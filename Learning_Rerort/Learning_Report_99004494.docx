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59D629" w14:textId="069FFE15" w:rsidR="00456CDC" w:rsidRPr="00EA4020" w:rsidRDefault="00AE52C0" w:rsidP="00983BC5">
      <w:pPr>
        <w:tabs>
          <w:tab w:val="left" w:pos="9630"/>
        </w:tabs>
        <w:ind w:firstLine="0"/>
        <w:jc w:val="both"/>
        <w:rPr>
          <w:rFonts w:asciiTheme="minorHAnsi" w:hAnsiTheme="minorHAnsi" w:cstheme="minorHAnsi"/>
          <w:sz w:val="18"/>
        </w:rPr>
      </w:pPr>
      <w:r w:rsidRPr="00EA4020">
        <w:rPr>
          <w:rFonts w:asciiTheme="minorHAnsi" w:hAnsiTheme="minorHAnsi" w:cstheme="minorHAnsi"/>
          <w:noProof/>
          <w:lang w:val="en-IN" w:eastAsia="en-IN" w:bidi="kn-IN"/>
        </w:rPr>
        <mc:AlternateContent>
          <mc:Choice Requires="wps">
            <w:drawing>
              <wp:anchor distT="0" distB="0" distL="114300" distR="114300" simplePos="0" relativeHeight="251650048" behindDoc="0" locked="0" layoutInCell="1" allowOverlap="1" wp14:anchorId="1159D69E" wp14:editId="4BE1D474">
                <wp:simplePos x="0" y="0"/>
                <wp:positionH relativeFrom="column">
                  <wp:posOffset>430530</wp:posOffset>
                </wp:positionH>
                <wp:positionV relativeFrom="paragraph">
                  <wp:posOffset>0</wp:posOffset>
                </wp:positionV>
                <wp:extent cx="4419600" cy="853440"/>
                <wp:effectExtent l="0" t="0" r="0" b="3810"/>
                <wp:wrapNone/>
                <wp:docPr id="108" name="Text Box 108"/>
                <wp:cNvGraphicFramePr/>
                <a:graphic xmlns:a="http://schemas.openxmlformats.org/drawingml/2006/main">
                  <a:graphicData uri="http://schemas.microsoft.com/office/word/2010/wordprocessingShape">
                    <wps:wsp>
                      <wps:cNvSpPr txBox="1"/>
                      <wps:spPr>
                        <a:xfrm>
                          <a:off x="0" y="0"/>
                          <a:ext cx="4419600" cy="853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59D6B9" w14:textId="40F6BDA3" w:rsidR="00456CDC" w:rsidRPr="00AE52C0" w:rsidRDefault="009D40D5" w:rsidP="003223FD">
                            <w:pPr>
                              <w:jc w:val="center"/>
                              <w:rPr>
                                <w:rFonts w:ascii="Times New Roman" w:hAnsi="Times New Roman"/>
                                <w:sz w:val="56"/>
                              </w:rPr>
                            </w:pPr>
                            <w:r w:rsidRPr="00AE52C0">
                              <w:rPr>
                                <w:rFonts w:ascii="Times New Roman" w:hAnsi="Times New Roman"/>
                                <w:sz w:val="56"/>
                              </w:rPr>
                              <w:t>Learning Report</w:t>
                            </w:r>
                          </w:p>
                          <w:p w14:paraId="3DDF7776" w14:textId="54D5F2E6" w:rsidR="003223FD" w:rsidRPr="003223FD" w:rsidRDefault="003223FD" w:rsidP="003223FD">
                            <w:pPr>
                              <w:ind w:firstLine="0"/>
                              <w:jc w:val="center"/>
                              <w:rPr>
                                <w:rFonts w:ascii="Arial" w:hAnsi="Arial" w:cs="Arial"/>
                                <w:sz w:val="48"/>
                                <w:szCs w:val="18"/>
                              </w:rPr>
                            </w:pPr>
                            <w:r>
                              <w:rPr>
                                <w:rFonts w:ascii="Arial" w:hAnsi="Arial" w:cs="Arial"/>
                                <w:iCs/>
                                <w:color w:val="000000" w:themeColor="text1"/>
                                <w:sz w:val="28"/>
                                <w:szCs w:val="30"/>
                                <w:lang w:val="it-IT"/>
                              </w:rPr>
                              <w:t xml:space="preserve">Course Code: </w:t>
                            </w:r>
                            <w:r w:rsidRPr="00AE52C0">
                              <w:rPr>
                                <w:rFonts w:ascii="Times New Roman" w:hAnsi="Times New Roman"/>
                                <w:sz w:val="28"/>
                                <w:szCs w:val="8"/>
                              </w:rPr>
                              <w:t>EMBEDDED C</w:t>
                            </w:r>
                          </w:p>
                          <w:p w14:paraId="0529EB0D" w14:textId="77777777" w:rsidR="003223FD" w:rsidRDefault="003223FD">
                            <w:pPr>
                              <w:jc w:val="center"/>
                              <w:rPr>
                                <w:rFonts w:ascii="Arial" w:hAnsi="Arial" w:cs="Arial"/>
                                <w:sz w:val="56"/>
                              </w:rPr>
                            </w:pPr>
                          </w:p>
                          <w:p w14:paraId="1159D6BD" w14:textId="77777777" w:rsidR="00456CDC" w:rsidRDefault="00456CDC">
                            <w:pPr>
                              <w:jc w:val="center"/>
                              <w:rPr>
                                <w:rFonts w:ascii="Arial" w:hAnsi="Arial" w:cs="Arial"/>
                                <w:iCs/>
                                <w:color w:val="000000" w:themeColor="text1"/>
                                <w:sz w:val="28"/>
                                <w:szCs w:val="30"/>
                                <w:lang w:val="it-IT"/>
                              </w:rPr>
                            </w:pPr>
                          </w:p>
                          <w:p w14:paraId="1159D6BE" w14:textId="77777777" w:rsidR="00456CDC" w:rsidRDefault="00456CDC">
                            <w:pPr>
                              <w:jc w:val="center"/>
                              <w:rPr>
                                <w:rFonts w:ascii="Arial" w:hAnsi="Arial" w:cs="Arial"/>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159D69E" id="_x0000_t202" coordsize="21600,21600" o:spt="202" path="m,l,21600r21600,l21600,xe">
                <v:stroke joinstyle="miter"/>
                <v:path gradientshapeok="t" o:connecttype="rect"/>
              </v:shapetype>
              <v:shape id="Text Box 108" o:spid="_x0000_s1026" type="#_x0000_t202" style="position:absolute;left:0;text-align:left;margin-left:33.9pt;margin-top:0;width:348pt;height:67.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" filled="f" stroked="f" strokeweight=".5pt">
                <v:textbox>
                  <w:txbxContent>
                    <w:p w14:paraId="1159D6B9" w14:textId="40F6BDA3" w:rsidR="00456CDC" w:rsidRPr="00AE52C0" w:rsidRDefault="009D40D5" w:rsidP="003223FD">
                      <w:pPr>
                        <w:jc w:val="center"/>
                        <w:rPr>
                          <w:rFonts w:ascii="Times New Roman" w:hAnsi="Times New Roman"/>
                          <w:sz w:val="56"/>
                        </w:rPr>
                      </w:pPr>
                      <w:r w:rsidRPr="00AE52C0">
                        <w:rPr>
                          <w:rFonts w:ascii="Times New Roman" w:hAnsi="Times New Roman"/>
                          <w:sz w:val="56"/>
                        </w:rPr>
                        <w:t>Learning Report</w:t>
                      </w:r>
                    </w:p>
                    <w:p w14:paraId="3DDF7776" w14:textId="54D5F2E6" w:rsidR="003223FD" w:rsidRPr="003223FD" w:rsidRDefault="003223FD" w:rsidP="003223FD">
                      <w:pPr>
                        <w:ind w:firstLine="0"/>
                        <w:jc w:val="center"/>
                        <w:rPr>
                          <w:rFonts w:ascii="Arial" w:hAnsi="Arial" w:cs="Arial"/>
                          <w:sz w:val="48"/>
                          <w:szCs w:val="18"/>
                        </w:rPr>
                      </w:pPr>
                      <w:r>
                        <w:rPr>
                          <w:rFonts w:ascii="Arial" w:hAnsi="Arial" w:cs="Arial"/>
                          <w:iCs/>
                          <w:color w:val="000000" w:themeColor="text1"/>
                          <w:sz w:val="28"/>
                          <w:szCs w:val="30"/>
                          <w:lang w:val="it-IT"/>
                        </w:rPr>
                        <w:t xml:space="preserve">Course Code: </w:t>
                      </w:r>
                      <w:r w:rsidRPr="00AE52C0">
                        <w:rPr>
                          <w:rFonts w:ascii="Times New Roman" w:hAnsi="Times New Roman"/>
                          <w:sz w:val="28"/>
                          <w:szCs w:val="8"/>
                        </w:rPr>
                        <w:t>EMBEDDED C</w:t>
                      </w:r>
                    </w:p>
                    <w:p w14:paraId="0529EB0D" w14:textId="77777777" w:rsidR="003223FD" w:rsidRDefault="003223FD">
                      <w:pPr>
                        <w:jc w:val="center"/>
                        <w:rPr>
                          <w:rFonts w:ascii="Arial" w:hAnsi="Arial" w:cs="Arial"/>
                          <w:sz w:val="56"/>
                        </w:rPr>
                      </w:pPr>
                    </w:p>
                    <w:p w14:paraId="1159D6BD" w14:textId="77777777" w:rsidR="00456CDC" w:rsidRDefault="00456CDC">
                      <w:pPr>
                        <w:jc w:val="center"/>
                        <w:rPr>
                          <w:rFonts w:ascii="Arial" w:hAnsi="Arial" w:cs="Arial"/>
                          <w:iCs/>
                          <w:color w:val="000000" w:themeColor="text1"/>
                          <w:sz w:val="28"/>
                          <w:szCs w:val="30"/>
                          <w:lang w:val="it-IT"/>
                        </w:rPr>
                      </w:pPr>
                    </w:p>
                    <w:p w14:paraId="1159D6BE" w14:textId="77777777" w:rsidR="00456CDC" w:rsidRDefault="00456CDC">
                      <w:pPr>
                        <w:jc w:val="center"/>
                        <w:rPr>
                          <w:rFonts w:ascii="Arial" w:hAnsi="Arial" w:cs="Arial"/>
                          <w:sz w:val="24"/>
                          <w:szCs w:val="24"/>
                        </w:rPr>
                      </w:pPr>
                    </w:p>
                  </w:txbxContent>
                </v:textbox>
              </v:shape>
            </w:pict>
          </mc:Fallback>
        </mc:AlternateContent>
      </w:r>
      <w:r w:rsidR="009D40D5" w:rsidRPr="00EA4020">
        <w:rPr>
          <w:rFonts w:asciiTheme="minorHAnsi" w:hAnsiTheme="minorHAnsi" w:cstheme="minorHAnsi"/>
          <w:noProof/>
          <w:lang w:val="en-IN" w:eastAsia="en-IN" w:bidi="kn-IN"/>
        </w:rPr>
        <w:drawing>
          <wp:anchor distT="0" distB="0" distL="114300" distR="114300" simplePos="0" relativeHeight="251649024" behindDoc="0" locked="0" layoutInCell="1" allowOverlap="1" wp14:anchorId="1159D69C" wp14:editId="72085F3A">
            <wp:simplePos x="0" y="0"/>
            <wp:positionH relativeFrom="page">
              <wp:align>left</wp:align>
            </wp:positionH>
            <wp:positionV relativeFrom="paragraph">
              <wp:posOffset>-1144270</wp:posOffset>
            </wp:positionV>
            <wp:extent cx="7802880" cy="10039350"/>
            <wp:effectExtent l="0" t="0" r="762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802880" cy="10039350"/>
                    </a:xfrm>
                    <a:prstGeom prst="rect">
                      <a:avLst/>
                    </a:prstGeom>
                  </pic:spPr>
                </pic:pic>
              </a:graphicData>
            </a:graphic>
          </wp:anchor>
        </w:drawing>
      </w:r>
      <w:r w:rsidR="009D40D5" w:rsidRPr="00EA4020">
        <w:rPr>
          <w:rFonts w:asciiTheme="minorHAnsi" w:hAnsiTheme="minorHAnsi" w:cstheme="minorHAnsi"/>
          <w:noProof/>
          <w:sz w:val="18"/>
          <w:lang w:val="en-IN" w:eastAsia="en-IN" w:bidi="kn-IN"/>
        </w:rPr>
        <mc:AlternateContent>
          <mc:Choice Requires="wpg">
            <w:drawing>
              <wp:anchor distT="0" distB="0" distL="114300" distR="114300" simplePos="0" relativeHeight="251658240" behindDoc="0" locked="0" layoutInCell="1" allowOverlap="1" wp14:anchorId="1159D6A0" wp14:editId="1159D6A1">
                <wp:simplePos x="0" y="0"/>
                <wp:positionH relativeFrom="margin">
                  <wp:posOffset>-241300</wp:posOffset>
                </wp:positionH>
                <wp:positionV relativeFrom="paragraph">
                  <wp:posOffset>-483870</wp:posOffset>
                </wp:positionV>
                <wp:extent cx="798830" cy="844550"/>
                <wp:effectExtent l="0" t="0" r="1270" b="0"/>
                <wp:wrapNone/>
                <wp:docPr id="104" name="Group 7"/>
                <wp:cNvGraphicFramePr/>
                <a:graphic xmlns:a="http://schemas.openxmlformats.org/drawingml/2006/main">
                  <a:graphicData uri="http://schemas.microsoft.com/office/word/2010/wordprocessingGroup">
                    <wpg:wgp>
                      <wpg:cNvGrpSpPr/>
                      <wpg:grpSpPr>
                        <a:xfrm>
                          <a:off x="0" y="0"/>
                          <a:ext cx="798830" cy="844550"/>
                          <a:chOff x="0" y="0"/>
                          <a:chExt cx="1533526" cy="1620837"/>
                        </a:xfrm>
                        <a:solidFill>
                          <a:schemeClr val="accent1"/>
                        </a:solidFill>
                      </wpg:grpSpPr>
                      <wps:wsp>
                        <wps:cNvPr id="105" name="Freeform 105"/>
                        <wps:cNvSpPr/>
                        <wps:spPr bwMode="auto">
                          <a:xfrm>
                            <a:off x="0" y="0"/>
                            <a:ext cx="1233488" cy="1620837"/>
                          </a:xfrm>
                          <a:custGeom>
                            <a:avLst/>
                            <a:gdLst>
                              <a:gd name="T0" fmla="*/ 621 w 777"/>
                              <a:gd name="T1" fmla="*/ 0 h 1021"/>
                              <a:gd name="T2" fmla="*/ 0 w 777"/>
                              <a:gd name="T3" fmla="*/ 1021 h 1021"/>
                              <a:gd name="T4" fmla="*/ 621 w 777"/>
                              <a:gd name="T5" fmla="*/ 1021 h 1021"/>
                              <a:gd name="T6" fmla="*/ 777 w 777"/>
                              <a:gd name="T7" fmla="*/ 785 h 1021"/>
                              <a:gd name="T8" fmla="*/ 231 w 777"/>
                              <a:gd name="T9" fmla="*/ 785 h 1021"/>
                              <a:gd name="T10" fmla="*/ 699 w 777"/>
                              <a:gd name="T11" fmla="*/ 0 h 1021"/>
                              <a:gd name="T12" fmla="*/ 621 w 777"/>
                              <a:gd name="T13" fmla="*/ 0 h 1021"/>
                            </a:gdLst>
                            <a:ahLst/>
                            <a:cxnLst>
                              <a:cxn ang="0">
                                <a:pos x="T0" y="T1"/>
                              </a:cxn>
                              <a:cxn ang="0">
                                <a:pos x="T2" y="T3"/>
                              </a:cxn>
                              <a:cxn ang="0">
                                <a:pos x="T4" y="T5"/>
                              </a:cxn>
                              <a:cxn ang="0">
                                <a:pos x="T6" y="T7"/>
                              </a:cxn>
                              <a:cxn ang="0">
                                <a:pos x="T8" y="T9"/>
                              </a:cxn>
                              <a:cxn ang="0">
                                <a:pos x="T10" y="T11"/>
                              </a:cxn>
                              <a:cxn ang="0">
                                <a:pos x="T12" y="T13"/>
                              </a:cxn>
                            </a:cxnLst>
                            <a:rect l="0" t="0" r="r" b="b"/>
                            <a:pathLst>
                              <a:path w="777" h="1021">
                                <a:moveTo>
                                  <a:pt x="621" y="0"/>
                                </a:moveTo>
                                <a:lnTo>
                                  <a:pt x="0" y="1021"/>
                                </a:lnTo>
                                <a:lnTo>
                                  <a:pt x="621" y="1021"/>
                                </a:lnTo>
                                <a:lnTo>
                                  <a:pt x="777" y="785"/>
                                </a:lnTo>
                                <a:lnTo>
                                  <a:pt x="231" y="785"/>
                                </a:lnTo>
                                <a:lnTo>
                                  <a:pt x="699" y="0"/>
                                </a:lnTo>
                                <a:lnTo>
                                  <a:pt x="621" y="0"/>
                                </a:lnTo>
                                <a:close/>
                              </a:path>
                            </a:pathLst>
                          </a:custGeom>
                          <a:solidFill>
                            <a:srgbClr val="058EFF"/>
                          </a:solidFill>
                          <a:ln>
                            <a:noFill/>
                          </a:ln>
                        </wps:spPr>
                        <wps:bodyPr vert="horz" wrap="square" lIns="91346" tIns="45673" rIns="91346" bIns="45673" numCol="1" anchor="t" anchorCtr="0" compatLnSpc="1"/>
                      </wps:wsp>
                      <wps:wsp>
                        <wps:cNvPr id="106" name="Freeform 106"/>
                        <wps:cNvSpPr/>
                        <wps:spPr bwMode="auto">
                          <a:xfrm>
                            <a:off x="719138" y="0"/>
                            <a:ext cx="814388" cy="1136650"/>
                          </a:xfrm>
                          <a:custGeom>
                            <a:avLst/>
                            <a:gdLst>
                              <a:gd name="T0" fmla="*/ 435 w 513"/>
                              <a:gd name="T1" fmla="*/ 0 h 716"/>
                              <a:gd name="T2" fmla="*/ 513 w 513"/>
                              <a:gd name="T3" fmla="*/ 0 h 716"/>
                              <a:gd name="T4" fmla="*/ 78 w 513"/>
                              <a:gd name="T5" fmla="*/ 716 h 716"/>
                              <a:gd name="T6" fmla="*/ 0 w 513"/>
                              <a:gd name="T7" fmla="*/ 716 h 716"/>
                              <a:gd name="T8" fmla="*/ 435 w 513"/>
                              <a:gd name="T9" fmla="*/ 0 h 716"/>
                            </a:gdLst>
                            <a:ahLst/>
                            <a:cxnLst>
                              <a:cxn ang="0">
                                <a:pos x="T0" y="T1"/>
                              </a:cxn>
                              <a:cxn ang="0">
                                <a:pos x="T2" y="T3"/>
                              </a:cxn>
                              <a:cxn ang="0">
                                <a:pos x="T4" y="T5"/>
                              </a:cxn>
                              <a:cxn ang="0">
                                <a:pos x="T6" y="T7"/>
                              </a:cxn>
                              <a:cxn ang="0">
                                <a:pos x="T8" y="T9"/>
                              </a:cxn>
                            </a:cxnLst>
                            <a:rect l="0" t="0" r="r" b="b"/>
                            <a:pathLst>
                              <a:path w="513" h="716">
                                <a:moveTo>
                                  <a:pt x="435" y="0"/>
                                </a:moveTo>
                                <a:lnTo>
                                  <a:pt x="513" y="0"/>
                                </a:lnTo>
                                <a:lnTo>
                                  <a:pt x="78" y="716"/>
                                </a:lnTo>
                                <a:lnTo>
                                  <a:pt x="0" y="716"/>
                                </a:lnTo>
                                <a:lnTo>
                                  <a:pt x="435" y="0"/>
                                </a:lnTo>
                                <a:close/>
                              </a:path>
                            </a:pathLst>
                          </a:custGeom>
                          <a:solidFill>
                            <a:srgbClr val="058EFF"/>
                          </a:solidFill>
                          <a:ln>
                            <a:noFill/>
                          </a:ln>
                        </wps:spPr>
                        <wps:bodyPr vert="horz" wrap="square" lIns="91346" tIns="45673" rIns="91346" bIns="45673" numCol="1" anchor="t" anchorCtr="0" compatLnSpc="1"/>
                      </wps:wsp>
                    </wpg:wgp>
                  </a:graphicData>
                </a:graphic>
              </wp:anchor>
            </w:drawing>
          </mc:Choice>
          <mc:Fallback>
            <w:pict>
              <v:group w14:anchorId="01612264" id="Group 7" o:spid="_x0000_s1026" style="position:absolute;margin-left:-19pt;margin-top:-38.1pt;width:62.9pt;height:66.5pt;z-index:251658240;mso-position-horizontal-relative:margin" coordsize="15335,16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">
                <v:shape id="Freeform 105" o:spid="_x0000_s1027" style="position:absolute;width:12334;height:16208;visibility:visible;mso-wrap-style:square;v-text-anchor:top" coordsize="777,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" path="m621,l,1021r621,l777,785r-546,l699,,621,xe" fillcolor="#058eff" stroked="f">
                  <v:path arrowok="t" o:connecttype="custom" o:connectlocs="985838,0;0,1620837;985838,1620837;1233488,1246187;366713,1246187;1109663,0;985838,0" o:connectangles="0,0,0,0,0,0,0"/>
                </v:shape>
                <v:shape id="Freeform 106" o:spid="_x0000_s1028" style="position:absolute;left:7191;width:8144;height:11366;visibility:visible;mso-wrap-style:square;v-text-anchor:top" coordsize="5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" path="m435,r78,l78,716,,716,435,xe" fillcolor="#058eff" stroked="f">
                  <v:path arrowok="t" o:connecttype="custom" o:connectlocs="690563,0;814388,0;123825,1136650;0,1136650;690563,0" o:connectangles="0,0,0,0,0"/>
                </v:shape>
                <w10:wrap anchorx="margin"/>
              </v:group>
            </w:pict>
          </mc:Fallback>
        </mc:AlternateContent>
      </w:r>
      <w:r w:rsidR="009D40D5" w:rsidRPr="00EA4020">
        <w:rPr>
          <w:rFonts w:asciiTheme="minorHAnsi" w:hAnsiTheme="minorHAnsi" w:cstheme="minorHAnsi"/>
          <w:noProof/>
          <w:color w:val="000000" w:themeColor="text1"/>
          <w:sz w:val="18"/>
          <w:lang w:val="en-IN" w:eastAsia="en-IN" w:bidi="kn-IN"/>
        </w:rPr>
        <mc:AlternateContent>
          <mc:Choice Requires="wpg">
            <w:drawing>
              <wp:anchor distT="0" distB="0" distL="114300" distR="114300" simplePos="0" relativeHeight="251659264" behindDoc="0" locked="0" layoutInCell="1" allowOverlap="1" wp14:anchorId="1159D6A2" wp14:editId="1159D6A3">
                <wp:simplePos x="0" y="0"/>
                <wp:positionH relativeFrom="column">
                  <wp:posOffset>4768850</wp:posOffset>
                </wp:positionH>
                <wp:positionV relativeFrom="paragraph">
                  <wp:posOffset>7620</wp:posOffset>
                </wp:positionV>
                <wp:extent cx="747395" cy="808990"/>
                <wp:effectExtent l="0" t="0" r="0" b="0"/>
                <wp:wrapNone/>
                <wp:docPr id="100" name="Group 10"/>
                <wp:cNvGraphicFramePr/>
                <a:graphic xmlns:a="http://schemas.openxmlformats.org/drawingml/2006/main">
                  <a:graphicData uri="http://schemas.microsoft.com/office/word/2010/wordprocessingGroup">
                    <wpg:wgp>
                      <wpg:cNvGrpSpPr/>
                      <wpg:grpSpPr>
                        <a:xfrm>
                          <a:off x="0" y="0"/>
                          <a:ext cx="747395" cy="808990"/>
                          <a:chOff x="4855000" y="1074899"/>
                          <a:chExt cx="1500188" cy="1624012"/>
                        </a:xfrm>
                        <a:solidFill>
                          <a:schemeClr val="accent1"/>
                        </a:solidFill>
                      </wpg:grpSpPr>
                      <wps:wsp>
                        <wps:cNvPr id="101" name="Freeform 101"/>
                        <wps:cNvSpPr/>
                        <wps:spPr bwMode="auto">
                          <a:xfrm>
                            <a:off x="5105825" y="1074899"/>
                            <a:ext cx="1249363" cy="393700"/>
                          </a:xfrm>
                          <a:custGeom>
                            <a:avLst/>
                            <a:gdLst>
                              <a:gd name="T0" fmla="*/ 402 w 787"/>
                              <a:gd name="T1" fmla="*/ 248 h 248"/>
                              <a:gd name="T2" fmla="*/ 633 w 787"/>
                              <a:gd name="T3" fmla="*/ 248 h 248"/>
                              <a:gd name="T4" fmla="*/ 787 w 787"/>
                              <a:gd name="T5" fmla="*/ 0 h 248"/>
                              <a:gd name="T6" fmla="*/ 151 w 787"/>
                              <a:gd name="T7" fmla="*/ 0 h 248"/>
                              <a:gd name="T8" fmla="*/ 0 w 787"/>
                              <a:gd name="T9" fmla="*/ 246 h 248"/>
                              <a:gd name="T10" fmla="*/ 402 w 787"/>
                              <a:gd name="T11" fmla="*/ 248 h 248"/>
                            </a:gdLst>
                            <a:ahLst/>
                            <a:cxnLst>
                              <a:cxn ang="0">
                                <a:pos x="T0" y="T1"/>
                              </a:cxn>
                              <a:cxn ang="0">
                                <a:pos x="T2" y="T3"/>
                              </a:cxn>
                              <a:cxn ang="0">
                                <a:pos x="T4" y="T5"/>
                              </a:cxn>
                              <a:cxn ang="0">
                                <a:pos x="T6" y="T7"/>
                              </a:cxn>
                              <a:cxn ang="0">
                                <a:pos x="T8" y="T9"/>
                              </a:cxn>
                              <a:cxn ang="0">
                                <a:pos x="T10" y="T11"/>
                              </a:cxn>
                            </a:cxnLst>
                            <a:rect l="0" t="0" r="r" b="b"/>
                            <a:pathLst>
                              <a:path w="787" h="248">
                                <a:moveTo>
                                  <a:pt x="402" y="248"/>
                                </a:moveTo>
                                <a:lnTo>
                                  <a:pt x="633" y="248"/>
                                </a:lnTo>
                                <a:lnTo>
                                  <a:pt x="787" y="0"/>
                                </a:lnTo>
                                <a:lnTo>
                                  <a:pt x="151" y="0"/>
                                </a:lnTo>
                                <a:lnTo>
                                  <a:pt x="0" y="246"/>
                                </a:lnTo>
                                <a:lnTo>
                                  <a:pt x="402" y="248"/>
                                </a:lnTo>
                                <a:close/>
                              </a:path>
                            </a:pathLst>
                          </a:custGeom>
                          <a:solidFill>
                            <a:srgbClr val="058EFF"/>
                          </a:solidFill>
                          <a:ln>
                            <a:noFill/>
                          </a:ln>
                        </wps:spPr>
                        <wps:bodyPr vert="horz" wrap="square" lIns="91346" tIns="45673" rIns="91346" bIns="45673" numCol="1" anchor="t" anchorCtr="0" compatLnSpc="1"/>
                      </wps:wsp>
                      <wps:wsp>
                        <wps:cNvPr id="102" name="Freeform 102"/>
                        <wps:cNvSpPr/>
                        <wps:spPr bwMode="auto">
                          <a:xfrm>
                            <a:off x="5237588" y="1574961"/>
                            <a:ext cx="809625" cy="1123950"/>
                          </a:xfrm>
                          <a:custGeom>
                            <a:avLst/>
                            <a:gdLst>
                              <a:gd name="T0" fmla="*/ 435 w 510"/>
                              <a:gd name="T1" fmla="*/ 0 h 708"/>
                              <a:gd name="T2" fmla="*/ 510 w 510"/>
                              <a:gd name="T3" fmla="*/ 0 h 708"/>
                              <a:gd name="T4" fmla="*/ 78 w 510"/>
                              <a:gd name="T5" fmla="*/ 708 h 708"/>
                              <a:gd name="T6" fmla="*/ 0 w 510"/>
                              <a:gd name="T7" fmla="*/ 708 h 708"/>
                              <a:gd name="T8" fmla="*/ 435 w 510"/>
                              <a:gd name="T9" fmla="*/ 0 h 708"/>
                            </a:gdLst>
                            <a:ahLst/>
                            <a:cxnLst>
                              <a:cxn ang="0">
                                <a:pos x="T0" y="T1"/>
                              </a:cxn>
                              <a:cxn ang="0">
                                <a:pos x="T2" y="T3"/>
                              </a:cxn>
                              <a:cxn ang="0">
                                <a:pos x="T4" y="T5"/>
                              </a:cxn>
                              <a:cxn ang="0">
                                <a:pos x="T6" y="T7"/>
                              </a:cxn>
                              <a:cxn ang="0">
                                <a:pos x="T8" y="T9"/>
                              </a:cxn>
                            </a:cxnLst>
                            <a:rect l="0" t="0" r="r" b="b"/>
                            <a:pathLst>
                              <a:path w="510" h="708">
                                <a:moveTo>
                                  <a:pt x="435" y="0"/>
                                </a:moveTo>
                                <a:lnTo>
                                  <a:pt x="510" y="0"/>
                                </a:lnTo>
                                <a:lnTo>
                                  <a:pt x="78" y="708"/>
                                </a:lnTo>
                                <a:lnTo>
                                  <a:pt x="0" y="708"/>
                                </a:lnTo>
                                <a:lnTo>
                                  <a:pt x="435" y="0"/>
                                </a:lnTo>
                                <a:close/>
                              </a:path>
                            </a:pathLst>
                          </a:custGeom>
                          <a:solidFill>
                            <a:srgbClr val="058EFF"/>
                          </a:solidFill>
                          <a:ln>
                            <a:noFill/>
                          </a:ln>
                        </wps:spPr>
                        <wps:bodyPr vert="horz" wrap="square" lIns="91346" tIns="45673" rIns="91346" bIns="45673" numCol="1" anchor="t" anchorCtr="0" compatLnSpc="1"/>
                      </wps:wsp>
                      <wps:wsp>
                        <wps:cNvPr id="103" name="Freeform 103"/>
                        <wps:cNvSpPr/>
                        <wps:spPr bwMode="auto">
                          <a:xfrm>
                            <a:off x="4855000" y="1574961"/>
                            <a:ext cx="803275" cy="1123950"/>
                          </a:xfrm>
                          <a:custGeom>
                            <a:avLst/>
                            <a:gdLst>
                              <a:gd name="T0" fmla="*/ 430 w 506"/>
                              <a:gd name="T1" fmla="*/ 0 h 708"/>
                              <a:gd name="T2" fmla="*/ 506 w 506"/>
                              <a:gd name="T3" fmla="*/ 0 h 708"/>
                              <a:gd name="T4" fmla="*/ 76 w 506"/>
                              <a:gd name="T5" fmla="*/ 708 h 708"/>
                              <a:gd name="T6" fmla="*/ 0 w 506"/>
                              <a:gd name="T7" fmla="*/ 708 h 708"/>
                              <a:gd name="T8" fmla="*/ 430 w 506"/>
                              <a:gd name="T9" fmla="*/ 0 h 708"/>
                            </a:gdLst>
                            <a:ahLst/>
                            <a:cxnLst>
                              <a:cxn ang="0">
                                <a:pos x="T0" y="T1"/>
                              </a:cxn>
                              <a:cxn ang="0">
                                <a:pos x="T2" y="T3"/>
                              </a:cxn>
                              <a:cxn ang="0">
                                <a:pos x="T4" y="T5"/>
                              </a:cxn>
                              <a:cxn ang="0">
                                <a:pos x="T6" y="T7"/>
                              </a:cxn>
                              <a:cxn ang="0">
                                <a:pos x="T8" y="T9"/>
                              </a:cxn>
                            </a:cxnLst>
                            <a:rect l="0" t="0" r="r" b="b"/>
                            <a:pathLst>
                              <a:path w="506" h="708">
                                <a:moveTo>
                                  <a:pt x="430" y="0"/>
                                </a:moveTo>
                                <a:lnTo>
                                  <a:pt x="506" y="0"/>
                                </a:lnTo>
                                <a:lnTo>
                                  <a:pt x="76" y="708"/>
                                </a:lnTo>
                                <a:lnTo>
                                  <a:pt x="0" y="708"/>
                                </a:lnTo>
                                <a:lnTo>
                                  <a:pt x="430" y="0"/>
                                </a:lnTo>
                                <a:close/>
                              </a:path>
                            </a:pathLst>
                          </a:custGeom>
                          <a:solidFill>
                            <a:srgbClr val="058EFF"/>
                          </a:solidFill>
                          <a:ln>
                            <a:noFill/>
                          </a:ln>
                        </wps:spPr>
                        <wps:bodyPr vert="horz" wrap="square" lIns="91346" tIns="45673" rIns="91346" bIns="45673" numCol="1" anchor="t" anchorCtr="0" compatLnSpc="1"/>
                      </wps:wsp>
                    </wpg:wgp>
                  </a:graphicData>
                </a:graphic>
              </wp:anchor>
            </w:drawing>
          </mc:Choice>
          <mc:Fallback>
            <w:pict>
              <v:group w14:anchorId="7EAC0767" id="Group 10" o:spid="_x0000_s1026" style="position:absolute;margin-left:375.5pt;margin-top:.6pt;width:58.85pt;height:63.7pt;z-index:251659264" coordorigin="48550,10748" coordsize="15001,1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">
                <v:shape id="Freeform 101" o:spid="_x0000_s1027" style="position:absolute;left:51058;top:10748;width:12493;height:3937;visibility:visible;mso-wrap-style:square;v-text-anchor:top" coordsize="787,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" path="m402,248r231,l787,,151,,,246r402,2xe" fillcolor="#058eff" stroked="f">
                  <v:path arrowok="t" o:connecttype="custom" o:connectlocs="638175,393700;1004888,393700;1249363,0;239713,0;0,390525;638175,393700" o:connectangles="0,0,0,0,0,0"/>
                </v:shape>
                <v:shape id="Freeform 102" o:spid="_x0000_s1028" style="position:absolute;left:52375;top:15749;width:8097;height:11240;visibility:visible;mso-wrap-style:square;v-text-anchor:top" coordsize="510,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" path="m435,r75,l78,708,,708,435,xe" fillcolor="#058eff" stroked="f">
                  <v:path arrowok="t" o:connecttype="custom" o:connectlocs="690563,0;809625,0;123825,1123950;0,1123950;690563,0" o:connectangles="0,0,0,0,0"/>
                </v:shape>
                <v:shape id="Freeform 103" o:spid="_x0000_s1029" style="position:absolute;left:48550;top:15749;width:8032;height:11240;visibility:visible;mso-wrap-style:square;v-text-anchor:top" coordsize="506,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" path="m430,r76,l76,708,,708,430,xe" fillcolor="#058eff" stroked="f">
                  <v:path arrowok="t" o:connecttype="custom" o:connectlocs="682625,0;803275,0;120650,1123950;0,1123950;682625,0" o:connectangles="0,0,0,0,0"/>
                </v:shape>
              </v:group>
            </w:pict>
          </mc:Fallback>
        </mc:AlternateContent>
      </w:r>
      <w:r w:rsidR="009D40D5" w:rsidRPr="00EA4020">
        <w:rPr>
          <w:rFonts w:asciiTheme="minorHAnsi" w:hAnsiTheme="minorHAnsi" w:cstheme="minorHAnsi"/>
          <w:sz w:val="18"/>
        </w:rPr>
        <w:t>./</w:t>
      </w:r>
    </w:p>
    <w:p w14:paraId="1159D62A" w14:textId="77777777" w:rsidR="00456CDC" w:rsidRPr="00EA4020" w:rsidRDefault="009D40D5" w:rsidP="00983BC5">
      <w:pPr>
        <w:ind w:firstLine="0"/>
        <w:jc w:val="both"/>
        <w:rPr>
          <w:rFonts w:asciiTheme="minorHAnsi" w:hAnsiTheme="minorHAnsi" w:cstheme="minorHAnsi"/>
          <w:sz w:val="20"/>
          <w:szCs w:val="20"/>
        </w:rPr>
      </w:pPr>
      <w:r w:rsidRPr="00EA4020">
        <w:rPr>
          <w:rFonts w:asciiTheme="minorHAnsi" w:hAnsiTheme="minorHAnsi" w:cstheme="minorHAnsi"/>
          <w:noProof/>
          <w:lang w:val="en-IN" w:eastAsia="en-IN" w:bidi="kn-IN"/>
        </w:rPr>
        <mc:AlternateContent>
          <mc:Choice Requires="wps">
            <w:drawing>
              <wp:anchor distT="0" distB="0" distL="114300" distR="114300" simplePos="0" relativeHeight="251657216" behindDoc="1" locked="0" layoutInCell="1" allowOverlap="1" wp14:anchorId="1159D6A4" wp14:editId="1159D6A5">
                <wp:simplePos x="0" y="0"/>
                <wp:positionH relativeFrom="column">
                  <wp:posOffset>-561975</wp:posOffset>
                </wp:positionH>
                <wp:positionV relativeFrom="paragraph">
                  <wp:posOffset>6821805</wp:posOffset>
                </wp:positionV>
                <wp:extent cx="4886325" cy="850900"/>
                <wp:effectExtent l="0" t="0" r="0" b="6350"/>
                <wp:wrapTight wrapText="bothSides">
                  <wp:wrapPolygon edited="0">
                    <wp:start x="246" y="0"/>
                    <wp:lineTo x="246" y="21407"/>
                    <wp:lineTo x="15564" y="21407"/>
                    <wp:lineTo x="19711" y="-129"/>
                    <wp:lineTo x="246" y="0"/>
                  </wp:wrapPolygon>
                </wp:wrapTight>
                <wp:docPr id="107" name="Text Box 107"/>
                <wp:cNvGraphicFramePr/>
                <a:graphic xmlns:a="http://schemas.openxmlformats.org/drawingml/2006/main">
                  <a:graphicData uri="http://schemas.microsoft.com/office/word/2010/wordprocessingShape">
                    <wps:wsp>
                      <wps:cNvSpPr txBox="1"/>
                      <wps:spPr>
                        <a:xfrm>
                          <a:off x="0" y="0"/>
                          <a:ext cx="4886325" cy="850900"/>
                        </a:xfrm>
                        <a:custGeom>
                          <a:avLst/>
                          <a:gdLst>
                            <a:gd name="connsiteX0" fmla="*/ 0 w 4743450"/>
                            <a:gd name="connsiteY0" fmla="*/ 9525 h 3181350"/>
                            <a:gd name="connsiteX1" fmla="*/ 4743450 w 4743450"/>
                            <a:gd name="connsiteY1" fmla="*/ 0 h 3181350"/>
                            <a:gd name="connsiteX2" fmla="*/ 3790950 w 4743450"/>
                            <a:gd name="connsiteY2" fmla="*/ 3181350 h 3181350"/>
                            <a:gd name="connsiteX3" fmla="*/ 0 w 4743450"/>
                            <a:gd name="connsiteY3" fmla="*/ 3181350 h 3181350"/>
                            <a:gd name="connsiteX4" fmla="*/ 0 w 4743450"/>
                            <a:gd name="connsiteY4" fmla="*/ 9525 h 318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743450" h="3181350">
                              <a:moveTo>
                                <a:pt x="0" y="9525"/>
                              </a:moveTo>
                              <a:lnTo>
                                <a:pt x="4743450" y="0"/>
                              </a:lnTo>
                              <a:lnTo>
                                <a:pt x="3790950" y="3181350"/>
                              </a:lnTo>
                              <a:lnTo>
                                <a:pt x="0" y="3181350"/>
                              </a:lnTo>
                              <a:lnTo>
                                <a:pt x="0" y="9525"/>
                              </a:lnTo>
                              <a:close/>
                            </a:path>
                          </a:pathLst>
                        </a:cu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C75383" w14:textId="4FDBA9FF" w:rsidR="00277979" w:rsidRPr="00277979" w:rsidRDefault="009D40D5" w:rsidP="00277979">
                            <w:pPr>
                              <w:rPr>
                                <w:rFonts w:ascii="Times New Roman" w:hAnsi="Times New Roman"/>
                                <w:bCs/>
                                <w:sz w:val="24"/>
                              </w:rPr>
                            </w:pPr>
                            <w:r w:rsidRPr="00277979">
                              <w:rPr>
                                <w:rFonts w:ascii="Times New Roman" w:hAnsi="Times New Roman"/>
                                <w:bCs/>
                                <w:sz w:val="24"/>
                              </w:rPr>
                              <w:t>Version Number:</w:t>
                            </w:r>
                          </w:p>
                          <w:p w14:paraId="1159D6C0" w14:textId="5EE98762" w:rsidR="00456CDC" w:rsidRPr="00277979" w:rsidRDefault="009D40D5">
                            <w:pPr>
                              <w:rPr>
                                <w:rFonts w:ascii="Times New Roman" w:hAnsi="Times New Roman"/>
                                <w:bCs/>
                                <w:sz w:val="24"/>
                              </w:rPr>
                            </w:pPr>
                            <w:r w:rsidRPr="00277979">
                              <w:rPr>
                                <w:rFonts w:ascii="Times New Roman" w:hAnsi="Times New Roman"/>
                                <w:bCs/>
                                <w:sz w:val="24"/>
                              </w:rPr>
                              <w:t>Name:</w:t>
                            </w:r>
                            <w:r w:rsidR="00277979" w:rsidRPr="00277979">
                              <w:rPr>
                                <w:rFonts w:ascii="Times New Roman" w:hAnsi="Times New Roman"/>
                                <w:bCs/>
                                <w:sz w:val="24"/>
                              </w:rPr>
                              <w:t xml:space="preserve"> PAVAN YADAV A</w:t>
                            </w:r>
                          </w:p>
                          <w:p w14:paraId="1159D6C1" w14:textId="2BC115B0" w:rsidR="00456CDC" w:rsidRPr="00277979" w:rsidRDefault="009D40D5">
                            <w:pPr>
                              <w:rPr>
                                <w:rFonts w:ascii="Times New Roman" w:hAnsi="Times New Roman"/>
                                <w:bCs/>
                                <w:sz w:val="24"/>
                              </w:rPr>
                            </w:pPr>
                            <w:r w:rsidRPr="00277979">
                              <w:rPr>
                                <w:rFonts w:ascii="Times New Roman" w:hAnsi="Times New Roman"/>
                                <w:bCs/>
                                <w:sz w:val="24"/>
                              </w:rPr>
                              <w:t xml:space="preserve">PS No: </w:t>
                            </w:r>
                            <w:r w:rsidR="00277979" w:rsidRPr="00277979">
                              <w:rPr>
                                <w:rFonts w:ascii="Times New Roman" w:hAnsi="Times New Roman"/>
                                <w:bCs/>
                                <w:sz w:val="24"/>
                              </w:rPr>
                              <w:t>99004494</w:t>
                            </w:r>
                          </w:p>
                          <w:p w14:paraId="1159D6C2" w14:textId="77777777" w:rsidR="00456CDC" w:rsidRDefault="00456CDC">
                            <w:pPr>
                              <w:rPr>
                                <w:rFonts w:ascii="Arial" w:hAnsi="Arial" w:cs="Arial"/>
                                <w:iCs/>
                                <w:lang w:val="en-GB"/>
                              </w:rPr>
                            </w:pPr>
                          </w:p>
                          <w:p w14:paraId="1159D6C3" w14:textId="77777777" w:rsidR="00456CDC" w:rsidRDefault="00456CDC">
                            <w:pPr>
                              <w:rPr>
                                <w:rFonts w:ascii="Arial" w:hAnsi="Arial" w:cs="Arial"/>
                                <w:iCs/>
                                <w:lang w:val="en-GB"/>
                              </w:rPr>
                            </w:pPr>
                          </w:p>
                          <w:p w14:paraId="1159D6C4" w14:textId="77777777" w:rsidR="00456CDC" w:rsidRDefault="00456CDC">
                            <w:pPr>
                              <w:pStyle w:val="CommentText"/>
                              <w:ind w:left="360" w:firstLine="0"/>
                              <w:rPr>
                                <w:rFonts w:ascii="Arial" w:hAnsi="Arial" w:cs="Arial"/>
                              </w:rPr>
                            </w:pPr>
                          </w:p>
                          <w:p w14:paraId="1159D6C5" w14:textId="77777777" w:rsidR="00456CDC" w:rsidRDefault="00456CDC">
                            <w:pPr>
                              <w:pStyle w:val="CommentText"/>
                              <w:ind w:left="360" w:firstLine="0"/>
                              <w:rPr>
                                <w:rFonts w:ascii="Arial" w:hAnsi="Arial" w:cs="Arial"/>
                              </w:rPr>
                            </w:pPr>
                          </w:p>
                          <w:p w14:paraId="1159D6C6" w14:textId="77777777" w:rsidR="00456CDC" w:rsidRDefault="00456CDC">
                            <w:pPr>
                              <w:pStyle w:val="CommentText"/>
                              <w:ind w:left="360" w:firstLine="0"/>
                              <w:rPr>
                                <w:rFonts w:ascii="Arial" w:hAnsi="Arial" w:cs="Arial"/>
                              </w:rPr>
                            </w:pPr>
                          </w:p>
                          <w:p w14:paraId="1159D6C7" w14:textId="77777777" w:rsidR="00456CDC" w:rsidRDefault="00456CDC">
                            <w:pPr>
                              <w:pStyle w:val="CommentText"/>
                              <w:ind w:left="360" w:firstLine="0"/>
                              <w:rPr>
                                <w:rFonts w:ascii="Arial" w:hAnsi="Arial" w:cs="Arial"/>
                              </w:rPr>
                            </w:pPr>
                          </w:p>
                          <w:p w14:paraId="1159D6C8" w14:textId="77777777" w:rsidR="00456CDC" w:rsidRDefault="00456CDC">
                            <w:pPr>
                              <w:pStyle w:val="CommentText"/>
                              <w:ind w:left="360" w:firstLine="0"/>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159D6A4" id="Text Box 107" o:spid="_x0000_s1027" style="position:absolute;left:0;text-align:left;margin-left:-44.25pt;margin-top:537.15pt;width:384.75pt;height:67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4743450,3181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" adj="-11796480,,5400" path="m,9525l4743450,,3790950,3181350,,3181350,,9525xe" filled="f" stroked="f" strokeweight=".5pt">
                <v:stroke joinstyle="miter"/>
                <v:formulas/>
                <v:path arrowok="t" o:connecttype="custom" o:connectlocs="0,2548;4886325,0;3905135,850900;0,850900;0,2548" o:connectangles="0,0,0,0,0" textboxrect="0,0,4743450,3181350"/>
                <v:textbox>
                  <w:txbxContent>
                    <w:p w14:paraId="4EC75383" w14:textId="4FDBA9FF" w:rsidR="00277979" w:rsidRPr="00277979" w:rsidRDefault="009D40D5" w:rsidP="00277979">
                      <w:pPr>
                        <w:rPr>
                          <w:rFonts w:ascii="Times New Roman" w:hAnsi="Times New Roman"/>
                          <w:bCs/>
                          <w:sz w:val="24"/>
                        </w:rPr>
                      </w:pPr>
                      <w:r w:rsidRPr="00277979">
                        <w:rPr>
                          <w:rFonts w:ascii="Times New Roman" w:hAnsi="Times New Roman"/>
                          <w:bCs/>
                          <w:sz w:val="24"/>
                        </w:rPr>
                        <w:t>Version Number:</w:t>
                      </w:r>
                    </w:p>
                    <w:p w14:paraId="1159D6C0" w14:textId="5EE98762" w:rsidR="00456CDC" w:rsidRPr="00277979" w:rsidRDefault="009D40D5">
                      <w:pPr>
                        <w:rPr>
                          <w:rFonts w:ascii="Times New Roman" w:hAnsi="Times New Roman"/>
                          <w:bCs/>
                          <w:sz w:val="24"/>
                        </w:rPr>
                      </w:pPr>
                      <w:r w:rsidRPr="00277979">
                        <w:rPr>
                          <w:rFonts w:ascii="Times New Roman" w:hAnsi="Times New Roman"/>
                          <w:bCs/>
                          <w:sz w:val="24"/>
                        </w:rPr>
                        <w:t>Name:</w:t>
                      </w:r>
                      <w:r w:rsidR="00277979" w:rsidRPr="00277979">
                        <w:rPr>
                          <w:rFonts w:ascii="Times New Roman" w:hAnsi="Times New Roman"/>
                          <w:bCs/>
                          <w:sz w:val="24"/>
                        </w:rPr>
                        <w:t xml:space="preserve"> PAVAN YADAV A</w:t>
                      </w:r>
                    </w:p>
                    <w:p w14:paraId="1159D6C1" w14:textId="2BC115B0" w:rsidR="00456CDC" w:rsidRPr="00277979" w:rsidRDefault="009D40D5">
                      <w:pPr>
                        <w:rPr>
                          <w:rFonts w:ascii="Times New Roman" w:hAnsi="Times New Roman"/>
                          <w:bCs/>
                          <w:sz w:val="24"/>
                        </w:rPr>
                      </w:pPr>
                      <w:r w:rsidRPr="00277979">
                        <w:rPr>
                          <w:rFonts w:ascii="Times New Roman" w:hAnsi="Times New Roman"/>
                          <w:bCs/>
                          <w:sz w:val="24"/>
                        </w:rPr>
                        <w:t xml:space="preserve">PS No: </w:t>
                      </w:r>
                      <w:r w:rsidR="00277979" w:rsidRPr="00277979">
                        <w:rPr>
                          <w:rFonts w:ascii="Times New Roman" w:hAnsi="Times New Roman"/>
                          <w:bCs/>
                          <w:sz w:val="24"/>
                        </w:rPr>
                        <w:t>99004494</w:t>
                      </w:r>
                    </w:p>
                    <w:p w14:paraId="1159D6C2" w14:textId="77777777" w:rsidR="00456CDC" w:rsidRDefault="00456CDC">
                      <w:pPr>
                        <w:rPr>
                          <w:rFonts w:ascii="Arial" w:hAnsi="Arial" w:cs="Arial"/>
                          <w:iCs/>
                          <w:lang w:val="en-GB"/>
                        </w:rPr>
                      </w:pPr>
                    </w:p>
                    <w:p w14:paraId="1159D6C3" w14:textId="77777777" w:rsidR="00456CDC" w:rsidRDefault="00456CDC">
                      <w:pPr>
                        <w:rPr>
                          <w:rFonts w:ascii="Arial" w:hAnsi="Arial" w:cs="Arial"/>
                          <w:iCs/>
                          <w:lang w:val="en-GB"/>
                        </w:rPr>
                      </w:pPr>
                    </w:p>
                    <w:p w14:paraId="1159D6C4" w14:textId="77777777" w:rsidR="00456CDC" w:rsidRDefault="00456CDC">
                      <w:pPr>
                        <w:pStyle w:val="CommentText"/>
                        <w:ind w:left="360" w:firstLine="0"/>
                        <w:rPr>
                          <w:rFonts w:ascii="Arial" w:hAnsi="Arial" w:cs="Arial"/>
                        </w:rPr>
                      </w:pPr>
                    </w:p>
                    <w:p w14:paraId="1159D6C5" w14:textId="77777777" w:rsidR="00456CDC" w:rsidRDefault="00456CDC">
                      <w:pPr>
                        <w:pStyle w:val="CommentText"/>
                        <w:ind w:left="360" w:firstLine="0"/>
                        <w:rPr>
                          <w:rFonts w:ascii="Arial" w:hAnsi="Arial" w:cs="Arial"/>
                        </w:rPr>
                      </w:pPr>
                    </w:p>
                    <w:p w14:paraId="1159D6C6" w14:textId="77777777" w:rsidR="00456CDC" w:rsidRDefault="00456CDC">
                      <w:pPr>
                        <w:pStyle w:val="CommentText"/>
                        <w:ind w:left="360" w:firstLine="0"/>
                        <w:rPr>
                          <w:rFonts w:ascii="Arial" w:hAnsi="Arial" w:cs="Arial"/>
                        </w:rPr>
                      </w:pPr>
                    </w:p>
                    <w:p w14:paraId="1159D6C7" w14:textId="77777777" w:rsidR="00456CDC" w:rsidRDefault="00456CDC">
                      <w:pPr>
                        <w:pStyle w:val="CommentText"/>
                        <w:ind w:left="360" w:firstLine="0"/>
                        <w:rPr>
                          <w:rFonts w:ascii="Arial" w:hAnsi="Arial" w:cs="Arial"/>
                        </w:rPr>
                      </w:pPr>
                    </w:p>
                    <w:p w14:paraId="1159D6C8" w14:textId="77777777" w:rsidR="00456CDC" w:rsidRDefault="00456CDC">
                      <w:pPr>
                        <w:pStyle w:val="CommentText"/>
                        <w:ind w:left="360" w:firstLine="0"/>
                        <w:rPr>
                          <w:rFonts w:ascii="Arial" w:hAnsi="Arial" w:cs="Arial"/>
                        </w:rPr>
                      </w:pPr>
                    </w:p>
                  </w:txbxContent>
                </v:textbox>
                <w10:wrap type="tight"/>
              </v:shape>
            </w:pict>
          </mc:Fallback>
        </mc:AlternateContent>
      </w:r>
      <w:r w:rsidRPr="00EA4020">
        <w:rPr>
          <w:rFonts w:asciiTheme="minorHAnsi" w:hAnsiTheme="minorHAnsi" w:cstheme="minorHAnsi"/>
          <w:noProof/>
          <w:lang w:val="en-IN" w:eastAsia="en-IN" w:bidi="kn-IN"/>
        </w:rPr>
        <w:drawing>
          <wp:anchor distT="0" distB="0" distL="114300" distR="114300" simplePos="0" relativeHeight="251666432" behindDoc="1" locked="0" layoutInCell="1" allowOverlap="1" wp14:anchorId="1159D6A6" wp14:editId="1159D6A7">
            <wp:simplePos x="0" y="0"/>
            <wp:positionH relativeFrom="margin">
              <wp:posOffset>1301750</wp:posOffset>
            </wp:positionH>
            <wp:positionV relativeFrom="paragraph">
              <wp:posOffset>1194435</wp:posOffset>
            </wp:positionV>
            <wp:extent cx="2813050" cy="1011555"/>
            <wp:effectExtent l="0" t="0" r="6350" b="0"/>
            <wp:wrapTight wrapText="bothSides">
              <wp:wrapPolygon edited="0">
                <wp:start x="0" y="0"/>
                <wp:lineTo x="0" y="21153"/>
                <wp:lineTo x="21502" y="21153"/>
                <wp:lineTo x="21502" y="0"/>
                <wp:lineTo x="0" y="0"/>
              </wp:wrapPolygon>
            </wp:wrapTight>
            <wp:docPr id="3" name="Picture 3" descr="C:\Users\40009886\AppData\Local\Microsoft\Windows\INetCache\Content.Word\GEA_mnemonic_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40009886\AppData\Local\Microsoft\Windows\INetCache\Content.Word\GEA_mnemonic_A.JPG"/>
                    <pic:cNvPicPr>
                      <a:picLocks noChangeAspect="1" noChangeArrowheads="1"/>
                    </pic:cNvPicPr>
                  </pic:nvPicPr>
                  <pic:blipFill>
                    <a:blip r:embed="rId15" cstate="print">
                      <a:extLst>
                        <a:ext uri="{28A0092B-C50C-407E-A947-70E740481C1C}">
                          <a14:useLocalDpi xmlns:a14="http://schemas.microsoft.com/office/drawing/2010/main" val="0"/>
                        </a:ext>
                      </a:extLst>
                    </a:blip>
                    <a:srcRect t="24692" b="24427"/>
                    <a:stretch>
                      <a:fillRect/>
                    </a:stretch>
                  </pic:blipFill>
                  <pic:spPr>
                    <a:xfrm>
                      <a:off x="0" y="0"/>
                      <a:ext cx="2813050" cy="1011555"/>
                    </a:xfrm>
                    <a:prstGeom prst="rect">
                      <a:avLst/>
                    </a:prstGeom>
                    <a:noFill/>
                    <a:ln>
                      <a:noFill/>
                    </a:ln>
                  </pic:spPr>
                </pic:pic>
              </a:graphicData>
            </a:graphic>
          </wp:anchor>
        </w:drawing>
      </w:r>
      <w:r w:rsidRPr="00EA4020">
        <w:rPr>
          <w:rFonts w:asciiTheme="minorHAnsi" w:hAnsiTheme="minorHAnsi" w:cstheme="minorHAnsi"/>
        </w:rPr>
        <w:br w:type="page"/>
      </w:r>
    </w:p>
    <w:tbl>
      <w:tblPr>
        <w:tblpPr w:leftFromText="180" w:rightFromText="180" w:vertAnchor="page" w:horzAnchor="margin" w:tblpY="2371"/>
        <w:tblW w:w="5078"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2" w:type="dxa"/>
          <w:right w:w="72" w:type="dxa"/>
        </w:tblCellMar>
        <w:tblLook w:val="04A0" w:firstRow="1" w:lastRow="0" w:firstColumn="1" w:lastColumn="0" w:noHBand="0" w:noVBand="1"/>
      </w:tblPr>
      <w:tblGrid>
        <w:gridCol w:w="1256"/>
        <w:gridCol w:w="1068"/>
        <w:gridCol w:w="1780"/>
        <w:gridCol w:w="1619"/>
        <w:gridCol w:w="1904"/>
        <w:gridCol w:w="2685"/>
      </w:tblGrid>
      <w:tr w:rsidR="00456CDC" w:rsidRPr="00EA4020" w14:paraId="1159D631" w14:textId="77777777">
        <w:trPr>
          <w:cantSplit/>
          <w:trHeight w:val="687"/>
        </w:trPr>
        <w:tc>
          <w:tcPr>
            <w:tcW w:w="609" w:type="pct"/>
            <w:shd w:val="clear" w:color="auto" w:fill="548DD4" w:themeFill="text2" w:themeFillTint="99"/>
            <w:vAlign w:val="center"/>
          </w:tcPr>
          <w:p w14:paraId="1159D62B" w14:textId="77777777" w:rsidR="00456CDC" w:rsidRPr="00EA4020" w:rsidRDefault="009D40D5" w:rsidP="00983BC5">
            <w:pPr>
              <w:ind w:left="-36" w:firstLine="12"/>
              <w:jc w:val="both"/>
              <w:rPr>
                <w:rStyle w:val="Strong"/>
                <w:rFonts w:asciiTheme="minorHAnsi" w:hAnsiTheme="minorHAnsi" w:cstheme="minorHAnsi"/>
                <w:color w:val="FFFFFF"/>
              </w:rPr>
            </w:pPr>
            <w:r w:rsidRPr="00EA4020">
              <w:rPr>
                <w:rStyle w:val="Strong"/>
                <w:rFonts w:asciiTheme="minorHAnsi" w:hAnsiTheme="minorHAnsi" w:cstheme="minorHAnsi"/>
                <w:color w:val="FFFFFF"/>
              </w:rPr>
              <w:lastRenderedPageBreak/>
              <w:t>Ver. Rel. No.</w:t>
            </w:r>
          </w:p>
        </w:tc>
        <w:tc>
          <w:tcPr>
            <w:tcW w:w="518" w:type="pct"/>
            <w:shd w:val="clear" w:color="auto" w:fill="548DD4" w:themeFill="text2" w:themeFillTint="99"/>
            <w:vAlign w:val="center"/>
          </w:tcPr>
          <w:p w14:paraId="1159D62C" w14:textId="77777777" w:rsidR="00456CDC" w:rsidRPr="00EA4020" w:rsidRDefault="009D40D5" w:rsidP="00983BC5">
            <w:pPr>
              <w:ind w:left="-36" w:firstLine="12"/>
              <w:jc w:val="both"/>
              <w:rPr>
                <w:rStyle w:val="Strong"/>
                <w:rFonts w:asciiTheme="minorHAnsi" w:hAnsiTheme="minorHAnsi" w:cstheme="minorHAnsi"/>
                <w:color w:val="FFFFFF"/>
              </w:rPr>
            </w:pPr>
            <w:r w:rsidRPr="00EA4020">
              <w:rPr>
                <w:rStyle w:val="Strong"/>
                <w:rFonts w:asciiTheme="minorHAnsi" w:hAnsiTheme="minorHAnsi" w:cstheme="minorHAnsi"/>
                <w:color w:val="FFFFFF"/>
              </w:rPr>
              <w:t>Release Date</w:t>
            </w:r>
          </w:p>
        </w:tc>
        <w:tc>
          <w:tcPr>
            <w:tcW w:w="863" w:type="pct"/>
            <w:shd w:val="clear" w:color="auto" w:fill="548DD4" w:themeFill="text2" w:themeFillTint="99"/>
            <w:vAlign w:val="center"/>
          </w:tcPr>
          <w:p w14:paraId="1159D62D" w14:textId="77777777" w:rsidR="00456CDC" w:rsidRPr="00EA4020" w:rsidRDefault="009D40D5" w:rsidP="00983BC5">
            <w:pPr>
              <w:ind w:left="-36" w:firstLine="12"/>
              <w:jc w:val="both"/>
              <w:rPr>
                <w:rStyle w:val="Strong"/>
                <w:rFonts w:asciiTheme="minorHAnsi" w:hAnsiTheme="minorHAnsi" w:cstheme="minorHAnsi"/>
                <w:color w:val="FFFFFF"/>
              </w:rPr>
            </w:pPr>
            <w:r w:rsidRPr="00EA4020">
              <w:rPr>
                <w:rStyle w:val="Strong"/>
                <w:rFonts w:asciiTheme="minorHAnsi" w:hAnsiTheme="minorHAnsi" w:cstheme="minorHAnsi"/>
                <w:color w:val="FFFFFF"/>
              </w:rPr>
              <w:t xml:space="preserve">Prepared. By </w:t>
            </w:r>
          </w:p>
        </w:tc>
        <w:tc>
          <w:tcPr>
            <w:tcW w:w="785" w:type="pct"/>
            <w:shd w:val="clear" w:color="auto" w:fill="548DD4" w:themeFill="text2" w:themeFillTint="99"/>
            <w:vAlign w:val="center"/>
          </w:tcPr>
          <w:p w14:paraId="1159D62E" w14:textId="77777777" w:rsidR="00456CDC" w:rsidRPr="00EA4020" w:rsidRDefault="009D40D5" w:rsidP="00983BC5">
            <w:pPr>
              <w:ind w:left="-36" w:firstLine="12"/>
              <w:jc w:val="both"/>
              <w:rPr>
                <w:rStyle w:val="Strong"/>
                <w:rFonts w:asciiTheme="minorHAnsi" w:hAnsiTheme="minorHAnsi" w:cstheme="minorHAnsi"/>
                <w:bCs w:val="0"/>
                <w:color w:val="FFFFFF"/>
              </w:rPr>
            </w:pPr>
            <w:r w:rsidRPr="00EA4020">
              <w:rPr>
                <w:rFonts w:asciiTheme="minorHAnsi" w:hAnsiTheme="minorHAnsi" w:cstheme="minorHAnsi"/>
                <w:b/>
                <w:color w:val="FFFFFF"/>
              </w:rPr>
              <w:t xml:space="preserve">Reviewed By </w:t>
            </w:r>
          </w:p>
        </w:tc>
        <w:tc>
          <w:tcPr>
            <w:tcW w:w="923" w:type="pct"/>
            <w:shd w:val="clear" w:color="auto" w:fill="548DD4" w:themeFill="text2" w:themeFillTint="99"/>
            <w:vAlign w:val="center"/>
          </w:tcPr>
          <w:p w14:paraId="1159D62F" w14:textId="77777777" w:rsidR="00456CDC" w:rsidRPr="00EA4020" w:rsidRDefault="009D40D5" w:rsidP="00983BC5">
            <w:pPr>
              <w:ind w:left="-36" w:firstLine="12"/>
              <w:jc w:val="both"/>
              <w:rPr>
                <w:rStyle w:val="Strong"/>
                <w:rFonts w:asciiTheme="minorHAnsi" w:hAnsiTheme="minorHAnsi" w:cstheme="minorHAnsi"/>
                <w:color w:val="FFFFFF"/>
              </w:rPr>
            </w:pPr>
            <w:r w:rsidRPr="00EA4020">
              <w:rPr>
                <w:rFonts w:asciiTheme="minorHAnsi" w:hAnsiTheme="minorHAnsi" w:cstheme="minorHAnsi"/>
                <w:b/>
                <w:color w:val="FFFFFF"/>
              </w:rPr>
              <w:t xml:space="preserve">Approved By </w:t>
            </w:r>
          </w:p>
        </w:tc>
        <w:tc>
          <w:tcPr>
            <w:tcW w:w="1302" w:type="pct"/>
            <w:shd w:val="clear" w:color="auto" w:fill="548DD4" w:themeFill="text2" w:themeFillTint="99"/>
            <w:vAlign w:val="center"/>
          </w:tcPr>
          <w:p w14:paraId="1159D630" w14:textId="77777777" w:rsidR="00456CDC" w:rsidRPr="00EA4020" w:rsidRDefault="009D40D5" w:rsidP="00983BC5">
            <w:pPr>
              <w:ind w:left="-36" w:firstLine="12"/>
              <w:jc w:val="both"/>
              <w:rPr>
                <w:rStyle w:val="Strong"/>
                <w:rFonts w:asciiTheme="minorHAnsi" w:hAnsiTheme="minorHAnsi" w:cstheme="minorHAnsi"/>
                <w:color w:val="FFFFFF"/>
              </w:rPr>
            </w:pPr>
            <w:r w:rsidRPr="00EA4020">
              <w:rPr>
                <w:rFonts w:asciiTheme="minorHAnsi" w:hAnsiTheme="minorHAnsi" w:cstheme="minorHAnsi"/>
                <w:b/>
                <w:bCs/>
                <w:color w:val="FFFFFF"/>
              </w:rPr>
              <w:t>Remarks/Revision Details</w:t>
            </w:r>
          </w:p>
        </w:tc>
      </w:tr>
      <w:tr w:rsidR="00456CDC" w:rsidRPr="00EA4020" w14:paraId="1159D638" w14:textId="77777777" w:rsidTr="0016078B">
        <w:trPr>
          <w:cantSplit/>
          <w:trHeight w:val="53"/>
        </w:trPr>
        <w:tc>
          <w:tcPr>
            <w:tcW w:w="609" w:type="pct"/>
            <w:vAlign w:val="center"/>
          </w:tcPr>
          <w:p w14:paraId="1159D632" w14:textId="77777777" w:rsidR="00456CDC" w:rsidRPr="00EA4020" w:rsidRDefault="00456CDC" w:rsidP="00983BC5">
            <w:pPr>
              <w:pStyle w:val="TableText"/>
              <w:spacing w:after="0"/>
              <w:ind w:left="-54" w:firstLine="27"/>
              <w:rPr>
                <w:rFonts w:asciiTheme="minorHAnsi" w:hAnsiTheme="minorHAnsi" w:cstheme="minorHAnsi"/>
              </w:rPr>
            </w:pPr>
          </w:p>
        </w:tc>
        <w:tc>
          <w:tcPr>
            <w:tcW w:w="518" w:type="pct"/>
            <w:vAlign w:val="center"/>
          </w:tcPr>
          <w:p w14:paraId="1159D633" w14:textId="08365153" w:rsidR="00456CDC" w:rsidRPr="00EA4020" w:rsidRDefault="00277979" w:rsidP="00983BC5">
            <w:pPr>
              <w:pStyle w:val="TableText"/>
              <w:spacing w:after="0"/>
              <w:ind w:left="-54" w:hanging="12"/>
              <w:rPr>
                <w:rFonts w:asciiTheme="minorHAnsi" w:hAnsiTheme="minorHAnsi" w:cstheme="minorHAnsi"/>
              </w:rPr>
            </w:pPr>
            <w:r>
              <w:rPr>
                <w:rFonts w:asciiTheme="minorHAnsi" w:hAnsiTheme="minorHAnsi" w:cstheme="minorHAnsi"/>
              </w:rPr>
              <w:t>16/06/2021</w:t>
            </w:r>
          </w:p>
        </w:tc>
        <w:tc>
          <w:tcPr>
            <w:tcW w:w="863" w:type="pct"/>
            <w:vAlign w:val="center"/>
          </w:tcPr>
          <w:p w14:paraId="1159D634" w14:textId="4B621F57" w:rsidR="00456CDC"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1159D635" w14:textId="77777777" w:rsidR="00456CDC" w:rsidRPr="00EA4020" w:rsidRDefault="00456CDC" w:rsidP="00983BC5">
            <w:pPr>
              <w:pStyle w:val="TableText"/>
              <w:spacing w:after="0"/>
              <w:ind w:left="-54" w:firstLine="46"/>
              <w:rPr>
                <w:rFonts w:asciiTheme="minorHAnsi" w:hAnsiTheme="minorHAnsi" w:cstheme="minorHAnsi"/>
              </w:rPr>
            </w:pPr>
          </w:p>
        </w:tc>
        <w:tc>
          <w:tcPr>
            <w:tcW w:w="923" w:type="pct"/>
            <w:vAlign w:val="center"/>
          </w:tcPr>
          <w:p w14:paraId="1159D636" w14:textId="77777777" w:rsidR="00456CDC" w:rsidRPr="00EA4020" w:rsidRDefault="00456CDC" w:rsidP="00983BC5">
            <w:pPr>
              <w:pStyle w:val="TableText"/>
              <w:spacing w:after="0"/>
              <w:ind w:left="92" w:hanging="34"/>
              <w:rPr>
                <w:rFonts w:asciiTheme="minorHAnsi" w:hAnsiTheme="minorHAnsi" w:cstheme="minorHAnsi"/>
              </w:rPr>
            </w:pPr>
          </w:p>
        </w:tc>
        <w:tc>
          <w:tcPr>
            <w:tcW w:w="1302" w:type="pct"/>
            <w:vAlign w:val="center"/>
          </w:tcPr>
          <w:p w14:paraId="1159D637" w14:textId="77777777" w:rsidR="00456CDC" w:rsidRPr="00EA4020" w:rsidRDefault="00456CDC" w:rsidP="00983BC5">
            <w:pPr>
              <w:pStyle w:val="TableText"/>
              <w:spacing w:after="0"/>
              <w:ind w:left="-54"/>
              <w:rPr>
                <w:rFonts w:asciiTheme="minorHAnsi" w:hAnsiTheme="minorHAnsi" w:cstheme="minorHAnsi"/>
              </w:rPr>
            </w:pPr>
          </w:p>
        </w:tc>
      </w:tr>
      <w:tr w:rsidR="00456CDC" w:rsidRPr="00EA4020" w14:paraId="1159D63F" w14:textId="77777777">
        <w:trPr>
          <w:cantSplit/>
          <w:trHeight w:val="273"/>
        </w:trPr>
        <w:tc>
          <w:tcPr>
            <w:tcW w:w="609" w:type="pct"/>
            <w:vAlign w:val="center"/>
          </w:tcPr>
          <w:p w14:paraId="1159D639" w14:textId="77777777" w:rsidR="00456CDC" w:rsidRPr="00EA4020" w:rsidRDefault="00456CDC" w:rsidP="00983BC5">
            <w:pPr>
              <w:pStyle w:val="TableText"/>
              <w:spacing w:after="0"/>
              <w:ind w:left="-54" w:firstLine="27"/>
              <w:rPr>
                <w:rFonts w:asciiTheme="minorHAnsi" w:hAnsiTheme="minorHAnsi" w:cstheme="minorHAnsi"/>
              </w:rPr>
            </w:pPr>
          </w:p>
        </w:tc>
        <w:tc>
          <w:tcPr>
            <w:tcW w:w="518" w:type="pct"/>
            <w:vAlign w:val="center"/>
          </w:tcPr>
          <w:p w14:paraId="1159D63A" w14:textId="212DB40D" w:rsidR="00456CDC" w:rsidRPr="00EA4020" w:rsidRDefault="00666217" w:rsidP="00983BC5">
            <w:pPr>
              <w:pStyle w:val="TableText"/>
              <w:spacing w:after="0"/>
              <w:ind w:left="-54" w:hanging="12"/>
              <w:rPr>
                <w:rFonts w:asciiTheme="minorHAnsi" w:hAnsiTheme="minorHAnsi" w:cstheme="minorHAnsi"/>
              </w:rPr>
            </w:pPr>
            <w:r>
              <w:rPr>
                <w:rFonts w:asciiTheme="minorHAnsi" w:hAnsiTheme="minorHAnsi" w:cstheme="minorHAnsi"/>
              </w:rPr>
              <w:t>1</w:t>
            </w:r>
            <w:r w:rsidR="004724B6">
              <w:rPr>
                <w:rFonts w:asciiTheme="minorHAnsi" w:hAnsiTheme="minorHAnsi" w:cstheme="minorHAnsi"/>
              </w:rPr>
              <w:t>7</w:t>
            </w:r>
            <w:r>
              <w:rPr>
                <w:rFonts w:asciiTheme="minorHAnsi" w:hAnsiTheme="minorHAnsi" w:cstheme="minorHAnsi"/>
              </w:rPr>
              <w:t>/06/2021</w:t>
            </w:r>
          </w:p>
        </w:tc>
        <w:tc>
          <w:tcPr>
            <w:tcW w:w="863" w:type="pct"/>
            <w:vAlign w:val="center"/>
          </w:tcPr>
          <w:p w14:paraId="1159D63B" w14:textId="0EE71AB1" w:rsidR="00456CDC"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1159D63C" w14:textId="77777777" w:rsidR="00456CDC" w:rsidRPr="00EA4020" w:rsidRDefault="00456CDC" w:rsidP="00983BC5">
            <w:pPr>
              <w:pStyle w:val="TableText"/>
              <w:spacing w:after="0"/>
              <w:ind w:left="-54" w:firstLine="46"/>
              <w:rPr>
                <w:rFonts w:asciiTheme="minorHAnsi" w:hAnsiTheme="minorHAnsi" w:cstheme="minorHAnsi"/>
              </w:rPr>
            </w:pPr>
          </w:p>
        </w:tc>
        <w:tc>
          <w:tcPr>
            <w:tcW w:w="923" w:type="pct"/>
            <w:vAlign w:val="center"/>
          </w:tcPr>
          <w:p w14:paraId="1159D63D" w14:textId="77777777" w:rsidR="00456CDC" w:rsidRPr="00EA4020" w:rsidRDefault="00456CDC" w:rsidP="00983BC5">
            <w:pPr>
              <w:pStyle w:val="TableText"/>
              <w:spacing w:after="0"/>
              <w:ind w:left="92" w:hanging="34"/>
              <w:rPr>
                <w:rFonts w:asciiTheme="minorHAnsi" w:hAnsiTheme="minorHAnsi" w:cstheme="minorHAnsi"/>
              </w:rPr>
            </w:pPr>
          </w:p>
        </w:tc>
        <w:tc>
          <w:tcPr>
            <w:tcW w:w="1302" w:type="pct"/>
            <w:vAlign w:val="center"/>
          </w:tcPr>
          <w:p w14:paraId="1159D63E" w14:textId="77777777" w:rsidR="00456CDC" w:rsidRPr="00EA4020" w:rsidRDefault="00456CDC" w:rsidP="00983BC5">
            <w:pPr>
              <w:pStyle w:val="TableText"/>
              <w:spacing w:after="0"/>
              <w:ind w:left="-54"/>
              <w:rPr>
                <w:rFonts w:asciiTheme="minorHAnsi" w:hAnsiTheme="minorHAnsi" w:cstheme="minorHAnsi"/>
              </w:rPr>
            </w:pPr>
          </w:p>
        </w:tc>
      </w:tr>
      <w:tr w:rsidR="00456CDC" w:rsidRPr="00EA4020" w14:paraId="1159D646" w14:textId="77777777">
        <w:trPr>
          <w:cantSplit/>
          <w:trHeight w:val="273"/>
        </w:trPr>
        <w:tc>
          <w:tcPr>
            <w:tcW w:w="609" w:type="pct"/>
            <w:vAlign w:val="center"/>
          </w:tcPr>
          <w:p w14:paraId="1159D640" w14:textId="77777777" w:rsidR="00456CDC" w:rsidRPr="00EA4020" w:rsidRDefault="00456CDC" w:rsidP="00983BC5">
            <w:pPr>
              <w:pStyle w:val="TableText"/>
              <w:spacing w:after="0"/>
              <w:ind w:left="-54" w:firstLine="27"/>
              <w:rPr>
                <w:rFonts w:asciiTheme="minorHAnsi" w:hAnsiTheme="minorHAnsi" w:cstheme="minorHAnsi"/>
              </w:rPr>
            </w:pPr>
          </w:p>
        </w:tc>
        <w:tc>
          <w:tcPr>
            <w:tcW w:w="518" w:type="pct"/>
            <w:vAlign w:val="center"/>
          </w:tcPr>
          <w:p w14:paraId="1159D641" w14:textId="37578415" w:rsidR="00456CDC" w:rsidRPr="00EA4020" w:rsidRDefault="00666217" w:rsidP="00983BC5">
            <w:pPr>
              <w:pStyle w:val="TableText"/>
              <w:spacing w:after="0"/>
              <w:ind w:left="-54" w:hanging="12"/>
              <w:rPr>
                <w:rFonts w:asciiTheme="minorHAnsi" w:hAnsiTheme="minorHAnsi" w:cstheme="minorHAnsi"/>
              </w:rPr>
            </w:pPr>
            <w:r>
              <w:rPr>
                <w:rFonts w:asciiTheme="minorHAnsi" w:hAnsiTheme="minorHAnsi" w:cstheme="minorHAnsi"/>
              </w:rPr>
              <w:t>1</w:t>
            </w:r>
            <w:r w:rsidR="004724B6">
              <w:rPr>
                <w:rFonts w:asciiTheme="minorHAnsi" w:hAnsiTheme="minorHAnsi" w:cstheme="minorHAnsi"/>
              </w:rPr>
              <w:t>8</w:t>
            </w:r>
            <w:r>
              <w:rPr>
                <w:rFonts w:asciiTheme="minorHAnsi" w:hAnsiTheme="minorHAnsi" w:cstheme="minorHAnsi"/>
              </w:rPr>
              <w:t>/06/2021</w:t>
            </w:r>
          </w:p>
        </w:tc>
        <w:tc>
          <w:tcPr>
            <w:tcW w:w="863" w:type="pct"/>
            <w:vAlign w:val="center"/>
          </w:tcPr>
          <w:p w14:paraId="1159D642" w14:textId="52F7AB7A" w:rsidR="00456CDC"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1159D643" w14:textId="77777777" w:rsidR="00456CDC" w:rsidRPr="00EA4020" w:rsidRDefault="00456CDC" w:rsidP="00983BC5">
            <w:pPr>
              <w:pStyle w:val="TableText"/>
              <w:spacing w:after="0"/>
              <w:ind w:left="-54" w:firstLine="46"/>
              <w:rPr>
                <w:rFonts w:asciiTheme="minorHAnsi" w:hAnsiTheme="minorHAnsi" w:cstheme="minorHAnsi"/>
              </w:rPr>
            </w:pPr>
          </w:p>
        </w:tc>
        <w:tc>
          <w:tcPr>
            <w:tcW w:w="923" w:type="pct"/>
            <w:vAlign w:val="center"/>
          </w:tcPr>
          <w:p w14:paraId="1159D644" w14:textId="77777777" w:rsidR="00456CDC" w:rsidRPr="00EA4020" w:rsidRDefault="00456CDC" w:rsidP="00983BC5">
            <w:pPr>
              <w:pStyle w:val="TableText"/>
              <w:spacing w:after="0"/>
              <w:ind w:left="92" w:hanging="34"/>
              <w:rPr>
                <w:rFonts w:asciiTheme="minorHAnsi" w:hAnsiTheme="minorHAnsi" w:cstheme="minorHAnsi"/>
              </w:rPr>
            </w:pPr>
          </w:p>
        </w:tc>
        <w:tc>
          <w:tcPr>
            <w:tcW w:w="1302" w:type="pct"/>
            <w:vAlign w:val="center"/>
          </w:tcPr>
          <w:p w14:paraId="1159D645" w14:textId="77777777" w:rsidR="00456CDC" w:rsidRPr="00EA4020" w:rsidRDefault="00456CDC" w:rsidP="00983BC5">
            <w:pPr>
              <w:pStyle w:val="TableText"/>
              <w:spacing w:after="0"/>
              <w:ind w:left="-54"/>
              <w:rPr>
                <w:rFonts w:asciiTheme="minorHAnsi" w:hAnsiTheme="minorHAnsi" w:cstheme="minorHAnsi"/>
              </w:rPr>
            </w:pPr>
          </w:p>
        </w:tc>
      </w:tr>
      <w:tr w:rsidR="00456CDC" w:rsidRPr="00EA4020" w14:paraId="1159D64D" w14:textId="77777777">
        <w:trPr>
          <w:cantSplit/>
          <w:trHeight w:val="273"/>
        </w:trPr>
        <w:tc>
          <w:tcPr>
            <w:tcW w:w="609" w:type="pct"/>
            <w:vAlign w:val="center"/>
          </w:tcPr>
          <w:p w14:paraId="1159D647" w14:textId="77777777" w:rsidR="00456CDC" w:rsidRPr="00EA4020" w:rsidRDefault="00456CDC" w:rsidP="00983BC5">
            <w:pPr>
              <w:pStyle w:val="TableText"/>
              <w:spacing w:after="0"/>
              <w:ind w:left="-54" w:firstLine="27"/>
              <w:rPr>
                <w:rFonts w:asciiTheme="minorHAnsi" w:hAnsiTheme="minorHAnsi" w:cstheme="minorHAnsi"/>
              </w:rPr>
            </w:pPr>
          </w:p>
        </w:tc>
        <w:tc>
          <w:tcPr>
            <w:tcW w:w="518" w:type="pct"/>
            <w:vAlign w:val="center"/>
          </w:tcPr>
          <w:p w14:paraId="1159D648" w14:textId="5A38682E" w:rsidR="00456CDC" w:rsidRPr="00EA4020" w:rsidRDefault="00666217" w:rsidP="00983BC5">
            <w:pPr>
              <w:pStyle w:val="TableText"/>
              <w:spacing w:after="0"/>
              <w:ind w:left="-54" w:hanging="12"/>
              <w:rPr>
                <w:rFonts w:asciiTheme="minorHAnsi" w:hAnsiTheme="minorHAnsi" w:cstheme="minorHAnsi"/>
              </w:rPr>
            </w:pPr>
            <w:r>
              <w:rPr>
                <w:rFonts w:asciiTheme="minorHAnsi" w:hAnsiTheme="minorHAnsi" w:cstheme="minorHAnsi"/>
              </w:rPr>
              <w:t>1</w:t>
            </w:r>
            <w:r w:rsidR="004724B6">
              <w:rPr>
                <w:rFonts w:asciiTheme="minorHAnsi" w:hAnsiTheme="minorHAnsi" w:cstheme="minorHAnsi"/>
              </w:rPr>
              <w:t>9</w:t>
            </w:r>
            <w:r>
              <w:rPr>
                <w:rFonts w:asciiTheme="minorHAnsi" w:hAnsiTheme="minorHAnsi" w:cstheme="minorHAnsi"/>
              </w:rPr>
              <w:t>/06/2021</w:t>
            </w:r>
          </w:p>
        </w:tc>
        <w:tc>
          <w:tcPr>
            <w:tcW w:w="863" w:type="pct"/>
            <w:vAlign w:val="center"/>
          </w:tcPr>
          <w:p w14:paraId="1159D649" w14:textId="027A437C" w:rsidR="00456CDC"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1159D64A" w14:textId="77777777" w:rsidR="00456CDC" w:rsidRPr="00EA4020" w:rsidRDefault="00456CDC" w:rsidP="00983BC5">
            <w:pPr>
              <w:pStyle w:val="TableText"/>
              <w:spacing w:after="0"/>
              <w:ind w:left="-54" w:firstLine="46"/>
              <w:rPr>
                <w:rFonts w:asciiTheme="minorHAnsi" w:hAnsiTheme="minorHAnsi" w:cstheme="minorHAnsi"/>
              </w:rPr>
            </w:pPr>
          </w:p>
        </w:tc>
        <w:tc>
          <w:tcPr>
            <w:tcW w:w="923" w:type="pct"/>
            <w:vAlign w:val="center"/>
          </w:tcPr>
          <w:p w14:paraId="1159D64B" w14:textId="77777777" w:rsidR="00456CDC" w:rsidRPr="00EA4020" w:rsidRDefault="00456CDC" w:rsidP="00983BC5">
            <w:pPr>
              <w:pStyle w:val="TableText"/>
              <w:spacing w:after="0"/>
              <w:ind w:left="92" w:hanging="34"/>
              <w:rPr>
                <w:rFonts w:asciiTheme="minorHAnsi" w:hAnsiTheme="minorHAnsi" w:cstheme="minorHAnsi"/>
              </w:rPr>
            </w:pPr>
          </w:p>
        </w:tc>
        <w:tc>
          <w:tcPr>
            <w:tcW w:w="1302" w:type="pct"/>
            <w:vAlign w:val="center"/>
          </w:tcPr>
          <w:p w14:paraId="1159D64C" w14:textId="77777777" w:rsidR="00456CDC" w:rsidRPr="00EA4020" w:rsidRDefault="00456CDC" w:rsidP="00983BC5">
            <w:pPr>
              <w:pStyle w:val="TableText"/>
              <w:spacing w:after="0"/>
              <w:ind w:left="-54"/>
              <w:rPr>
                <w:rFonts w:asciiTheme="minorHAnsi" w:hAnsiTheme="minorHAnsi" w:cstheme="minorHAnsi"/>
              </w:rPr>
            </w:pPr>
          </w:p>
        </w:tc>
      </w:tr>
      <w:tr w:rsidR="00456CDC" w:rsidRPr="00EA4020" w14:paraId="1159D654" w14:textId="77777777">
        <w:trPr>
          <w:cantSplit/>
          <w:trHeight w:val="273"/>
        </w:trPr>
        <w:tc>
          <w:tcPr>
            <w:tcW w:w="609" w:type="pct"/>
            <w:vAlign w:val="center"/>
          </w:tcPr>
          <w:p w14:paraId="1159D64E" w14:textId="77777777" w:rsidR="00456CDC" w:rsidRPr="00EA4020" w:rsidRDefault="00456CDC" w:rsidP="00983BC5">
            <w:pPr>
              <w:pStyle w:val="TableText"/>
              <w:spacing w:after="0"/>
              <w:ind w:left="-54" w:firstLine="27"/>
              <w:rPr>
                <w:rFonts w:asciiTheme="minorHAnsi" w:hAnsiTheme="minorHAnsi" w:cstheme="minorHAnsi"/>
              </w:rPr>
            </w:pPr>
          </w:p>
        </w:tc>
        <w:tc>
          <w:tcPr>
            <w:tcW w:w="518" w:type="pct"/>
            <w:vAlign w:val="center"/>
          </w:tcPr>
          <w:p w14:paraId="1159D64F" w14:textId="7089E7B3" w:rsidR="00456CDC" w:rsidRPr="00EA4020" w:rsidRDefault="00D95961" w:rsidP="00983BC5">
            <w:pPr>
              <w:pStyle w:val="TableText"/>
              <w:spacing w:after="0"/>
              <w:ind w:left="-54" w:hanging="12"/>
              <w:rPr>
                <w:rFonts w:asciiTheme="minorHAnsi" w:hAnsiTheme="minorHAnsi" w:cstheme="minorHAnsi"/>
              </w:rPr>
            </w:pPr>
            <w:r>
              <w:rPr>
                <w:rFonts w:asciiTheme="minorHAnsi" w:hAnsiTheme="minorHAnsi" w:cstheme="minorHAnsi"/>
              </w:rPr>
              <w:t>20</w:t>
            </w:r>
            <w:r w:rsidR="00666217">
              <w:rPr>
                <w:rFonts w:asciiTheme="minorHAnsi" w:hAnsiTheme="minorHAnsi" w:cstheme="minorHAnsi"/>
              </w:rPr>
              <w:t>/06/2021</w:t>
            </w:r>
          </w:p>
        </w:tc>
        <w:tc>
          <w:tcPr>
            <w:tcW w:w="863" w:type="pct"/>
            <w:vAlign w:val="center"/>
          </w:tcPr>
          <w:p w14:paraId="1159D650" w14:textId="277BAF8F" w:rsidR="00456CDC"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1159D651" w14:textId="77777777" w:rsidR="00456CDC" w:rsidRPr="00EA4020" w:rsidRDefault="00456CDC" w:rsidP="00983BC5">
            <w:pPr>
              <w:pStyle w:val="TableText"/>
              <w:spacing w:after="0"/>
              <w:ind w:left="-54" w:firstLine="46"/>
              <w:rPr>
                <w:rFonts w:asciiTheme="minorHAnsi" w:hAnsiTheme="minorHAnsi" w:cstheme="minorHAnsi"/>
              </w:rPr>
            </w:pPr>
          </w:p>
        </w:tc>
        <w:tc>
          <w:tcPr>
            <w:tcW w:w="923" w:type="pct"/>
            <w:vAlign w:val="center"/>
          </w:tcPr>
          <w:p w14:paraId="1159D652" w14:textId="77777777" w:rsidR="00456CDC" w:rsidRPr="00EA4020" w:rsidRDefault="00456CDC" w:rsidP="00983BC5">
            <w:pPr>
              <w:pStyle w:val="TableText"/>
              <w:spacing w:after="0"/>
              <w:ind w:left="92" w:hanging="34"/>
              <w:rPr>
                <w:rFonts w:asciiTheme="minorHAnsi" w:hAnsiTheme="minorHAnsi" w:cstheme="minorHAnsi"/>
              </w:rPr>
            </w:pPr>
          </w:p>
        </w:tc>
        <w:tc>
          <w:tcPr>
            <w:tcW w:w="1302" w:type="pct"/>
            <w:vAlign w:val="center"/>
          </w:tcPr>
          <w:p w14:paraId="1159D653" w14:textId="77777777" w:rsidR="00456CDC" w:rsidRPr="00EA4020" w:rsidRDefault="00456CDC" w:rsidP="00983BC5">
            <w:pPr>
              <w:pStyle w:val="TableText"/>
              <w:spacing w:after="0"/>
              <w:ind w:left="-54"/>
              <w:rPr>
                <w:rFonts w:asciiTheme="minorHAnsi" w:hAnsiTheme="minorHAnsi" w:cstheme="minorHAnsi"/>
              </w:rPr>
            </w:pPr>
          </w:p>
        </w:tc>
      </w:tr>
      <w:tr w:rsidR="00D95961" w:rsidRPr="00EA4020" w14:paraId="74A6D107" w14:textId="77777777">
        <w:trPr>
          <w:cantSplit/>
          <w:trHeight w:val="273"/>
        </w:trPr>
        <w:tc>
          <w:tcPr>
            <w:tcW w:w="609" w:type="pct"/>
            <w:vAlign w:val="center"/>
          </w:tcPr>
          <w:p w14:paraId="100D906D" w14:textId="77777777" w:rsidR="00D95961" w:rsidRPr="00EA4020" w:rsidRDefault="00D95961" w:rsidP="00983BC5">
            <w:pPr>
              <w:pStyle w:val="TableText"/>
              <w:spacing w:after="0"/>
              <w:ind w:left="-54" w:firstLine="27"/>
              <w:rPr>
                <w:rFonts w:asciiTheme="minorHAnsi" w:hAnsiTheme="minorHAnsi" w:cstheme="minorHAnsi"/>
              </w:rPr>
            </w:pPr>
          </w:p>
        </w:tc>
        <w:tc>
          <w:tcPr>
            <w:tcW w:w="518" w:type="pct"/>
            <w:vAlign w:val="center"/>
          </w:tcPr>
          <w:p w14:paraId="736A650F" w14:textId="1A3C2A13" w:rsidR="00D95961" w:rsidRDefault="00D95961" w:rsidP="00983BC5">
            <w:pPr>
              <w:pStyle w:val="TableText"/>
              <w:spacing w:after="0"/>
              <w:ind w:left="-54" w:hanging="12"/>
              <w:rPr>
                <w:rFonts w:asciiTheme="minorHAnsi" w:hAnsiTheme="minorHAnsi" w:cstheme="minorHAnsi"/>
              </w:rPr>
            </w:pPr>
            <w:r>
              <w:rPr>
                <w:rFonts w:asciiTheme="minorHAnsi" w:hAnsiTheme="minorHAnsi" w:cstheme="minorHAnsi"/>
              </w:rPr>
              <w:t>21</w:t>
            </w:r>
            <w:r>
              <w:rPr>
                <w:rFonts w:asciiTheme="minorHAnsi" w:hAnsiTheme="minorHAnsi" w:cstheme="minorHAnsi"/>
              </w:rPr>
              <w:t>/06/2021</w:t>
            </w:r>
          </w:p>
        </w:tc>
        <w:tc>
          <w:tcPr>
            <w:tcW w:w="863" w:type="pct"/>
            <w:vAlign w:val="center"/>
          </w:tcPr>
          <w:p w14:paraId="53B3EAE2" w14:textId="4F0ACDAD" w:rsidR="00D95961" w:rsidRPr="00EA4020" w:rsidRDefault="00BC1F17" w:rsidP="00983BC5">
            <w:pPr>
              <w:pStyle w:val="TableText"/>
              <w:spacing w:after="0"/>
              <w:ind w:left="-54" w:firstLine="5"/>
              <w:rPr>
                <w:rFonts w:asciiTheme="minorHAnsi" w:hAnsiTheme="minorHAnsi" w:cstheme="minorHAnsi"/>
              </w:rPr>
            </w:pPr>
            <w:r w:rsidRPr="00BC1F17">
              <w:rPr>
                <w:rFonts w:ascii="Times New Roman" w:hAnsi="Times New Roman"/>
                <w:bCs/>
                <w:szCs w:val="20"/>
              </w:rPr>
              <w:t>PAVAN YADAV A</w:t>
            </w:r>
          </w:p>
        </w:tc>
        <w:tc>
          <w:tcPr>
            <w:tcW w:w="785" w:type="pct"/>
            <w:vAlign w:val="center"/>
          </w:tcPr>
          <w:p w14:paraId="3846B273" w14:textId="77777777" w:rsidR="00D95961" w:rsidRPr="00EA4020" w:rsidRDefault="00D95961" w:rsidP="00983BC5">
            <w:pPr>
              <w:pStyle w:val="TableText"/>
              <w:spacing w:after="0"/>
              <w:ind w:left="-54" w:firstLine="46"/>
              <w:rPr>
                <w:rFonts w:asciiTheme="minorHAnsi" w:hAnsiTheme="minorHAnsi" w:cstheme="minorHAnsi"/>
              </w:rPr>
            </w:pPr>
          </w:p>
        </w:tc>
        <w:tc>
          <w:tcPr>
            <w:tcW w:w="923" w:type="pct"/>
            <w:vAlign w:val="center"/>
          </w:tcPr>
          <w:p w14:paraId="0B38B129" w14:textId="77777777" w:rsidR="00D95961" w:rsidRPr="00EA4020" w:rsidRDefault="00D95961" w:rsidP="00983BC5">
            <w:pPr>
              <w:pStyle w:val="TableText"/>
              <w:spacing w:after="0"/>
              <w:ind w:left="92" w:hanging="34"/>
              <w:rPr>
                <w:rFonts w:asciiTheme="minorHAnsi" w:hAnsiTheme="minorHAnsi" w:cstheme="minorHAnsi"/>
              </w:rPr>
            </w:pPr>
          </w:p>
        </w:tc>
        <w:tc>
          <w:tcPr>
            <w:tcW w:w="1302" w:type="pct"/>
            <w:vAlign w:val="center"/>
          </w:tcPr>
          <w:p w14:paraId="18F11B08" w14:textId="77777777" w:rsidR="00D95961" w:rsidRPr="00EA4020" w:rsidRDefault="00D95961" w:rsidP="00983BC5">
            <w:pPr>
              <w:pStyle w:val="TableText"/>
              <w:spacing w:after="0"/>
              <w:ind w:left="-54"/>
              <w:rPr>
                <w:rFonts w:asciiTheme="minorHAnsi" w:hAnsiTheme="minorHAnsi" w:cstheme="minorHAnsi"/>
              </w:rPr>
            </w:pPr>
          </w:p>
        </w:tc>
      </w:tr>
    </w:tbl>
    <w:p w14:paraId="1159D658" w14:textId="77777777" w:rsidR="00456CDC" w:rsidRPr="00EA4020" w:rsidRDefault="00456CDC" w:rsidP="00983BC5">
      <w:pPr>
        <w:pStyle w:val="TOCHeading1"/>
        <w:jc w:val="both"/>
        <w:rPr>
          <w:rFonts w:asciiTheme="minorHAnsi" w:hAnsiTheme="minorHAnsi" w:cstheme="minorHAnsi"/>
        </w:rPr>
      </w:pPr>
      <w:bookmarkStart w:id="0" w:name="_Toc229764175"/>
      <w:bookmarkStart w:id="1" w:name="_Toc229759047"/>
    </w:p>
    <w:p w14:paraId="1159D659" w14:textId="77777777" w:rsidR="00456CDC" w:rsidRPr="00EA4020" w:rsidRDefault="00456CDC" w:rsidP="00983BC5">
      <w:pPr>
        <w:pStyle w:val="TOCHeading1"/>
        <w:jc w:val="both"/>
        <w:rPr>
          <w:rFonts w:asciiTheme="minorHAnsi" w:hAnsiTheme="minorHAnsi" w:cstheme="minorHAnsi"/>
        </w:rPr>
      </w:pPr>
    </w:p>
    <w:p w14:paraId="1159D65A" w14:textId="77777777" w:rsidR="00456CDC" w:rsidRPr="00EA4020" w:rsidRDefault="00456CDC" w:rsidP="00983BC5">
      <w:pPr>
        <w:pStyle w:val="TOCHeading1"/>
        <w:jc w:val="both"/>
        <w:rPr>
          <w:rFonts w:asciiTheme="minorHAnsi" w:hAnsiTheme="minorHAnsi" w:cstheme="minorHAnsi"/>
        </w:rPr>
      </w:pPr>
    </w:p>
    <w:p w14:paraId="1159D65B" w14:textId="77777777" w:rsidR="00456CDC" w:rsidRPr="00EA4020" w:rsidRDefault="00456CDC" w:rsidP="00983BC5">
      <w:pPr>
        <w:pStyle w:val="TOCHeading1"/>
        <w:jc w:val="both"/>
        <w:rPr>
          <w:rFonts w:asciiTheme="minorHAnsi" w:hAnsiTheme="minorHAnsi" w:cstheme="minorHAnsi"/>
        </w:rPr>
      </w:pPr>
    </w:p>
    <w:p w14:paraId="1159D65C" w14:textId="77777777" w:rsidR="00456CDC" w:rsidRPr="00EA4020" w:rsidRDefault="00456CDC" w:rsidP="00983BC5">
      <w:pPr>
        <w:pStyle w:val="TOCHeading1"/>
        <w:jc w:val="both"/>
        <w:rPr>
          <w:rFonts w:asciiTheme="minorHAnsi" w:hAnsiTheme="minorHAnsi" w:cstheme="minorHAnsi"/>
        </w:rPr>
      </w:pPr>
    </w:p>
    <w:p w14:paraId="5F6DE6E8" w14:textId="0DC5CD8C" w:rsidR="00456CDC" w:rsidRDefault="00456CDC" w:rsidP="00D801DF">
      <w:pPr>
        <w:ind w:firstLine="0"/>
        <w:rPr>
          <w:rFonts w:asciiTheme="minorHAnsi" w:hAnsiTheme="minorHAnsi" w:cstheme="minorHAnsi"/>
        </w:rPr>
      </w:pPr>
    </w:p>
    <w:p w14:paraId="786B23A9" w14:textId="43A00969" w:rsidR="00D801DF" w:rsidRDefault="00D801DF" w:rsidP="00D801DF">
      <w:pPr>
        <w:ind w:firstLine="0"/>
        <w:rPr>
          <w:rFonts w:asciiTheme="minorHAnsi" w:hAnsiTheme="minorHAnsi" w:cstheme="minorHAnsi"/>
        </w:rPr>
      </w:pPr>
    </w:p>
    <w:p w14:paraId="6D95CF71" w14:textId="23B24074" w:rsidR="00D801DF" w:rsidRDefault="00D801DF" w:rsidP="00D801DF">
      <w:pPr>
        <w:ind w:firstLine="0"/>
        <w:rPr>
          <w:rFonts w:asciiTheme="minorHAnsi" w:hAnsiTheme="minorHAnsi" w:cstheme="minorHAnsi"/>
        </w:rPr>
      </w:pPr>
    </w:p>
    <w:p w14:paraId="085F66DB" w14:textId="7BC25CC2" w:rsidR="00D801DF" w:rsidRDefault="00D801DF" w:rsidP="00D801DF">
      <w:pPr>
        <w:ind w:firstLine="0"/>
        <w:rPr>
          <w:rFonts w:asciiTheme="minorHAnsi" w:hAnsiTheme="minorHAnsi" w:cstheme="minorHAnsi"/>
        </w:rPr>
      </w:pPr>
    </w:p>
    <w:p w14:paraId="6A6D6833" w14:textId="4842EBD3" w:rsidR="00D801DF" w:rsidRDefault="00D801DF" w:rsidP="00D801DF">
      <w:pPr>
        <w:ind w:firstLine="0"/>
        <w:rPr>
          <w:rFonts w:asciiTheme="minorHAnsi" w:hAnsiTheme="minorHAnsi" w:cstheme="minorHAnsi"/>
        </w:rPr>
      </w:pPr>
    </w:p>
    <w:p w14:paraId="4A5DD83E" w14:textId="6A1F99B7" w:rsidR="00D801DF" w:rsidRDefault="00D801DF" w:rsidP="00D801DF">
      <w:pPr>
        <w:ind w:firstLine="0"/>
        <w:rPr>
          <w:rFonts w:asciiTheme="minorHAnsi" w:hAnsiTheme="minorHAnsi" w:cstheme="minorHAnsi"/>
        </w:rPr>
      </w:pPr>
    </w:p>
    <w:p w14:paraId="5958F518" w14:textId="02D52B3D" w:rsidR="00D801DF" w:rsidRDefault="00D801DF" w:rsidP="00D801DF">
      <w:pPr>
        <w:ind w:firstLine="0"/>
        <w:rPr>
          <w:rFonts w:asciiTheme="minorHAnsi" w:hAnsiTheme="minorHAnsi" w:cstheme="minorHAnsi"/>
        </w:rPr>
      </w:pPr>
    </w:p>
    <w:p w14:paraId="46E88493" w14:textId="4E4F28A0" w:rsidR="00D801DF" w:rsidRDefault="00D801DF" w:rsidP="00D801DF">
      <w:pPr>
        <w:ind w:firstLine="0"/>
        <w:rPr>
          <w:rFonts w:asciiTheme="minorHAnsi" w:hAnsiTheme="minorHAnsi" w:cstheme="minorHAnsi"/>
        </w:rPr>
      </w:pPr>
    </w:p>
    <w:p w14:paraId="4DD65B10" w14:textId="2C6F59CC" w:rsidR="00D801DF" w:rsidRDefault="00D801DF" w:rsidP="00D801DF">
      <w:pPr>
        <w:ind w:firstLine="0"/>
        <w:rPr>
          <w:rFonts w:asciiTheme="minorHAnsi" w:hAnsiTheme="minorHAnsi" w:cstheme="minorHAnsi"/>
        </w:rPr>
      </w:pPr>
    </w:p>
    <w:p w14:paraId="46D4B183" w14:textId="43EAF2FC" w:rsidR="00D801DF" w:rsidRDefault="00D801DF" w:rsidP="00D801DF">
      <w:pPr>
        <w:ind w:firstLine="0"/>
        <w:rPr>
          <w:rFonts w:asciiTheme="minorHAnsi" w:hAnsiTheme="minorHAnsi" w:cstheme="minorHAnsi"/>
        </w:rPr>
      </w:pPr>
    </w:p>
    <w:p w14:paraId="277883F1" w14:textId="114DB9B5" w:rsidR="00D801DF" w:rsidRDefault="00D801DF" w:rsidP="00D801DF">
      <w:pPr>
        <w:ind w:firstLine="0"/>
        <w:rPr>
          <w:rFonts w:asciiTheme="minorHAnsi" w:hAnsiTheme="minorHAnsi" w:cstheme="minorHAnsi"/>
        </w:rPr>
      </w:pPr>
    </w:p>
    <w:p w14:paraId="6DD9FD96" w14:textId="18A1CAEA" w:rsidR="00D801DF" w:rsidRDefault="00D801DF" w:rsidP="00D801DF">
      <w:pPr>
        <w:ind w:firstLine="0"/>
        <w:rPr>
          <w:rFonts w:asciiTheme="minorHAnsi" w:hAnsiTheme="minorHAnsi" w:cstheme="minorHAnsi"/>
        </w:rPr>
      </w:pPr>
    </w:p>
    <w:p w14:paraId="11F23014" w14:textId="263619D4" w:rsidR="00D801DF" w:rsidRDefault="00D801DF" w:rsidP="00D801DF">
      <w:pPr>
        <w:ind w:firstLine="0"/>
        <w:rPr>
          <w:rFonts w:asciiTheme="minorHAnsi" w:hAnsiTheme="minorHAnsi" w:cstheme="minorHAnsi"/>
        </w:rPr>
      </w:pPr>
    </w:p>
    <w:p w14:paraId="04899E21" w14:textId="06EE7FE3" w:rsidR="00D801DF" w:rsidRDefault="00D801DF" w:rsidP="00D801DF">
      <w:pPr>
        <w:ind w:firstLine="0"/>
        <w:rPr>
          <w:rFonts w:asciiTheme="minorHAnsi" w:hAnsiTheme="minorHAnsi" w:cstheme="minorHAnsi"/>
        </w:rPr>
      </w:pPr>
    </w:p>
    <w:p w14:paraId="06ACDBD8" w14:textId="61C4C512" w:rsidR="00D801DF" w:rsidRDefault="00D801DF" w:rsidP="00D801DF">
      <w:pPr>
        <w:ind w:firstLine="0"/>
        <w:rPr>
          <w:rFonts w:asciiTheme="minorHAnsi" w:hAnsiTheme="minorHAnsi" w:cstheme="minorHAnsi"/>
        </w:rPr>
      </w:pPr>
    </w:p>
    <w:p w14:paraId="54C91B81" w14:textId="1413BB05" w:rsidR="00D801DF" w:rsidRDefault="00D801DF" w:rsidP="00D801DF">
      <w:pPr>
        <w:ind w:firstLine="0"/>
        <w:rPr>
          <w:rFonts w:asciiTheme="minorHAnsi" w:hAnsiTheme="minorHAnsi" w:cstheme="minorHAnsi"/>
        </w:rPr>
      </w:pPr>
    </w:p>
    <w:p w14:paraId="53FA5CBF" w14:textId="68C2B15C" w:rsidR="00D801DF" w:rsidRDefault="00D801DF" w:rsidP="00D801DF">
      <w:pPr>
        <w:ind w:firstLine="0"/>
        <w:rPr>
          <w:rFonts w:asciiTheme="minorHAnsi" w:hAnsiTheme="minorHAnsi" w:cstheme="minorHAnsi"/>
        </w:rPr>
      </w:pPr>
    </w:p>
    <w:p w14:paraId="101B0625" w14:textId="6232519A" w:rsidR="00D801DF" w:rsidRDefault="00D801DF" w:rsidP="00D801DF">
      <w:pPr>
        <w:ind w:firstLine="0"/>
        <w:rPr>
          <w:rFonts w:asciiTheme="minorHAnsi" w:hAnsiTheme="minorHAnsi" w:cstheme="minorHAnsi"/>
        </w:rPr>
      </w:pPr>
    </w:p>
    <w:p w14:paraId="3F716C18" w14:textId="77777777" w:rsidR="00D801DF" w:rsidRPr="00D801DF" w:rsidRDefault="00D801DF" w:rsidP="00D801DF">
      <w:pPr>
        <w:ind w:firstLine="0"/>
        <w:rPr>
          <w:rFonts w:asciiTheme="minorHAnsi" w:hAnsiTheme="minorHAnsi" w:cstheme="minorHAnsi"/>
          <w:b/>
          <w:bCs/>
          <w:sz w:val="24"/>
          <w:szCs w:val="24"/>
        </w:rPr>
      </w:pPr>
    </w:p>
    <w:p w14:paraId="089DBECD" w14:textId="37BC12EB" w:rsidR="001C6429" w:rsidRPr="00F63B64" w:rsidRDefault="00BB1BFD" w:rsidP="00F63B64">
      <w:pPr>
        <w:pStyle w:val="TOCHeading1"/>
        <w:jc w:val="both"/>
        <w:rPr>
          <w:rFonts w:ascii="Times New Roman" w:hAnsi="Times New Roman"/>
        </w:rPr>
      </w:pPr>
      <w:bookmarkStart w:id="2" w:name="_Toc513545819"/>
      <w:bookmarkStart w:id="3" w:name="_Toc311197302"/>
      <w:r w:rsidRPr="00F63B64">
        <w:rPr>
          <w:rFonts w:ascii="Times New Roman" w:hAnsi="Times New Roman"/>
        </w:rPr>
        <w:lastRenderedPageBreak/>
        <w:t>Contents</w:t>
      </w:r>
    </w:p>
    <w:sdt>
      <w:sdtPr>
        <w:rPr>
          <w:rFonts w:ascii="Calibri" w:eastAsia="Times New Roman" w:hAnsi="Calibri" w:cs="Times New Roman"/>
          <w:color w:val="auto"/>
          <w:sz w:val="22"/>
          <w:szCs w:val="22"/>
          <w:lang w:bidi="en-US"/>
        </w:rPr>
        <w:id w:val="831177236"/>
        <w:docPartObj>
          <w:docPartGallery w:val="Table of Contents"/>
          <w:docPartUnique/>
        </w:docPartObj>
      </w:sdtPr>
      <w:sdtEndPr>
        <w:rPr>
          <w:rFonts w:ascii="Times New Roman" w:hAnsi="Times New Roman"/>
          <w:b/>
          <w:bCs/>
          <w:noProof/>
        </w:rPr>
      </w:sdtEndPr>
      <w:sdtContent>
        <w:p w14:paraId="3244FFFE" w14:textId="17C4B264" w:rsidR="00EA18FE" w:rsidRDefault="00EA18FE">
          <w:pPr>
            <w:pStyle w:val="TOCHeading"/>
          </w:pPr>
        </w:p>
        <w:p w14:paraId="608D5B6F" w14:textId="3036D9AE" w:rsidR="00A15107" w:rsidRPr="00277979" w:rsidRDefault="00EA18FE">
          <w:pPr>
            <w:pStyle w:val="TOC1"/>
            <w:tabs>
              <w:tab w:val="right" w:leader="dot" w:pos="10160"/>
            </w:tabs>
            <w:rPr>
              <w:rFonts w:ascii="Times New Roman" w:eastAsiaTheme="minorEastAsia" w:hAnsi="Times New Roman" w:cs="Times New Roman"/>
              <w:b w:val="0"/>
              <w:bCs w:val="0"/>
              <w:caps w:val="0"/>
              <w:noProof/>
              <w:sz w:val="22"/>
              <w:szCs w:val="22"/>
              <w:lang w:val="en-IN" w:eastAsia="en-IN" w:bidi="ar-SA"/>
            </w:rPr>
          </w:pPr>
          <w:r w:rsidRPr="00277979">
            <w:rPr>
              <w:rFonts w:ascii="Times New Roman" w:hAnsi="Times New Roman" w:cs="Times New Roman"/>
            </w:rPr>
            <w:fldChar w:fldCharType="begin"/>
          </w:r>
          <w:r w:rsidRPr="00277979">
            <w:rPr>
              <w:rFonts w:ascii="Times New Roman" w:hAnsi="Times New Roman" w:cs="Times New Roman"/>
            </w:rPr>
            <w:instrText xml:space="preserve"> TOC \o "1-3" \h \z \u </w:instrText>
          </w:r>
          <w:r w:rsidRPr="00277979">
            <w:rPr>
              <w:rFonts w:ascii="Times New Roman" w:hAnsi="Times New Roman" w:cs="Times New Roman"/>
            </w:rPr>
            <w:fldChar w:fldCharType="separate"/>
          </w:r>
          <w:hyperlink w:anchor="_Toc75715878" w:history="1">
            <w:r w:rsidR="00A15107" w:rsidRPr="00277979">
              <w:rPr>
                <w:rStyle w:val="Hyperlink"/>
                <w:rFonts w:ascii="Times New Roman" w:hAnsi="Times New Roman" w:cs="Times New Roman"/>
                <w:noProof/>
              </w:rPr>
              <w:t xml:space="preserve">Activity 1 - </w:t>
            </w:r>
            <w:r w:rsidR="00A15107" w:rsidRPr="00277979">
              <w:rPr>
                <w:rStyle w:val="Hyperlink"/>
                <w:rFonts w:ascii="Times New Roman" w:hAnsi="Times New Roman" w:cs="Times New Roman"/>
                <w:noProof/>
                <w:lang w:val="en-IN" w:eastAsia="en-IN"/>
              </w:rPr>
              <w:t>Introduction to ARM Cortex-M and its Architecture</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_Toc75715878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4</w:t>
            </w:r>
            <w:r w:rsidR="00A15107" w:rsidRPr="00277979">
              <w:rPr>
                <w:rFonts w:ascii="Times New Roman" w:hAnsi="Times New Roman" w:cs="Times New Roman"/>
                <w:noProof/>
                <w:webHidden/>
              </w:rPr>
              <w:fldChar w:fldCharType="end"/>
            </w:r>
          </w:hyperlink>
        </w:p>
        <w:p w14:paraId="29F99CD9" w14:textId="0035CD31"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79" w:history="1">
            <w:r w:rsidR="00A15107" w:rsidRPr="00277979">
              <w:rPr>
                <w:rStyle w:val="Hyperlink"/>
                <w:rFonts w:ascii="Times New Roman" w:hAnsi="Times New Roman" w:cs="Times New Roman"/>
                <w:b/>
                <w:noProof/>
              </w:rPr>
              <w:t xml:space="preserve">1.1  </w:t>
            </w:r>
            <w:r w:rsidR="00A15107" w:rsidRPr="00277979">
              <w:rPr>
                <w:rStyle w:val="Hyperlink"/>
                <w:rFonts w:ascii="Times New Roman" w:eastAsia="Calibri" w:hAnsi="Times New Roman" w:cs="Times New Roman"/>
                <w:b/>
                <w:noProof/>
              </w:rPr>
              <w:t>INTRODUCTION TO THE SOFTWARE:</w:t>
            </w:r>
            <w:r w:rsidR="00A15107" w:rsidRPr="00277979">
              <w:rPr>
                <w:rStyle w:val="Hyperlink"/>
                <w:rFonts w:ascii="Times New Roman" w:hAnsi="Times New Roman" w:cs="Times New Roman"/>
                <w:b/>
                <w:noProof/>
                <w:shd w:val="clear" w:color="auto" w:fill="FFFFFF"/>
              </w:rPr>
              <w:t xml:space="preserve"> STM32CUBEIDE</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_Toc75715879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4</w:t>
            </w:r>
            <w:r w:rsidR="00A15107" w:rsidRPr="00277979">
              <w:rPr>
                <w:rFonts w:ascii="Times New Roman" w:hAnsi="Times New Roman" w:cs="Times New Roman"/>
                <w:noProof/>
                <w:webHidden/>
              </w:rPr>
              <w:fldChar w:fldCharType="end"/>
            </w:r>
          </w:hyperlink>
        </w:p>
        <w:p w14:paraId="6802FD68" w14:textId="4C25609B"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80" w:history="1">
            <w:r w:rsidR="00A15107" w:rsidRPr="00277979">
              <w:rPr>
                <w:rStyle w:val="Hyperlink"/>
                <w:rFonts w:ascii="Times New Roman" w:hAnsi="Times New Roman" w:cs="Times New Roman"/>
                <w:b/>
                <w:bCs/>
                <w:noProof/>
              </w:rPr>
              <w:t>1.2 GETTING STARTED WITH THE SOFTWARE:</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_Toc75715880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4</w:t>
            </w:r>
            <w:r w:rsidR="00A15107" w:rsidRPr="00277979">
              <w:rPr>
                <w:rFonts w:ascii="Times New Roman" w:hAnsi="Times New Roman" w:cs="Times New Roman"/>
                <w:noProof/>
                <w:webHidden/>
              </w:rPr>
              <w:fldChar w:fldCharType="end"/>
            </w:r>
          </w:hyperlink>
        </w:p>
        <w:p w14:paraId="55C0710C" w14:textId="416FB675"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81" w:history="1">
            <w:r w:rsidR="00A15107" w:rsidRPr="00277979">
              <w:rPr>
                <w:rStyle w:val="Hyperlink"/>
                <w:rFonts w:ascii="Times New Roman" w:hAnsi="Times New Roman" w:cs="Times New Roman"/>
                <w:b/>
                <w:bCs/>
                <w:noProof/>
              </w:rPr>
              <w:t>1.3 BASICS OF STM32F407 DISCOVERY BOARD</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_Toc75715881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7</w:t>
            </w:r>
            <w:r w:rsidR="00A15107" w:rsidRPr="00277979">
              <w:rPr>
                <w:rFonts w:ascii="Times New Roman" w:hAnsi="Times New Roman" w:cs="Times New Roman"/>
                <w:noProof/>
                <w:webHidden/>
              </w:rPr>
              <w:fldChar w:fldCharType="end"/>
            </w:r>
          </w:hyperlink>
        </w:p>
        <w:p w14:paraId="52BDB346" w14:textId="75D69339" w:rsidR="00A15107" w:rsidRPr="00277979" w:rsidRDefault="009217BA">
          <w:pPr>
            <w:pStyle w:val="TOC1"/>
            <w:tabs>
              <w:tab w:val="right" w:leader="dot" w:pos="10160"/>
            </w:tabs>
            <w:rPr>
              <w:rFonts w:ascii="Times New Roman" w:eastAsiaTheme="minorEastAsia" w:hAnsi="Times New Roman" w:cs="Times New Roman"/>
              <w:b w:val="0"/>
              <w:bCs w:val="0"/>
              <w:caps w:val="0"/>
              <w:noProof/>
              <w:sz w:val="22"/>
              <w:szCs w:val="22"/>
              <w:lang w:val="en-IN" w:eastAsia="en-IN" w:bidi="ar-SA"/>
            </w:rPr>
          </w:pPr>
          <w:hyperlink w:anchor="_Toc75715882" w:history="1">
            <w:r w:rsidR="00A15107" w:rsidRPr="00277979">
              <w:rPr>
                <w:rStyle w:val="Hyperlink"/>
                <w:rFonts w:ascii="Times New Roman" w:hAnsi="Times New Roman" w:cs="Times New Roman"/>
                <w:noProof/>
                <w:kern w:val="36"/>
              </w:rPr>
              <w:t>Activity 2 – COMPILATION APROACH</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_Toc75715882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7</w:t>
            </w:r>
            <w:r w:rsidR="00A15107" w:rsidRPr="00277979">
              <w:rPr>
                <w:rFonts w:ascii="Times New Roman" w:hAnsi="Times New Roman" w:cs="Times New Roman"/>
                <w:noProof/>
                <w:webHidden/>
              </w:rPr>
              <w:fldChar w:fldCharType="end"/>
            </w:r>
          </w:hyperlink>
        </w:p>
        <w:p w14:paraId="52935D12" w14:textId="25695469" w:rsidR="00A15107" w:rsidRPr="00277979" w:rsidRDefault="009217BA">
          <w:pPr>
            <w:pStyle w:val="TOC2"/>
            <w:tabs>
              <w:tab w:val="left" w:pos="1100"/>
              <w:tab w:val="right" w:leader="dot" w:pos="10160"/>
            </w:tabs>
            <w:rPr>
              <w:rFonts w:ascii="Times New Roman" w:eastAsiaTheme="minorEastAsia" w:hAnsi="Times New Roman" w:cs="Times New Roman"/>
              <w:smallCaps w:val="0"/>
              <w:noProof/>
              <w:sz w:val="22"/>
              <w:szCs w:val="22"/>
              <w:lang w:val="en-IN" w:eastAsia="en-IN" w:bidi="ar-SA"/>
            </w:rPr>
          </w:pPr>
          <w:hyperlink w:anchor="_Toc75715883" w:history="1">
            <w:r w:rsidR="00A15107" w:rsidRPr="00277979">
              <w:rPr>
                <w:rStyle w:val="Hyperlink"/>
                <w:rFonts w:ascii="Times New Roman" w:hAnsi="Times New Roman" w:cs="Times New Roman"/>
                <w:b/>
                <w:bCs/>
                <w:noProof/>
              </w:rPr>
              <w:t>2.1</w:t>
            </w:r>
            <w:r w:rsidR="00A15107" w:rsidRPr="00277979">
              <w:rPr>
                <w:rFonts w:ascii="Times New Roman" w:eastAsiaTheme="minorEastAsia" w:hAnsi="Times New Roman" w:cs="Times New Roman"/>
                <w:smallCaps w:val="0"/>
                <w:noProof/>
                <w:sz w:val="22"/>
                <w:szCs w:val="22"/>
                <w:lang w:val="en-IN" w:eastAsia="en-IN" w:bidi="ar-SA"/>
              </w:rPr>
              <w:tab/>
            </w:r>
            <w:r w:rsidR="00A15107" w:rsidRPr="00277979">
              <w:rPr>
                <w:rStyle w:val="Hyperlink"/>
                <w:rFonts w:ascii="Times New Roman" w:hAnsi="Times New Roman" w:cs="Times New Roman"/>
                <w:b/>
                <w:bCs/>
                <w:noProof/>
              </w:rPr>
              <w:t>MAKE FILE</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_Toc75715883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7</w:t>
            </w:r>
            <w:r w:rsidR="00A15107" w:rsidRPr="00277979">
              <w:rPr>
                <w:rFonts w:ascii="Times New Roman" w:hAnsi="Times New Roman" w:cs="Times New Roman"/>
                <w:noProof/>
                <w:webHidden/>
              </w:rPr>
              <w:fldChar w:fldCharType="end"/>
            </w:r>
          </w:hyperlink>
        </w:p>
        <w:p w14:paraId="7A6650CE" w14:textId="15F44EB4" w:rsidR="00A15107" w:rsidRPr="00277979" w:rsidRDefault="009217BA">
          <w:pPr>
            <w:pStyle w:val="TOC2"/>
            <w:tabs>
              <w:tab w:val="left" w:pos="1100"/>
              <w:tab w:val="right" w:leader="dot" w:pos="10160"/>
            </w:tabs>
            <w:rPr>
              <w:rFonts w:ascii="Times New Roman" w:eastAsiaTheme="minorEastAsia" w:hAnsi="Times New Roman" w:cs="Times New Roman"/>
              <w:smallCaps w:val="0"/>
              <w:noProof/>
              <w:sz w:val="22"/>
              <w:szCs w:val="22"/>
              <w:lang w:val="en-IN" w:eastAsia="en-IN" w:bidi="ar-SA"/>
            </w:rPr>
          </w:pPr>
          <w:hyperlink w:anchor="_Toc75715884" w:history="1">
            <w:r w:rsidR="00A15107" w:rsidRPr="00277979">
              <w:rPr>
                <w:rStyle w:val="Hyperlink"/>
                <w:rFonts w:ascii="Times New Roman" w:eastAsia="Segoe UI" w:hAnsi="Times New Roman" w:cs="Times New Roman"/>
                <w:b/>
                <w:bCs/>
                <w:noProof/>
              </w:rPr>
              <w:t>2.2</w:t>
            </w:r>
            <w:r w:rsidR="00A15107" w:rsidRPr="00277979">
              <w:rPr>
                <w:rFonts w:ascii="Times New Roman" w:eastAsiaTheme="minorEastAsia" w:hAnsi="Times New Roman" w:cs="Times New Roman"/>
                <w:smallCaps w:val="0"/>
                <w:noProof/>
                <w:sz w:val="22"/>
                <w:szCs w:val="22"/>
                <w:lang w:val="en-IN" w:eastAsia="en-IN" w:bidi="ar-SA"/>
              </w:rPr>
              <w:tab/>
            </w:r>
            <w:r w:rsidR="00A15107" w:rsidRPr="00277979">
              <w:rPr>
                <w:rStyle w:val="Hyperlink"/>
                <w:rFonts w:ascii="Times New Roman" w:eastAsia="Segoe UI" w:hAnsi="Times New Roman" w:cs="Times New Roman"/>
                <w:b/>
                <w:bCs/>
                <w:noProof/>
                <w:shd w:val="clear" w:color="auto" w:fill="FFFFFF"/>
              </w:rPr>
              <w:t>STARTUP CODE</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_Toc75715884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9</w:t>
            </w:r>
            <w:r w:rsidR="00A15107" w:rsidRPr="00277979">
              <w:rPr>
                <w:rFonts w:ascii="Times New Roman" w:hAnsi="Times New Roman" w:cs="Times New Roman"/>
                <w:noProof/>
                <w:webHidden/>
              </w:rPr>
              <w:fldChar w:fldCharType="end"/>
            </w:r>
          </w:hyperlink>
        </w:p>
        <w:p w14:paraId="4236E3CD" w14:textId="0775AC8C" w:rsidR="00A15107" w:rsidRPr="00277979" w:rsidRDefault="009217BA">
          <w:pPr>
            <w:pStyle w:val="TOC2"/>
            <w:tabs>
              <w:tab w:val="left" w:pos="1100"/>
              <w:tab w:val="right" w:leader="dot" w:pos="10160"/>
            </w:tabs>
            <w:rPr>
              <w:rFonts w:ascii="Times New Roman" w:eastAsiaTheme="minorEastAsia" w:hAnsi="Times New Roman" w:cs="Times New Roman"/>
              <w:smallCaps w:val="0"/>
              <w:noProof/>
              <w:sz w:val="22"/>
              <w:szCs w:val="22"/>
              <w:lang w:val="en-IN" w:eastAsia="en-IN" w:bidi="ar-SA"/>
            </w:rPr>
          </w:pPr>
          <w:hyperlink w:anchor="_Toc75715885" w:history="1">
            <w:r w:rsidR="00A15107" w:rsidRPr="00277979">
              <w:rPr>
                <w:rStyle w:val="Hyperlink"/>
                <w:rFonts w:ascii="Times New Roman" w:eastAsia="Segoe UI" w:hAnsi="Times New Roman" w:cs="Times New Roman"/>
                <w:b/>
                <w:bCs/>
                <w:noProof/>
              </w:rPr>
              <w:t>2.3</w:t>
            </w:r>
            <w:r w:rsidR="00A15107" w:rsidRPr="00277979">
              <w:rPr>
                <w:rFonts w:ascii="Times New Roman" w:eastAsiaTheme="minorEastAsia" w:hAnsi="Times New Roman" w:cs="Times New Roman"/>
                <w:smallCaps w:val="0"/>
                <w:noProof/>
                <w:sz w:val="22"/>
                <w:szCs w:val="22"/>
                <w:lang w:val="en-IN" w:eastAsia="en-IN" w:bidi="ar-SA"/>
              </w:rPr>
              <w:tab/>
            </w:r>
            <w:r w:rsidR="00A15107" w:rsidRPr="00277979">
              <w:rPr>
                <w:rStyle w:val="Hyperlink"/>
                <w:rFonts w:ascii="Times New Roman" w:eastAsia="Segoe UI" w:hAnsi="Times New Roman" w:cs="Times New Roman"/>
                <w:b/>
                <w:bCs/>
                <w:noProof/>
                <w:shd w:val="clear" w:color="auto" w:fill="FFFFFF"/>
              </w:rPr>
              <w:t>LINKER SCRIPT</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_Toc75715885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11</w:t>
            </w:r>
            <w:r w:rsidR="00A15107" w:rsidRPr="00277979">
              <w:rPr>
                <w:rFonts w:ascii="Times New Roman" w:hAnsi="Times New Roman" w:cs="Times New Roman"/>
                <w:noProof/>
                <w:webHidden/>
              </w:rPr>
              <w:fldChar w:fldCharType="end"/>
            </w:r>
          </w:hyperlink>
        </w:p>
        <w:p w14:paraId="4ECDF7C7" w14:textId="2E7BD663" w:rsidR="00A15107" w:rsidRPr="00277979" w:rsidRDefault="009217BA">
          <w:pPr>
            <w:pStyle w:val="TOC2"/>
            <w:tabs>
              <w:tab w:val="left" w:pos="1100"/>
              <w:tab w:val="right" w:leader="dot" w:pos="10160"/>
            </w:tabs>
            <w:rPr>
              <w:rFonts w:ascii="Times New Roman" w:eastAsiaTheme="minorEastAsia" w:hAnsi="Times New Roman" w:cs="Times New Roman"/>
              <w:smallCaps w:val="0"/>
              <w:noProof/>
              <w:sz w:val="22"/>
              <w:szCs w:val="22"/>
              <w:lang w:val="en-IN" w:eastAsia="en-IN" w:bidi="ar-SA"/>
            </w:rPr>
          </w:pPr>
          <w:hyperlink w:anchor="_Toc75715886" w:history="1">
            <w:r w:rsidR="00A15107" w:rsidRPr="00277979">
              <w:rPr>
                <w:rStyle w:val="Hyperlink"/>
                <w:rFonts w:ascii="Times New Roman" w:eastAsia="Segoe UI" w:hAnsi="Times New Roman" w:cs="Times New Roman"/>
                <w:b/>
                <w:bCs/>
                <w:noProof/>
              </w:rPr>
              <w:t>2.4</w:t>
            </w:r>
            <w:r w:rsidR="00A15107" w:rsidRPr="00277979">
              <w:rPr>
                <w:rFonts w:ascii="Times New Roman" w:eastAsiaTheme="minorEastAsia" w:hAnsi="Times New Roman" w:cs="Times New Roman"/>
                <w:smallCaps w:val="0"/>
                <w:noProof/>
                <w:sz w:val="22"/>
                <w:szCs w:val="22"/>
                <w:lang w:val="en-IN" w:eastAsia="en-IN" w:bidi="ar-SA"/>
              </w:rPr>
              <w:tab/>
            </w:r>
            <w:r w:rsidR="00A15107" w:rsidRPr="00277979">
              <w:rPr>
                <w:rStyle w:val="Hyperlink"/>
                <w:rFonts w:ascii="Times New Roman" w:eastAsia="Segoe UI" w:hAnsi="Times New Roman" w:cs="Times New Roman"/>
                <w:b/>
                <w:bCs/>
                <w:noProof/>
                <w:shd w:val="clear" w:color="auto" w:fill="FFFFFF"/>
              </w:rPr>
              <w:t>DEBUGGING TECHNIQUES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_Toc75715886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12</w:t>
            </w:r>
            <w:r w:rsidR="00A15107" w:rsidRPr="00277979">
              <w:rPr>
                <w:rFonts w:ascii="Times New Roman" w:hAnsi="Times New Roman" w:cs="Times New Roman"/>
                <w:noProof/>
                <w:webHidden/>
              </w:rPr>
              <w:fldChar w:fldCharType="end"/>
            </w:r>
          </w:hyperlink>
        </w:p>
        <w:p w14:paraId="4EA771FF" w14:textId="423C4292" w:rsidR="00A15107" w:rsidRPr="00277979" w:rsidRDefault="009217BA">
          <w:pPr>
            <w:pStyle w:val="TOC1"/>
            <w:tabs>
              <w:tab w:val="right" w:leader="dot" w:pos="10160"/>
            </w:tabs>
            <w:rPr>
              <w:rFonts w:ascii="Times New Roman" w:eastAsiaTheme="minorEastAsia" w:hAnsi="Times New Roman" w:cs="Times New Roman"/>
              <w:b w:val="0"/>
              <w:bCs w:val="0"/>
              <w:caps w:val="0"/>
              <w:noProof/>
              <w:sz w:val="22"/>
              <w:szCs w:val="22"/>
              <w:lang w:val="en-IN" w:eastAsia="en-IN" w:bidi="ar-SA"/>
            </w:rPr>
          </w:pPr>
          <w:hyperlink w:anchor="_Toc75715887" w:history="1">
            <w:r w:rsidR="00A15107" w:rsidRPr="00277979">
              <w:rPr>
                <w:rStyle w:val="Hyperlink"/>
                <w:rFonts w:ascii="Times New Roman" w:eastAsia="Segoe UI" w:hAnsi="Times New Roman" w:cs="Times New Roman"/>
                <w:noProof/>
                <w:shd w:val="clear" w:color="auto" w:fill="FFFFFF"/>
              </w:rPr>
              <w:t>ACTIVITY 3-</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_Toc75715887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13</w:t>
            </w:r>
            <w:r w:rsidR="00A15107" w:rsidRPr="00277979">
              <w:rPr>
                <w:rFonts w:ascii="Times New Roman" w:hAnsi="Times New Roman" w:cs="Times New Roman"/>
                <w:noProof/>
                <w:webHidden/>
              </w:rPr>
              <w:fldChar w:fldCharType="end"/>
            </w:r>
          </w:hyperlink>
        </w:p>
        <w:p w14:paraId="08CD2246" w14:textId="3F34CA2E"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88" w:history="1">
            <w:r w:rsidR="00A15107" w:rsidRPr="00277979">
              <w:rPr>
                <w:rStyle w:val="Hyperlink"/>
                <w:rFonts w:ascii="Times New Roman" w:eastAsia="Segoe UI" w:hAnsi="Times New Roman" w:cs="Times New Roman"/>
                <w:b/>
                <w:bCs/>
                <w:noProof/>
                <w:shd w:val="clear" w:color="auto" w:fill="FFFFFF"/>
              </w:rPr>
              <w:t>3.1 Explore the base addresses of different types of Memory</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_Toc75715888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13</w:t>
            </w:r>
            <w:r w:rsidR="00A15107" w:rsidRPr="00277979">
              <w:rPr>
                <w:rFonts w:ascii="Times New Roman" w:hAnsi="Times New Roman" w:cs="Times New Roman"/>
                <w:noProof/>
                <w:webHidden/>
              </w:rPr>
              <w:fldChar w:fldCharType="end"/>
            </w:r>
          </w:hyperlink>
        </w:p>
        <w:p w14:paraId="40A89AB7" w14:textId="4F2C331F"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89" w:history="1">
            <w:r w:rsidR="00A15107" w:rsidRPr="00277979">
              <w:rPr>
                <w:rStyle w:val="Hyperlink"/>
                <w:rFonts w:ascii="Times New Roman" w:eastAsia="Segoe UI" w:hAnsi="Times New Roman" w:cs="Times New Roman"/>
                <w:b/>
                <w:bCs/>
                <w:noProof/>
                <w:shd w:val="clear" w:color="auto" w:fill="FFFFFF"/>
              </w:rPr>
              <w:t>3.2 Explore base addresses of AHBx and APBx bus peripherals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_Toc75715889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13</w:t>
            </w:r>
            <w:r w:rsidR="00A15107" w:rsidRPr="00277979">
              <w:rPr>
                <w:rFonts w:ascii="Times New Roman" w:hAnsi="Times New Roman" w:cs="Times New Roman"/>
                <w:noProof/>
                <w:webHidden/>
              </w:rPr>
              <w:fldChar w:fldCharType="end"/>
            </w:r>
          </w:hyperlink>
        </w:p>
        <w:p w14:paraId="1F443CAB" w14:textId="3724CC24"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0" w:history="1">
            <w:r w:rsidR="00A15107" w:rsidRPr="00277979">
              <w:rPr>
                <w:rStyle w:val="Hyperlink"/>
                <w:rFonts w:ascii="Times New Roman" w:eastAsia="Segoe UI" w:hAnsi="Times New Roman" w:cs="Times New Roman"/>
                <w:b/>
                <w:bCs/>
                <w:noProof/>
                <w:shd w:val="clear" w:color="auto" w:fill="FFFFFF"/>
              </w:rPr>
              <w:t>3.3 Explore base addresses of peripherals hanging on AHB1 bus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_Toc75715890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13</w:t>
            </w:r>
            <w:r w:rsidR="00A15107" w:rsidRPr="00277979">
              <w:rPr>
                <w:rFonts w:ascii="Times New Roman" w:hAnsi="Times New Roman" w:cs="Times New Roman"/>
                <w:noProof/>
                <w:webHidden/>
              </w:rPr>
              <w:fldChar w:fldCharType="end"/>
            </w:r>
          </w:hyperlink>
        </w:p>
        <w:p w14:paraId="17D82BF6" w14:textId="696F8A39"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1" w:history="1">
            <w:r w:rsidR="00A15107" w:rsidRPr="00277979">
              <w:rPr>
                <w:rStyle w:val="Hyperlink"/>
                <w:rFonts w:ascii="Times New Roman" w:eastAsia="Segoe UI" w:hAnsi="Times New Roman" w:cs="Times New Roman"/>
                <w:b/>
                <w:bCs/>
                <w:noProof/>
                <w:shd w:val="clear" w:color="auto" w:fill="FFFFFF"/>
              </w:rPr>
              <w:t>3.4 Explore base addresses of peripherals hanging on APB1 bus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_Toc75715891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13</w:t>
            </w:r>
            <w:r w:rsidR="00A15107" w:rsidRPr="00277979">
              <w:rPr>
                <w:rFonts w:ascii="Times New Roman" w:hAnsi="Times New Roman" w:cs="Times New Roman"/>
                <w:noProof/>
                <w:webHidden/>
              </w:rPr>
              <w:fldChar w:fldCharType="end"/>
            </w:r>
          </w:hyperlink>
        </w:p>
        <w:p w14:paraId="5B1B4CEA" w14:textId="194C430F"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2" w:history="1">
            <w:r w:rsidR="00A15107" w:rsidRPr="00277979">
              <w:rPr>
                <w:rStyle w:val="Hyperlink"/>
                <w:rFonts w:ascii="Times New Roman" w:eastAsia="Segoe UI" w:hAnsi="Times New Roman" w:cs="Times New Roman"/>
                <w:b/>
                <w:bCs/>
                <w:noProof/>
                <w:shd w:val="clear" w:color="auto" w:fill="FFFFFF"/>
              </w:rPr>
              <w:t>3.5 Explore base addresses of peripherals hanging on APB2 bus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_Toc75715892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14</w:t>
            </w:r>
            <w:r w:rsidR="00A15107" w:rsidRPr="00277979">
              <w:rPr>
                <w:rFonts w:ascii="Times New Roman" w:hAnsi="Times New Roman" w:cs="Times New Roman"/>
                <w:noProof/>
                <w:webHidden/>
              </w:rPr>
              <w:fldChar w:fldCharType="end"/>
            </w:r>
          </w:hyperlink>
        </w:p>
        <w:p w14:paraId="416290F6" w14:textId="762C59ED"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3" w:history="1">
            <w:r w:rsidR="00A15107" w:rsidRPr="00277979">
              <w:rPr>
                <w:rStyle w:val="Hyperlink"/>
                <w:rFonts w:ascii="Times New Roman" w:eastAsia="Segoe UI" w:hAnsi="Times New Roman" w:cs="Times New Roman"/>
                <w:b/>
                <w:bCs/>
                <w:noProof/>
                <w:shd w:val="clear" w:color="auto" w:fill="FFFFFF"/>
              </w:rPr>
              <w:t>3.6 Peripheral register definitions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_Toc75715893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14</w:t>
            </w:r>
            <w:r w:rsidR="00A15107" w:rsidRPr="00277979">
              <w:rPr>
                <w:rFonts w:ascii="Times New Roman" w:hAnsi="Times New Roman" w:cs="Times New Roman"/>
                <w:noProof/>
                <w:webHidden/>
              </w:rPr>
              <w:fldChar w:fldCharType="end"/>
            </w:r>
          </w:hyperlink>
        </w:p>
        <w:p w14:paraId="7D60130B" w14:textId="6FEA5397"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4" w:history="1">
            <w:r w:rsidR="00A15107" w:rsidRPr="00277979">
              <w:rPr>
                <w:rStyle w:val="Hyperlink"/>
                <w:rFonts w:ascii="Times New Roman" w:eastAsia="Segoe UI" w:hAnsi="Times New Roman" w:cs="Times New Roman"/>
                <w:b/>
                <w:bCs/>
                <w:noProof/>
                <w:shd w:val="clear" w:color="auto" w:fill="FFFFFF"/>
              </w:rPr>
              <w:t>3.7 Simulator-QEMU</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_Toc75715894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15</w:t>
            </w:r>
            <w:r w:rsidR="00A15107" w:rsidRPr="00277979">
              <w:rPr>
                <w:rFonts w:ascii="Times New Roman" w:hAnsi="Times New Roman" w:cs="Times New Roman"/>
                <w:noProof/>
                <w:webHidden/>
              </w:rPr>
              <w:fldChar w:fldCharType="end"/>
            </w:r>
          </w:hyperlink>
        </w:p>
        <w:p w14:paraId="69C7797D" w14:textId="79515AED" w:rsidR="00A15107" w:rsidRPr="00277979" w:rsidRDefault="009217BA">
          <w:pPr>
            <w:pStyle w:val="TOC2"/>
            <w:tabs>
              <w:tab w:val="right" w:leader="dot" w:pos="10160"/>
            </w:tabs>
            <w:rPr>
              <w:rFonts w:ascii="Times New Roman" w:eastAsiaTheme="minorEastAsia" w:hAnsi="Times New Roman" w:cs="Times New Roman"/>
              <w:smallCaps w:val="0"/>
              <w:noProof/>
              <w:sz w:val="22"/>
              <w:szCs w:val="22"/>
              <w:lang w:val="en-IN" w:eastAsia="en-IN" w:bidi="ar-SA"/>
            </w:rPr>
          </w:pPr>
          <w:hyperlink w:anchor="_Toc75715895" w:history="1">
            <w:r w:rsidR="00A15107" w:rsidRPr="00277979">
              <w:rPr>
                <w:rStyle w:val="Hyperlink"/>
                <w:rFonts w:ascii="Times New Roman" w:eastAsia="Segoe UI" w:hAnsi="Times New Roman" w:cs="Times New Roman"/>
                <w:b/>
                <w:bCs/>
                <w:noProof/>
                <w:shd w:val="clear" w:color="auto" w:fill="FFFFFF"/>
              </w:rPr>
              <w:t>3.8 Rule of optimization and its flags</w:t>
            </w:r>
            <w:r w:rsidR="00A15107" w:rsidRPr="00277979">
              <w:rPr>
                <w:rFonts w:ascii="Times New Roman" w:hAnsi="Times New Roman" w:cs="Times New Roman"/>
                <w:noProof/>
                <w:webHidden/>
              </w:rPr>
              <w:tab/>
            </w:r>
            <w:r w:rsidR="00A15107" w:rsidRPr="00277979">
              <w:rPr>
                <w:rFonts w:ascii="Times New Roman" w:hAnsi="Times New Roman" w:cs="Times New Roman"/>
                <w:noProof/>
                <w:webHidden/>
              </w:rPr>
              <w:fldChar w:fldCharType="begin"/>
            </w:r>
            <w:r w:rsidR="00A15107" w:rsidRPr="00277979">
              <w:rPr>
                <w:rFonts w:ascii="Times New Roman" w:hAnsi="Times New Roman" w:cs="Times New Roman"/>
                <w:noProof/>
                <w:webHidden/>
              </w:rPr>
              <w:instrText xml:space="preserve"> PAGEREF _Toc75715895 \h </w:instrText>
            </w:r>
            <w:r w:rsidR="00A15107" w:rsidRPr="00277979">
              <w:rPr>
                <w:rFonts w:ascii="Times New Roman" w:hAnsi="Times New Roman" w:cs="Times New Roman"/>
                <w:noProof/>
                <w:webHidden/>
              </w:rPr>
            </w:r>
            <w:r w:rsidR="00A15107" w:rsidRPr="00277979">
              <w:rPr>
                <w:rFonts w:ascii="Times New Roman" w:hAnsi="Times New Roman" w:cs="Times New Roman"/>
                <w:noProof/>
                <w:webHidden/>
              </w:rPr>
              <w:fldChar w:fldCharType="separate"/>
            </w:r>
            <w:r w:rsidR="00A15107" w:rsidRPr="00277979">
              <w:rPr>
                <w:rFonts w:ascii="Times New Roman" w:hAnsi="Times New Roman" w:cs="Times New Roman"/>
                <w:noProof/>
                <w:webHidden/>
              </w:rPr>
              <w:t>16</w:t>
            </w:r>
            <w:r w:rsidR="00A15107" w:rsidRPr="00277979">
              <w:rPr>
                <w:rFonts w:ascii="Times New Roman" w:hAnsi="Times New Roman" w:cs="Times New Roman"/>
                <w:noProof/>
                <w:webHidden/>
              </w:rPr>
              <w:fldChar w:fldCharType="end"/>
            </w:r>
          </w:hyperlink>
        </w:p>
        <w:p w14:paraId="1C1D8878" w14:textId="1BC51806" w:rsidR="00EA18FE" w:rsidRPr="00277979" w:rsidRDefault="00EA18FE">
          <w:pPr>
            <w:rPr>
              <w:rFonts w:ascii="Times New Roman" w:hAnsi="Times New Roman"/>
            </w:rPr>
          </w:pPr>
          <w:r w:rsidRPr="00277979">
            <w:rPr>
              <w:rFonts w:ascii="Times New Roman" w:hAnsi="Times New Roman"/>
              <w:b/>
              <w:bCs/>
              <w:noProof/>
            </w:rPr>
            <w:fldChar w:fldCharType="end"/>
          </w:r>
        </w:p>
      </w:sdtContent>
    </w:sdt>
    <w:p w14:paraId="1159D667" w14:textId="77777777" w:rsidR="00456CDC" w:rsidRPr="00277979" w:rsidRDefault="00456CDC" w:rsidP="00983BC5">
      <w:pPr>
        <w:pStyle w:val="Heading2"/>
        <w:jc w:val="both"/>
        <w:rPr>
          <w:rFonts w:ascii="Times New Roman" w:hAnsi="Times New Roman"/>
        </w:rPr>
      </w:pPr>
    </w:p>
    <w:p w14:paraId="1159D670" w14:textId="77777777" w:rsidR="00456CDC" w:rsidRPr="00EA4020" w:rsidRDefault="00456CDC" w:rsidP="00983BC5">
      <w:pPr>
        <w:jc w:val="both"/>
        <w:rPr>
          <w:rFonts w:asciiTheme="minorHAnsi" w:hAnsiTheme="minorHAnsi" w:cstheme="minorHAnsi"/>
        </w:rPr>
      </w:pPr>
    </w:p>
    <w:p w14:paraId="1159D671" w14:textId="77777777" w:rsidR="00456CDC" w:rsidRPr="00EA4020" w:rsidRDefault="00456CDC" w:rsidP="00983BC5">
      <w:pPr>
        <w:jc w:val="both"/>
        <w:rPr>
          <w:rFonts w:asciiTheme="minorHAnsi" w:hAnsiTheme="minorHAnsi" w:cstheme="minorHAnsi"/>
        </w:rPr>
      </w:pPr>
    </w:p>
    <w:p w14:paraId="1159D672" w14:textId="77777777" w:rsidR="00456CDC" w:rsidRPr="00EA4020" w:rsidRDefault="00456CDC" w:rsidP="00983BC5">
      <w:pPr>
        <w:jc w:val="both"/>
        <w:rPr>
          <w:rFonts w:asciiTheme="minorHAnsi" w:hAnsiTheme="minorHAnsi" w:cstheme="minorHAnsi"/>
        </w:rPr>
      </w:pPr>
    </w:p>
    <w:p w14:paraId="1159D673" w14:textId="77777777" w:rsidR="00456CDC" w:rsidRPr="00EA4020" w:rsidRDefault="00456CDC" w:rsidP="00983BC5">
      <w:pPr>
        <w:jc w:val="both"/>
        <w:rPr>
          <w:rFonts w:asciiTheme="minorHAnsi" w:hAnsiTheme="minorHAnsi" w:cstheme="minorHAnsi"/>
        </w:rPr>
      </w:pPr>
    </w:p>
    <w:p w14:paraId="1159D674" w14:textId="77777777" w:rsidR="00456CDC" w:rsidRPr="00EA4020" w:rsidRDefault="00456CDC" w:rsidP="00983BC5">
      <w:pPr>
        <w:jc w:val="both"/>
        <w:rPr>
          <w:rFonts w:asciiTheme="minorHAnsi" w:hAnsiTheme="minorHAnsi" w:cstheme="minorHAnsi"/>
        </w:rPr>
      </w:pPr>
    </w:p>
    <w:p w14:paraId="1159D675" w14:textId="77777777" w:rsidR="00456CDC" w:rsidRPr="00EA4020" w:rsidRDefault="00456CDC" w:rsidP="00983BC5">
      <w:pPr>
        <w:jc w:val="both"/>
        <w:rPr>
          <w:rFonts w:asciiTheme="minorHAnsi" w:hAnsiTheme="minorHAnsi" w:cstheme="minorHAnsi"/>
        </w:rPr>
      </w:pPr>
    </w:p>
    <w:p w14:paraId="1159D676" w14:textId="77777777" w:rsidR="00456CDC" w:rsidRPr="00EA4020" w:rsidRDefault="00456CDC" w:rsidP="00983BC5">
      <w:pPr>
        <w:jc w:val="both"/>
        <w:rPr>
          <w:rFonts w:asciiTheme="minorHAnsi" w:hAnsiTheme="minorHAnsi" w:cstheme="minorHAnsi"/>
        </w:rPr>
      </w:pPr>
    </w:p>
    <w:p w14:paraId="1159D677" w14:textId="77777777" w:rsidR="00456CDC" w:rsidRPr="00EA4020" w:rsidRDefault="00456CDC" w:rsidP="00983BC5">
      <w:pPr>
        <w:jc w:val="both"/>
        <w:rPr>
          <w:rFonts w:asciiTheme="minorHAnsi" w:hAnsiTheme="minorHAnsi" w:cstheme="minorHAnsi"/>
        </w:rPr>
      </w:pPr>
    </w:p>
    <w:p w14:paraId="1159D678" w14:textId="77777777" w:rsidR="00456CDC" w:rsidRPr="00EA4020" w:rsidRDefault="00456CDC" w:rsidP="00983BC5">
      <w:pPr>
        <w:jc w:val="both"/>
        <w:rPr>
          <w:rFonts w:asciiTheme="minorHAnsi" w:hAnsiTheme="minorHAnsi" w:cstheme="minorHAnsi"/>
        </w:rPr>
      </w:pPr>
    </w:p>
    <w:p w14:paraId="1159D679" w14:textId="77777777" w:rsidR="00456CDC" w:rsidRPr="00EA4020" w:rsidRDefault="00456CDC" w:rsidP="00983BC5">
      <w:pPr>
        <w:jc w:val="both"/>
        <w:rPr>
          <w:rFonts w:asciiTheme="minorHAnsi" w:hAnsiTheme="minorHAnsi" w:cstheme="minorHAnsi"/>
        </w:rPr>
      </w:pPr>
    </w:p>
    <w:p w14:paraId="1159D67A" w14:textId="77777777" w:rsidR="00456CDC" w:rsidRPr="00EA4020" w:rsidRDefault="00456CDC" w:rsidP="00983BC5">
      <w:pPr>
        <w:jc w:val="both"/>
        <w:rPr>
          <w:rFonts w:asciiTheme="minorHAnsi" w:hAnsiTheme="minorHAnsi" w:cstheme="minorHAnsi"/>
        </w:rPr>
      </w:pPr>
    </w:p>
    <w:p w14:paraId="1159D67B" w14:textId="77777777" w:rsidR="00456CDC" w:rsidRPr="00EA4020" w:rsidRDefault="00456CDC" w:rsidP="00983BC5">
      <w:pPr>
        <w:jc w:val="both"/>
        <w:rPr>
          <w:rFonts w:asciiTheme="minorHAnsi" w:hAnsiTheme="minorHAnsi" w:cstheme="minorHAnsi"/>
        </w:rPr>
      </w:pPr>
    </w:p>
    <w:p w14:paraId="1159D67C" w14:textId="77777777" w:rsidR="00456CDC" w:rsidRPr="00EA4020" w:rsidRDefault="00456CDC" w:rsidP="00983BC5">
      <w:pPr>
        <w:jc w:val="both"/>
        <w:rPr>
          <w:rFonts w:asciiTheme="minorHAnsi" w:hAnsiTheme="minorHAnsi" w:cstheme="minorHAnsi"/>
        </w:rPr>
      </w:pPr>
    </w:p>
    <w:p w14:paraId="1159D67D" w14:textId="77777777" w:rsidR="00456CDC" w:rsidRPr="00EA4020" w:rsidRDefault="00456CDC" w:rsidP="00983BC5">
      <w:pPr>
        <w:jc w:val="both"/>
        <w:rPr>
          <w:rFonts w:asciiTheme="minorHAnsi" w:hAnsiTheme="minorHAnsi" w:cstheme="minorHAnsi"/>
        </w:rPr>
      </w:pPr>
    </w:p>
    <w:p w14:paraId="1159D67E" w14:textId="77777777" w:rsidR="00456CDC" w:rsidRPr="00EA4020" w:rsidRDefault="00456CDC" w:rsidP="00983BC5">
      <w:pPr>
        <w:jc w:val="both"/>
        <w:rPr>
          <w:rFonts w:asciiTheme="minorHAnsi" w:hAnsiTheme="minorHAnsi" w:cstheme="minorHAnsi"/>
        </w:rPr>
      </w:pPr>
    </w:p>
    <w:p w14:paraId="1159D67F" w14:textId="769ADB76" w:rsidR="00456CDC" w:rsidRDefault="00456CDC" w:rsidP="00983BC5">
      <w:pPr>
        <w:jc w:val="both"/>
        <w:rPr>
          <w:rFonts w:asciiTheme="minorHAnsi" w:hAnsiTheme="minorHAnsi" w:cstheme="minorHAnsi"/>
        </w:rPr>
      </w:pPr>
    </w:p>
    <w:p w14:paraId="2DE22E09" w14:textId="2967E074" w:rsidR="009217BA" w:rsidRDefault="009217BA" w:rsidP="00983BC5">
      <w:pPr>
        <w:jc w:val="both"/>
        <w:rPr>
          <w:rFonts w:asciiTheme="minorHAnsi" w:hAnsiTheme="minorHAnsi" w:cstheme="minorHAnsi"/>
        </w:rPr>
      </w:pPr>
    </w:p>
    <w:p w14:paraId="111A80A2" w14:textId="77777777" w:rsidR="009217BA" w:rsidRPr="00EA4020" w:rsidRDefault="009217BA" w:rsidP="00983BC5">
      <w:pPr>
        <w:jc w:val="both"/>
        <w:rPr>
          <w:rFonts w:asciiTheme="minorHAnsi" w:hAnsiTheme="minorHAnsi" w:cstheme="minorHAnsi"/>
        </w:rPr>
      </w:pPr>
    </w:p>
    <w:p w14:paraId="1159D680" w14:textId="77777777" w:rsidR="00456CDC" w:rsidRPr="00EA4020" w:rsidRDefault="00456CDC" w:rsidP="00983BC5">
      <w:pPr>
        <w:jc w:val="both"/>
        <w:rPr>
          <w:rFonts w:asciiTheme="minorHAnsi" w:hAnsiTheme="minorHAnsi" w:cstheme="minorHAnsi"/>
        </w:rPr>
      </w:pPr>
    </w:p>
    <w:p w14:paraId="70777777" w14:textId="322EF4C9" w:rsidR="00EA18FE" w:rsidRPr="00277979" w:rsidRDefault="00EA18FE" w:rsidP="00EA18FE">
      <w:pPr>
        <w:pStyle w:val="Heading1"/>
        <w:rPr>
          <w:rFonts w:ascii="Times New Roman" w:hAnsi="Times New Roman"/>
          <w:lang w:val="en-IN" w:eastAsia="en-IN" w:bidi="ar-SA"/>
        </w:rPr>
      </w:pPr>
      <w:bookmarkStart w:id="4" w:name="_Toc75715878"/>
      <w:r w:rsidRPr="00277979">
        <w:rPr>
          <w:rFonts w:ascii="Times New Roman" w:hAnsi="Times New Roman"/>
        </w:rPr>
        <w:lastRenderedPageBreak/>
        <w:t xml:space="preserve">Activity 1 - </w:t>
      </w:r>
      <w:r w:rsidRPr="00277979">
        <w:rPr>
          <w:rFonts w:ascii="Times New Roman" w:hAnsi="Times New Roman"/>
          <w:lang w:val="en-IN" w:eastAsia="en-IN" w:bidi="ar-SA"/>
        </w:rPr>
        <w:t>Introduction to ARM Cortex-M and its Architecture</w:t>
      </w:r>
      <w:bookmarkEnd w:id="4"/>
    </w:p>
    <w:p w14:paraId="65597962" w14:textId="77777777" w:rsidR="00EA18FE" w:rsidRPr="00277979" w:rsidRDefault="00EA18FE" w:rsidP="00652403">
      <w:pPr>
        <w:ind w:firstLine="0"/>
        <w:jc w:val="both"/>
        <w:rPr>
          <w:rFonts w:ascii="Times New Roman" w:hAnsi="Times New Roman"/>
          <w:b/>
          <w:bCs/>
          <w:sz w:val="24"/>
          <w:szCs w:val="24"/>
        </w:rPr>
      </w:pPr>
    </w:p>
    <w:p w14:paraId="59FFE37F" w14:textId="1D8778E4" w:rsidR="00C821DE" w:rsidRPr="00277979" w:rsidRDefault="00EA18FE" w:rsidP="00EA18FE">
      <w:pPr>
        <w:pStyle w:val="Heading2"/>
        <w:rPr>
          <w:rFonts w:ascii="Times New Roman" w:eastAsia="Calibri" w:hAnsi="Times New Roman"/>
          <w:b/>
          <w:sz w:val="20"/>
          <w:szCs w:val="20"/>
          <w:lang w:val="en-IN" w:eastAsia="en-IN" w:bidi="ar-SA"/>
        </w:rPr>
      </w:pPr>
      <w:bookmarkStart w:id="5" w:name="_Toc75715879"/>
      <w:r w:rsidRPr="00277979">
        <w:rPr>
          <w:rFonts w:ascii="Times New Roman" w:hAnsi="Times New Roman"/>
          <w:b/>
          <w:sz w:val="20"/>
          <w:szCs w:val="20"/>
        </w:rPr>
        <w:t xml:space="preserve">1.1 </w:t>
      </w:r>
      <w:r w:rsidR="00277979" w:rsidRPr="00277979">
        <w:rPr>
          <w:rFonts w:ascii="Times New Roman" w:hAnsi="Times New Roman"/>
          <w:b/>
          <w:sz w:val="20"/>
          <w:szCs w:val="20"/>
        </w:rPr>
        <w:t xml:space="preserve"> </w:t>
      </w:r>
      <w:r w:rsidR="00652403" w:rsidRPr="00277979">
        <w:rPr>
          <w:rFonts w:ascii="Times New Roman" w:hAnsi="Times New Roman"/>
          <w:b/>
          <w:sz w:val="20"/>
          <w:szCs w:val="20"/>
        </w:rPr>
        <w:t xml:space="preserve"> </w:t>
      </w:r>
      <w:r w:rsidR="00C821DE" w:rsidRPr="00277979">
        <w:rPr>
          <w:rFonts w:ascii="Times New Roman" w:eastAsia="Calibri" w:hAnsi="Times New Roman"/>
          <w:b/>
          <w:sz w:val="20"/>
          <w:szCs w:val="20"/>
        </w:rPr>
        <w:t>INTRODUCTION TO THE SOFTWA</w:t>
      </w:r>
      <w:r w:rsidR="00E85BC7" w:rsidRPr="00277979">
        <w:rPr>
          <w:rFonts w:ascii="Times New Roman" w:eastAsia="Calibri" w:hAnsi="Times New Roman"/>
          <w:b/>
          <w:sz w:val="20"/>
          <w:szCs w:val="20"/>
        </w:rPr>
        <w:t>RE</w:t>
      </w:r>
      <w:r w:rsidR="00C821DE" w:rsidRPr="00277979">
        <w:rPr>
          <w:rFonts w:ascii="Times New Roman" w:eastAsia="Calibri" w:hAnsi="Times New Roman"/>
          <w:b/>
          <w:sz w:val="20"/>
          <w:szCs w:val="20"/>
        </w:rPr>
        <w:t>:</w:t>
      </w:r>
      <w:r w:rsidR="00C821DE" w:rsidRPr="00277979">
        <w:rPr>
          <w:rFonts w:ascii="Times New Roman" w:hAnsi="Times New Roman"/>
          <w:b/>
          <w:sz w:val="20"/>
          <w:szCs w:val="20"/>
          <w:shd w:val="clear" w:color="auto" w:fill="FFFFFF"/>
        </w:rPr>
        <w:t xml:space="preserve"> STM32CUBEIDE</w:t>
      </w:r>
      <w:bookmarkEnd w:id="5"/>
    </w:p>
    <w:p w14:paraId="1159D691" w14:textId="77777777" w:rsidR="00456CDC" w:rsidRPr="00277979" w:rsidRDefault="00456CDC" w:rsidP="00983BC5">
      <w:pPr>
        <w:jc w:val="both"/>
        <w:rPr>
          <w:rFonts w:ascii="Times New Roman" w:hAnsi="Times New Roman"/>
        </w:rPr>
      </w:pPr>
    </w:p>
    <w:p w14:paraId="14A04228" w14:textId="32C4AE98" w:rsidR="00C35B9A" w:rsidRPr="00277979" w:rsidRDefault="00C35B9A" w:rsidP="00983BC5">
      <w:pPr>
        <w:jc w:val="both"/>
        <w:rPr>
          <w:rFonts w:ascii="Times New Roman" w:hAnsi="Times New Roman"/>
          <w:shd w:val="clear" w:color="auto" w:fill="FFFFFF"/>
        </w:rPr>
      </w:pPr>
      <w:r w:rsidRPr="00277979">
        <w:rPr>
          <w:rFonts w:ascii="Times New Roman" w:hAnsi="Times New Roman"/>
          <w:shd w:val="clear" w:color="auto" w:fill="FFFFFF"/>
        </w:rPr>
        <w:t>STM32CubeIDE is a multi-OS development tool, which is part of the STM32Cube system program.</w:t>
      </w:r>
      <w:r w:rsidR="00AC2B1A" w:rsidRPr="00277979">
        <w:rPr>
          <w:rFonts w:ascii="Times New Roman" w:hAnsi="Times New Roman"/>
          <w:shd w:val="clear" w:color="auto" w:fill="FFFFFF"/>
        </w:rPr>
        <w:t xml:space="preserve"> </w:t>
      </w:r>
      <w:r w:rsidRPr="00277979">
        <w:rPr>
          <w:rFonts w:ascii="Times New Roman" w:hAnsi="Times New Roman"/>
          <w:shd w:val="clear" w:color="auto" w:fill="FFFFFF"/>
        </w:rPr>
        <w:t>STM32CubeIDE is a state-of-the-art C / C ++ development platform with boundary modification, code production, code integration, and debugging features for STM32 microcontrollers and microprocessors. Based on the Eclipse® / CDT framework and the GCC development tools, as well as the GDB debugging. Allows integration of hundreds of existing plugins that complete the Eclipse® IDE features.</w:t>
      </w:r>
    </w:p>
    <w:p w14:paraId="740B9C8E" w14:textId="2A7D752D" w:rsidR="00C35B9A" w:rsidRPr="00277979" w:rsidRDefault="00C35B9A" w:rsidP="00983BC5">
      <w:pPr>
        <w:ind w:firstLine="0"/>
        <w:jc w:val="both"/>
        <w:rPr>
          <w:rFonts w:ascii="Times New Roman" w:hAnsi="Times New Roman"/>
          <w:shd w:val="clear" w:color="auto" w:fill="FFFFFF"/>
        </w:rPr>
      </w:pPr>
      <w:r w:rsidRPr="00277979">
        <w:rPr>
          <w:rFonts w:ascii="Times New Roman" w:hAnsi="Times New Roman"/>
          <w:shd w:val="clear" w:color="auto" w:fill="FFFFFF"/>
        </w:rPr>
        <w:t xml:space="preserve">STM32CubeIDE combines STM32 configuration and project creation functionality from STM32CubeMX to provide the same tools experience and save installation time and development time. After the selection of the STM32 MCU or blank MPU, or a customized microcontroller or microprocessor from the board selection or model selection, the project is </w:t>
      </w:r>
      <w:r w:rsidR="00277979" w:rsidRPr="00277979">
        <w:rPr>
          <w:rFonts w:ascii="Times New Roman" w:hAnsi="Times New Roman"/>
          <w:shd w:val="clear" w:color="auto" w:fill="FFFFFF"/>
        </w:rPr>
        <w:t>created,</w:t>
      </w:r>
      <w:r w:rsidRPr="00277979">
        <w:rPr>
          <w:rFonts w:ascii="Times New Roman" w:hAnsi="Times New Roman"/>
          <w:shd w:val="clear" w:color="auto" w:fill="FFFFFF"/>
        </w:rPr>
        <w:t xml:space="preserve"> and a code is generated. At any time during development, the user can revert to implementation and configuration or middleware and update the startup code without affecting the user code.STM32CubeIDE includes build and layout analysts that provide the user with useful information about project status and memory requirements.STM32CubeIDE also includes advanced and advanced debugging features including basic CPU registers, memory, and road-related registers, as well as a flexible live clock, Serial Wire Viewer interface, or error analyzer.</w:t>
      </w:r>
    </w:p>
    <w:p w14:paraId="1159D692" w14:textId="07B2771A" w:rsidR="00456CDC" w:rsidRPr="00277979" w:rsidRDefault="00456CDC" w:rsidP="00983BC5">
      <w:pPr>
        <w:jc w:val="both"/>
        <w:rPr>
          <w:rFonts w:ascii="Times New Roman" w:hAnsi="Times New Roman"/>
        </w:rPr>
      </w:pPr>
    </w:p>
    <w:p w14:paraId="2E5979BD" w14:textId="739E0FFB" w:rsidR="004A186B" w:rsidRPr="00277979" w:rsidRDefault="00EA18FE" w:rsidP="00EA18FE">
      <w:pPr>
        <w:pStyle w:val="Heading2"/>
        <w:rPr>
          <w:rFonts w:ascii="Times New Roman" w:hAnsi="Times New Roman"/>
          <w:b/>
          <w:bCs/>
          <w:sz w:val="20"/>
          <w:szCs w:val="20"/>
          <w:lang w:val="en-IN" w:eastAsia="en-IN" w:bidi="ar-SA"/>
        </w:rPr>
      </w:pPr>
      <w:bookmarkStart w:id="6" w:name="_Toc75715880"/>
      <w:r w:rsidRPr="00277979">
        <w:rPr>
          <w:rFonts w:ascii="Times New Roman" w:hAnsi="Times New Roman"/>
          <w:b/>
          <w:bCs/>
          <w:sz w:val="20"/>
          <w:szCs w:val="20"/>
        </w:rPr>
        <w:t xml:space="preserve">1.2 </w:t>
      </w:r>
      <w:r w:rsidR="004A186B" w:rsidRPr="00277979">
        <w:rPr>
          <w:rFonts w:ascii="Times New Roman" w:hAnsi="Times New Roman"/>
          <w:b/>
          <w:bCs/>
          <w:sz w:val="20"/>
          <w:szCs w:val="20"/>
        </w:rPr>
        <w:t>GETTING STARTED WITH THE SOFTWARE:</w:t>
      </w:r>
      <w:bookmarkEnd w:id="6"/>
    </w:p>
    <w:p w14:paraId="6EF95E99" w14:textId="77777777" w:rsidR="000F4CC4" w:rsidRPr="00277979" w:rsidRDefault="000F4CC4" w:rsidP="00983BC5">
      <w:pPr>
        <w:ind w:firstLine="0"/>
        <w:jc w:val="both"/>
        <w:rPr>
          <w:rFonts w:ascii="Times New Roman" w:hAnsi="Times New Roman"/>
        </w:rPr>
      </w:pPr>
    </w:p>
    <w:p w14:paraId="7EB2C165" w14:textId="77777777" w:rsidR="000F4CC4" w:rsidRPr="00277979" w:rsidRDefault="000F4CC4" w:rsidP="00983BC5">
      <w:pPr>
        <w:ind w:firstLine="0"/>
        <w:jc w:val="both"/>
        <w:rPr>
          <w:rFonts w:ascii="Times New Roman" w:hAnsi="Times New Roman"/>
          <w:lang w:val="en-IN" w:eastAsia="en-IN" w:bidi="ar-SA"/>
        </w:rPr>
      </w:pPr>
      <w:r w:rsidRPr="00277979">
        <w:rPr>
          <w:rFonts w:ascii="Times New Roman" w:hAnsi="Times New Roman"/>
        </w:rPr>
        <w:t>Start the software:</w:t>
      </w:r>
    </w:p>
    <w:p w14:paraId="648FD950" w14:textId="38434CAD" w:rsidR="004A684D" w:rsidRPr="00277979" w:rsidRDefault="000F4CC4" w:rsidP="00983BC5">
      <w:pPr>
        <w:pStyle w:val="ListParagraph"/>
        <w:numPr>
          <w:ilvl w:val="0"/>
          <w:numId w:val="3"/>
        </w:numPr>
        <w:jc w:val="both"/>
        <w:rPr>
          <w:rFonts w:ascii="Times New Roman" w:hAnsi="Times New Roman"/>
          <w:lang w:val="en-IN" w:eastAsia="en-IN" w:bidi="ar-SA"/>
        </w:rPr>
      </w:pPr>
      <w:r w:rsidRPr="00277979">
        <w:rPr>
          <w:rFonts w:ascii="Times New Roman" w:hAnsi="Times New Roman"/>
        </w:rPr>
        <w:t xml:space="preserve">Go to file </w:t>
      </w:r>
      <w:r w:rsidR="00D76DB1">
        <w:rPr>
          <w:rFonts w:ascii="Times New Roman" w:hAnsi="Times New Roman"/>
        </w:rPr>
        <w:t>a</w:t>
      </w:r>
      <w:r w:rsidRPr="00277979">
        <w:rPr>
          <w:rFonts w:ascii="Times New Roman" w:hAnsi="Times New Roman"/>
        </w:rPr>
        <w:t xml:space="preserve"> New</w:t>
      </w:r>
      <w:r w:rsidR="003759EB" w:rsidRPr="00277979">
        <w:rPr>
          <w:rFonts w:ascii="Times New Roman" w:hAnsi="Times New Roman"/>
        </w:rPr>
        <w:t xml:space="preserve"> </w:t>
      </w:r>
      <w:r w:rsidR="00D76DB1">
        <w:rPr>
          <w:rFonts w:ascii="Times New Roman" w:hAnsi="Times New Roman"/>
        </w:rPr>
        <w:t>a</w:t>
      </w:r>
      <w:r w:rsidRPr="00277979">
        <w:rPr>
          <w:rFonts w:ascii="Times New Roman" w:hAnsi="Times New Roman"/>
        </w:rPr>
        <w:t xml:space="preserve"> STM32 </w:t>
      </w:r>
      <w:r w:rsidR="00277979" w:rsidRPr="00277979">
        <w:rPr>
          <w:rFonts w:ascii="Times New Roman" w:hAnsi="Times New Roman"/>
        </w:rPr>
        <w:t>Project.</w:t>
      </w:r>
    </w:p>
    <w:p w14:paraId="3718F54D" w14:textId="4621FD2A" w:rsidR="004A684D" w:rsidRPr="00277979" w:rsidRDefault="000F4CC4" w:rsidP="00983BC5">
      <w:pPr>
        <w:jc w:val="both"/>
        <w:rPr>
          <w:rFonts w:ascii="Times New Roman" w:hAnsi="Times New Roman"/>
        </w:rPr>
      </w:pPr>
      <w:r w:rsidRPr="00277979">
        <w:rPr>
          <w:rFonts w:ascii="Times New Roman" w:hAnsi="Times New Roman"/>
        </w:rPr>
        <w:t xml:space="preserve"> </w:t>
      </w:r>
      <w:r w:rsidR="00BD3F94" w:rsidRPr="00277979">
        <w:rPr>
          <w:rFonts w:ascii="Times New Roman" w:hAnsi="Times New Roman"/>
          <w:noProof/>
        </w:rPr>
        <w:drawing>
          <wp:inline distT="0" distB="0" distL="0" distR="0" wp14:anchorId="20FA1A03" wp14:editId="35C4B231">
            <wp:extent cx="5534025" cy="3057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534025" cy="3057525"/>
                    </a:xfrm>
                    <a:prstGeom prst="rect">
                      <a:avLst/>
                    </a:prstGeom>
                  </pic:spPr>
                </pic:pic>
              </a:graphicData>
            </a:graphic>
          </wp:inline>
        </w:drawing>
      </w:r>
    </w:p>
    <w:p w14:paraId="19BAF5C9" w14:textId="76B84876" w:rsidR="00BD4928" w:rsidRPr="00277979" w:rsidRDefault="00AD1A7F" w:rsidP="00983BC5">
      <w:pPr>
        <w:pStyle w:val="ListParagraph"/>
        <w:numPr>
          <w:ilvl w:val="0"/>
          <w:numId w:val="3"/>
        </w:numPr>
        <w:jc w:val="both"/>
        <w:rPr>
          <w:rFonts w:ascii="Times New Roman" w:hAnsi="Times New Roman"/>
        </w:rPr>
      </w:pPr>
      <w:r w:rsidRPr="00277979">
        <w:rPr>
          <w:rFonts w:ascii="Times New Roman" w:hAnsi="Times New Roman"/>
        </w:rPr>
        <w:t>Select the board and star it for frequent uses and start with the project</w:t>
      </w:r>
      <w:r w:rsidR="005D06CA" w:rsidRPr="00277979">
        <w:rPr>
          <w:rFonts w:ascii="Times New Roman" w:hAnsi="Times New Roman"/>
        </w:rPr>
        <w:t>.</w:t>
      </w:r>
    </w:p>
    <w:p w14:paraId="5EDDEEC2" w14:textId="77777777" w:rsidR="00BD4928" w:rsidRPr="00277979" w:rsidRDefault="00BD4928" w:rsidP="00983BC5">
      <w:pPr>
        <w:pStyle w:val="ListParagraph"/>
        <w:ind w:firstLine="0"/>
        <w:jc w:val="both"/>
        <w:rPr>
          <w:rFonts w:ascii="Times New Roman" w:hAnsi="Times New Roman"/>
        </w:rPr>
      </w:pPr>
    </w:p>
    <w:p w14:paraId="24CCD59E" w14:textId="3473F07E" w:rsidR="004A684D" w:rsidRPr="00277979" w:rsidRDefault="00BD4928" w:rsidP="00983BC5">
      <w:pPr>
        <w:pStyle w:val="ListParagraph"/>
        <w:ind w:firstLine="0"/>
        <w:jc w:val="both"/>
        <w:rPr>
          <w:rFonts w:ascii="Times New Roman" w:hAnsi="Times New Roman"/>
        </w:rPr>
      </w:pPr>
      <w:r w:rsidRPr="00277979">
        <w:rPr>
          <w:rFonts w:ascii="Times New Roman" w:hAnsi="Times New Roman"/>
          <w:noProof/>
        </w:rPr>
        <w:lastRenderedPageBreak/>
        <w:drawing>
          <wp:inline distT="0" distB="0" distL="0" distR="0" wp14:anchorId="3094FF22" wp14:editId="5F0C8874">
            <wp:extent cx="5876925" cy="31242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7"/>
                    <a:stretch>
                      <a:fillRect/>
                    </a:stretch>
                  </pic:blipFill>
                  <pic:spPr>
                    <a:xfrm>
                      <a:off x="0" y="0"/>
                      <a:ext cx="5876925" cy="3124200"/>
                    </a:xfrm>
                    <a:prstGeom prst="rect">
                      <a:avLst/>
                    </a:prstGeom>
                  </pic:spPr>
                </pic:pic>
              </a:graphicData>
            </a:graphic>
          </wp:inline>
        </w:drawing>
      </w:r>
    </w:p>
    <w:p w14:paraId="5DBE73BE" w14:textId="6E6B2A58" w:rsidR="00AD1A7F" w:rsidRPr="00277979" w:rsidRDefault="00AD1A7F" w:rsidP="00983BC5">
      <w:pPr>
        <w:jc w:val="both"/>
        <w:rPr>
          <w:rFonts w:ascii="Times New Roman" w:hAnsi="Times New Roman"/>
        </w:rPr>
      </w:pPr>
    </w:p>
    <w:p w14:paraId="2D37122B" w14:textId="72A8A03E" w:rsidR="00AD1A7F" w:rsidRPr="00277979" w:rsidRDefault="00AD1A7F" w:rsidP="00983BC5">
      <w:pPr>
        <w:ind w:firstLine="0"/>
        <w:jc w:val="both"/>
        <w:rPr>
          <w:rFonts w:ascii="Times New Roman" w:hAnsi="Times New Roman"/>
        </w:rPr>
      </w:pPr>
    </w:p>
    <w:p w14:paraId="621240D6" w14:textId="7F4AC65B" w:rsidR="00AD1A7F" w:rsidRPr="00277979" w:rsidRDefault="00983BC5" w:rsidP="00983BC5">
      <w:pPr>
        <w:jc w:val="both"/>
        <w:rPr>
          <w:rFonts w:ascii="Times New Roman" w:hAnsi="Times New Roman"/>
        </w:rPr>
      </w:pPr>
      <w:r w:rsidRPr="00277979">
        <w:rPr>
          <w:rFonts w:ascii="Times New Roman" w:hAnsi="Times New Roman"/>
        </w:rPr>
        <w:t xml:space="preserve">         </w:t>
      </w:r>
      <w:r w:rsidR="005D06CA" w:rsidRPr="00277979">
        <w:rPr>
          <w:rFonts w:ascii="Times New Roman" w:hAnsi="Times New Roman"/>
          <w:noProof/>
        </w:rPr>
        <w:drawing>
          <wp:inline distT="0" distB="0" distL="0" distR="0" wp14:anchorId="02A4F973" wp14:editId="0E02612F">
            <wp:extent cx="3105150" cy="3105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18"/>
                    <a:stretch>
                      <a:fillRect/>
                    </a:stretch>
                  </pic:blipFill>
                  <pic:spPr>
                    <a:xfrm>
                      <a:off x="0" y="0"/>
                      <a:ext cx="3105150" cy="3105150"/>
                    </a:xfrm>
                    <a:prstGeom prst="rect">
                      <a:avLst/>
                    </a:prstGeom>
                  </pic:spPr>
                </pic:pic>
              </a:graphicData>
            </a:graphic>
          </wp:inline>
        </w:drawing>
      </w:r>
    </w:p>
    <w:p w14:paraId="5ED3C5D5" w14:textId="7D5976E2" w:rsidR="00AD1A7F" w:rsidRPr="00277979" w:rsidRDefault="00AD1A7F" w:rsidP="00983BC5">
      <w:pPr>
        <w:jc w:val="both"/>
        <w:rPr>
          <w:rFonts w:ascii="Times New Roman" w:hAnsi="Times New Roman"/>
        </w:rPr>
      </w:pPr>
    </w:p>
    <w:p w14:paraId="2EBF913D" w14:textId="77777777" w:rsidR="00652403" w:rsidRPr="00277979" w:rsidRDefault="00652403" w:rsidP="00652403">
      <w:pPr>
        <w:pStyle w:val="ListParagraph"/>
        <w:numPr>
          <w:ilvl w:val="0"/>
          <w:numId w:val="3"/>
        </w:numPr>
        <w:rPr>
          <w:rFonts w:ascii="Times New Roman" w:hAnsi="Times New Roman"/>
          <w:lang w:val="en-IN" w:eastAsia="en-IN" w:bidi="ar-SA"/>
        </w:rPr>
      </w:pPr>
      <w:r w:rsidRPr="00277979">
        <w:rPr>
          <w:rFonts w:ascii="Times New Roman" w:hAnsi="Times New Roman"/>
        </w:rPr>
        <w:t>Type the name of the project and start with the coding.</w:t>
      </w:r>
    </w:p>
    <w:p w14:paraId="6C32BBA1" w14:textId="540D21A2" w:rsidR="00AD1A7F" w:rsidRPr="00277979" w:rsidRDefault="00AD1A7F" w:rsidP="00652403">
      <w:pPr>
        <w:ind w:left="360" w:firstLine="0"/>
        <w:rPr>
          <w:rFonts w:ascii="Times New Roman" w:hAnsi="Times New Roman"/>
        </w:rPr>
      </w:pPr>
    </w:p>
    <w:p w14:paraId="626E02EA" w14:textId="3172BB07" w:rsidR="00AD1A7F" w:rsidRPr="00277979" w:rsidRDefault="00AD1A7F" w:rsidP="00983BC5">
      <w:pPr>
        <w:jc w:val="both"/>
        <w:rPr>
          <w:rFonts w:ascii="Times New Roman" w:hAnsi="Times New Roman"/>
        </w:rPr>
      </w:pPr>
    </w:p>
    <w:p w14:paraId="197DC43A" w14:textId="6EC0E638" w:rsidR="00A97C2F" w:rsidRPr="00277979" w:rsidRDefault="00A97C2F">
      <w:pPr>
        <w:ind w:firstLine="0"/>
        <w:rPr>
          <w:rFonts w:ascii="Times New Roman" w:hAnsi="Times New Roman"/>
        </w:rPr>
      </w:pPr>
      <w:r w:rsidRPr="00277979">
        <w:rPr>
          <w:rFonts w:ascii="Times New Roman" w:hAnsi="Times New Roman"/>
        </w:rPr>
        <w:br w:type="page"/>
      </w:r>
    </w:p>
    <w:p w14:paraId="794CE581" w14:textId="77777777" w:rsidR="00AD1A7F" w:rsidRPr="00277979" w:rsidRDefault="00AD1A7F" w:rsidP="00983BC5">
      <w:pPr>
        <w:jc w:val="both"/>
        <w:rPr>
          <w:rFonts w:ascii="Times New Roman" w:hAnsi="Times New Roman"/>
        </w:rPr>
      </w:pPr>
    </w:p>
    <w:p w14:paraId="47595988" w14:textId="160D8D1D" w:rsidR="00EA18FE" w:rsidRPr="00277979" w:rsidRDefault="00EA18FE" w:rsidP="00EA18FE">
      <w:pPr>
        <w:pStyle w:val="Heading2"/>
        <w:rPr>
          <w:rFonts w:ascii="Times New Roman" w:hAnsi="Times New Roman"/>
          <w:b/>
          <w:bCs/>
          <w:sz w:val="20"/>
          <w:szCs w:val="20"/>
        </w:rPr>
      </w:pPr>
      <w:bookmarkStart w:id="7" w:name="_Toc75715881"/>
      <w:r w:rsidRPr="00277979">
        <w:rPr>
          <w:rFonts w:ascii="Times New Roman" w:hAnsi="Times New Roman"/>
          <w:b/>
          <w:bCs/>
          <w:sz w:val="20"/>
          <w:szCs w:val="20"/>
        </w:rPr>
        <w:t xml:space="preserve">1.3 BASICS OF </w:t>
      </w:r>
      <w:r w:rsidR="00A97C2F" w:rsidRPr="00277979">
        <w:rPr>
          <w:rFonts w:ascii="Times New Roman" w:hAnsi="Times New Roman"/>
          <w:b/>
          <w:bCs/>
          <w:sz w:val="20"/>
          <w:szCs w:val="20"/>
        </w:rPr>
        <w:t>STM32F407 DISCOVERY BOARD</w:t>
      </w:r>
      <w:bookmarkEnd w:id="7"/>
    </w:p>
    <w:p w14:paraId="3E708504"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Board name: STM32F4 DISCOVERY board</w:t>
      </w:r>
    </w:p>
    <w:p w14:paraId="7DABC87C"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Microcontroller name: STM32F407VG MCU</w:t>
      </w:r>
    </w:p>
    <w:p w14:paraId="42373BAD"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Processor name: ARM Cortex –M4 with FPU</w:t>
      </w:r>
    </w:p>
    <w:p w14:paraId="5BF934C9"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Range of addresses from which D-bus pick: 0x00000000 to 0x1FFFFFFF</w:t>
      </w:r>
    </w:p>
    <w:p w14:paraId="026AF42A"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Range of addresses from which I-bus pick: 0x00000000 to 0x1FFFFFFF</w:t>
      </w:r>
    </w:p>
    <w:p w14:paraId="5C25AD5F"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Range of addresses from which S-bus pick: 0x20000000 to 0xDFFFFFFF and 0xE0100000 to 0xFFFFFFFF</w:t>
      </w:r>
    </w:p>
    <w:p w14:paraId="2C79059C"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Number of total pins in Microcontroller:100</w:t>
      </w:r>
    </w:p>
    <w:p w14:paraId="39D8F1F6" w14:textId="77777777"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Number of ports in Microcontroller:5</w:t>
      </w:r>
    </w:p>
    <w:p w14:paraId="52C73E5C" w14:textId="0EE987F5" w:rsidR="00A97C2F" w:rsidRPr="00277979" w:rsidRDefault="00A97C2F" w:rsidP="00A97C2F">
      <w:pPr>
        <w:pStyle w:val="ListParagraph"/>
        <w:numPr>
          <w:ilvl w:val="0"/>
          <w:numId w:val="8"/>
        </w:numPr>
        <w:spacing w:after="200" w:line="276" w:lineRule="auto"/>
        <w:rPr>
          <w:rFonts w:ascii="Times New Roman" w:hAnsi="Times New Roman"/>
        </w:rPr>
      </w:pPr>
      <w:r w:rsidRPr="00277979">
        <w:rPr>
          <w:rFonts w:ascii="Times New Roman" w:hAnsi="Times New Roman"/>
        </w:rPr>
        <w:t xml:space="preserve">Number of pins on each </w:t>
      </w:r>
      <w:r w:rsidR="00277979" w:rsidRPr="00277979">
        <w:rPr>
          <w:rFonts w:ascii="Times New Roman" w:hAnsi="Times New Roman"/>
        </w:rPr>
        <w:t>port</w:t>
      </w:r>
      <w:r w:rsidRPr="00277979">
        <w:rPr>
          <w:rFonts w:ascii="Times New Roman" w:hAnsi="Times New Roman"/>
        </w:rPr>
        <w:t>:16</w:t>
      </w:r>
    </w:p>
    <w:p w14:paraId="20EB3FC5" w14:textId="77777777" w:rsidR="00A97C2F" w:rsidRPr="00277979" w:rsidRDefault="00A97C2F" w:rsidP="00A97C2F">
      <w:pPr>
        <w:rPr>
          <w:rFonts w:ascii="Times New Roman" w:hAnsi="Times New Roman"/>
        </w:rPr>
      </w:pPr>
    </w:p>
    <w:p w14:paraId="362FCD2F" w14:textId="6016020B" w:rsidR="00AD1A7F" w:rsidRPr="00277979" w:rsidRDefault="00BB636C" w:rsidP="00EA4020">
      <w:pPr>
        <w:pStyle w:val="Heading1"/>
        <w:rPr>
          <w:rFonts w:ascii="Times New Roman" w:hAnsi="Times New Roman"/>
          <w:kern w:val="36"/>
        </w:rPr>
      </w:pPr>
      <w:bookmarkStart w:id="8" w:name="_Toc75715882"/>
      <w:r w:rsidRPr="00277979">
        <w:rPr>
          <w:rFonts w:ascii="Times New Roman" w:hAnsi="Times New Roman"/>
          <w:kern w:val="36"/>
        </w:rPr>
        <w:t xml:space="preserve">Activity </w:t>
      </w:r>
      <w:r w:rsidR="00EA18FE" w:rsidRPr="00277979">
        <w:rPr>
          <w:rFonts w:ascii="Times New Roman" w:hAnsi="Times New Roman"/>
          <w:kern w:val="36"/>
        </w:rPr>
        <w:t>2</w:t>
      </w:r>
      <w:r w:rsidRPr="00277979">
        <w:rPr>
          <w:rFonts w:ascii="Times New Roman" w:hAnsi="Times New Roman"/>
          <w:kern w:val="36"/>
        </w:rPr>
        <w:t xml:space="preserve"> – COMPILATION APROACH</w:t>
      </w:r>
      <w:bookmarkEnd w:id="8"/>
    </w:p>
    <w:p w14:paraId="291E0A52" w14:textId="77777777" w:rsidR="00CB3816" w:rsidRPr="00277979" w:rsidRDefault="00CB3816" w:rsidP="00CB3816">
      <w:pPr>
        <w:rPr>
          <w:rFonts w:ascii="Times New Roman" w:hAnsi="Times New Roman"/>
          <w:lang w:val="en-IN" w:eastAsia="en-IN" w:bidi="ar-SA"/>
        </w:rPr>
      </w:pPr>
    </w:p>
    <w:p w14:paraId="1FAE5FD0" w14:textId="77777777" w:rsidR="00CB3816" w:rsidRPr="00277979" w:rsidRDefault="00CB3816" w:rsidP="00CB3816">
      <w:pPr>
        <w:spacing w:after="4" w:line="252" w:lineRule="auto"/>
        <w:ind w:right="356" w:firstLine="0"/>
        <w:jc w:val="both"/>
        <w:rPr>
          <w:rFonts w:ascii="Times New Roman" w:hAnsi="Times New Roman"/>
          <w:sz w:val="20"/>
          <w:szCs w:val="20"/>
        </w:rPr>
      </w:pPr>
      <w:r w:rsidRPr="00277979">
        <w:rPr>
          <w:rFonts w:ascii="Times New Roman" w:hAnsi="Times New Roman"/>
        </w:rPr>
        <w:t xml:space="preserve">        </w:t>
      </w:r>
      <w:r w:rsidR="00074F1B" w:rsidRPr="00277979">
        <w:rPr>
          <w:rFonts w:ascii="Times New Roman" w:hAnsi="Times New Roman"/>
          <w:sz w:val="20"/>
          <w:szCs w:val="20"/>
        </w:rPr>
        <w:t xml:space="preserve">This is a complete process for integrating the ARM Cortex Mx processor sample system. </w:t>
      </w:r>
    </w:p>
    <w:p w14:paraId="7F41BB6D" w14:textId="0622102E" w:rsidR="00074F1B" w:rsidRPr="00277979" w:rsidRDefault="00CB3816" w:rsidP="00CB3816">
      <w:pPr>
        <w:spacing w:after="4" w:line="252" w:lineRule="auto"/>
        <w:ind w:right="356" w:firstLine="0"/>
        <w:jc w:val="both"/>
        <w:rPr>
          <w:rFonts w:ascii="Times New Roman" w:hAnsi="Times New Roman"/>
          <w:sz w:val="20"/>
          <w:szCs w:val="20"/>
          <w:lang w:val="en-IN" w:eastAsia="en-IN" w:bidi="ar-SA"/>
        </w:rPr>
      </w:pPr>
      <w:r w:rsidRPr="00277979">
        <w:rPr>
          <w:rFonts w:ascii="Times New Roman" w:hAnsi="Times New Roman"/>
          <w:sz w:val="20"/>
          <w:szCs w:val="20"/>
        </w:rPr>
        <w:t xml:space="preserve">         </w:t>
      </w:r>
      <w:r w:rsidR="00074F1B" w:rsidRPr="00277979">
        <w:rPr>
          <w:rFonts w:ascii="Times New Roman" w:hAnsi="Times New Roman"/>
          <w:sz w:val="20"/>
          <w:szCs w:val="20"/>
        </w:rPr>
        <w:t>The following are the</w:t>
      </w:r>
      <w:r w:rsidR="00CC567F" w:rsidRPr="00277979">
        <w:rPr>
          <w:rFonts w:ascii="Times New Roman" w:hAnsi="Times New Roman"/>
          <w:sz w:val="20"/>
          <w:szCs w:val="20"/>
        </w:rPr>
        <w:t xml:space="preserve"> </w:t>
      </w:r>
      <w:r w:rsidR="00074F1B" w:rsidRPr="00277979">
        <w:rPr>
          <w:rFonts w:ascii="Times New Roman" w:hAnsi="Times New Roman"/>
          <w:sz w:val="20"/>
          <w:szCs w:val="20"/>
        </w:rPr>
        <w:t>integration stages of plan C:</w:t>
      </w:r>
    </w:p>
    <w:p w14:paraId="17C04960" w14:textId="77777777" w:rsidR="00074F1B" w:rsidRPr="00277979" w:rsidRDefault="00074F1B" w:rsidP="00074F1B">
      <w:pPr>
        <w:numPr>
          <w:ilvl w:val="0"/>
          <w:numId w:val="4"/>
        </w:numPr>
        <w:spacing w:before="100" w:beforeAutospacing="1" w:after="4" w:line="252" w:lineRule="auto"/>
        <w:ind w:right="356" w:hanging="360"/>
        <w:rPr>
          <w:rFonts w:ascii="Times New Roman" w:hAnsi="Times New Roman"/>
        </w:rPr>
      </w:pPr>
      <w:r w:rsidRPr="00277979">
        <w:rPr>
          <w:rFonts w:ascii="Times New Roman" w:hAnsi="Times New Roman"/>
        </w:rPr>
        <w:t xml:space="preserve">Preprocessor stage </w:t>
      </w:r>
    </w:p>
    <w:p w14:paraId="46CB9641" w14:textId="77777777" w:rsidR="00074F1B" w:rsidRPr="00277979" w:rsidRDefault="00074F1B" w:rsidP="00074F1B">
      <w:pPr>
        <w:numPr>
          <w:ilvl w:val="0"/>
          <w:numId w:val="4"/>
        </w:numPr>
        <w:spacing w:before="100" w:beforeAutospacing="1" w:after="4" w:line="252" w:lineRule="auto"/>
        <w:ind w:right="356" w:hanging="360"/>
        <w:rPr>
          <w:rFonts w:ascii="Times New Roman" w:hAnsi="Times New Roman"/>
        </w:rPr>
      </w:pPr>
      <w:r w:rsidRPr="00277979">
        <w:rPr>
          <w:rFonts w:ascii="Times New Roman" w:hAnsi="Times New Roman"/>
        </w:rPr>
        <w:t xml:space="preserve">Compilation stage </w:t>
      </w:r>
    </w:p>
    <w:p w14:paraId="0B50262A" w14:textId="77777777" w:rsidR="00074F1B" w:rsidRPr="00277979" w:rsidRDefault="00074F1B" w:rsidP="00074F1B">
      <w:pPr>
        <w:numPr>
          <w:ilvl w:val="0"/>
          <w:numId w:val="4"/>
        </w:numPr>
        <w:spacing w:before="100" w:beforeAutospacing="1" w:after="4" w:line="252" w:lineRule="auto"/>
        <w:ind w:right="356" w:hanging="360"/>
        <w:rPr>
          <w:rFonts w:ascii="Times New Roman" w:hAnsi="Times New Roman"/>
        </w:rPr>
      </w:pPr>
      <w:r w:rsidRPr="00277979">
        <w:rPr>
          <w:rFonts w:ascii="Times New Roman" w:hAnsi="Times New Roman"/>
        </w:rPr>
        <w:t xml:space="preserve">Assembly stage </w:t>
      </w:r>
    </w:p>
    <w:p w14:paraId="1CD4D7FA" w14:textId="77777777" w:rsidR="00074F1B" w:rsidRPr="00277979" w:rsidRDefault="00074F1B" w:rsidP="00074F1B">
      <w:pPr>
        <w:numPr>
          <w:ilvl w:val="0"/>
          <w:numId w:val="4"/>
        </w:numPr>
        <w:spacing w:before="100" w:beforeAutospacing="1" w:after="43" w:line="252" w:lineRule="auto"/>
        <w:ind w:right="356" w:hanging="360"/>
        <w:rPr>
          <w:rFonts w:ascii="Times New Roman" w:hAnsi="Times New Roman"/>
        </w:rPr>
      </w:pPr>
      <w:r w:rsidRPr="00277979">
        <w:rPr>
          <w:rFonts w:ascii="Times New Roman" w:hAnsi="Times New Roman"/>
        </w:rPr>
        <w:t xml:space="preserve">Linking stage </w:t>
      </w:r>
    </w:p>
    <w:p w14:paraId="0C049776" w14:textId="59185AEC" w:rsidR="00AD1A7F" w:rsidRPr="00277979" w:rsidRDefault="00074F1B" w:rsidP="002656BB">
      <w:pPr>
        <w:spacing w:after="4" w:line="252" w:lineRule="auto"/>
        <w:ind w:left="720" w:right="356"/>
        <w:rPr>
          <w:rFonts w:ascii="Times New Roman" w:hAnsi="Times New Roman"/>
          <w:sz w:val="20"/>
          <w:szCs w:val="20"/>
        </w:rPr>
      </w:pPr>
      <w:r w:rsidRPr="00277979">
        <w:rPr>
          <w:rFonts w:ascii="Times New Roman" w:hAnsi="Times New Roman"/>
          <w:sz w:val="20"/>
          <w:szCs w:val="20"/>
        </w:rPr>
        <w:t xml:space="preserve"> </w:t>
      </w:r>
    </w:p>
    <w:p w14:paraId="1664E9BA" w14:textId="71F593BD" w:rsidR="002656BB" w:rsidRPr="00277979" w:rsidRDefault="00517536" w:rsidP="00EA18FE">
      <w:pPr>
        <w:pStyle w:val="Heading2"/>
        <w:numPr>
          <w:ilvl w:val="1"/>
          <w:numId w:val="7"/>
        </w:numPr>
        <w:rPr>
          <w:rFonts w:ascii="Times New Roman" w:hAnsi="Times New Roman"/>
          <w:b/>
          <w:bCs/>
          <w:sz w:val="20"/>
          <w:szCs w:val="20"/>
        </w:rPr>
      </w:pPr>
      <w:bookmarkStart w:id="9" w:name="_Toc75715883"/>
      <w:r w:rsidRPr="00277979">
        <w:rPr>
          <w:rFonts w:ascii="Times New Roman" w:hAnsi="Times New Roman"/>
          <w:b/>
          <w:bCs/>
          <w:sz w:val="20"/>
          <w:szCs w:val="20"/>
        </w:rPr>
        <w:t>MAKE FILE</w:t>
      </w:r>
      <w:bookmarkEnd w:id="9"/>
    </w:p>
    <w:p w14:paraId="68B9260B" w14:textId="21F5563B" w:rsidR="008D55F5" w:rsidRPr="00277979" w:rsidRDefault="008E5F46" w:rsidP="008D55F5">
      <w:pPr>
        <w:pStyle w:val="ListParagraph"/>
        <w:spacing w:after="4" w:line="252" w:lineRule="auto"/>
        <w:ind w:left="360" w:right="356" w:firstLine="0"/>
        <w:rPr>
          <w:rFonts w:ascii="Times New Roman" w:hAnsi="Times New Roman"/>
        </w:rPr>
      </w:pPr>
      <w:r w:rsidRPr="00277979">
        <w:rPr>
          <w:rFonts w:ascii="Times New Roman" w:hAnsi="Times New Roman"/>
        </w:rPr>
        <w:t xml:space="preserve">Below is the make file for the sample program: </w:t>
      </w:r>
    </w:p>
    <w:p w14:paraId="5D5325FF" w14:textId="0A2C50D4" w:rsidR="00C41854" w:rsidRPr="00277979" w:rsidRDefault="008D55F5" w:rsidP="008E5F46">
      <w:pPr>
        <w:pStyle w:val="ListParagraph"/>
        <w:spacing w:after="4" w:line="252" w:lineRule="auto"/>
        <w:ind w:left="360" w:right="356" w:firstLine="0"/>
        <w:rPr>
          <w:rFonts w:ascii="Times New Roman" w:hAnsi="Times New Roman"/>
        </w:rPr>
      </w:pPr>
      <w:r w:rsidRPr="00277979">
        <w:rPr>
          <w:rFonts w:ascii="Times New Roman" w:hAnsi="Times New Roman"/>
          <w:noProof/>
          <w:lang w:val="en-IN" w:eastAsia="en-IN" w:bidi="ar-SA"/>
        </w:rPr>
        <w:lastRenderedPageBreak/>
        <w:drawing>
          <wp:inline distT="0" distB="0" distL="0" distR="0" wp14:anchorId="61258472" wp14:editId="7756E26D">
            <wp:extent cx="5029200" cy="334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9" cstate="print">
                      <a:extLst>
                        <a:ext uri="{28A0092B-C50C-407E-A947-70E740481C1C}">
                          <a14:useLocalDpi xmlns:a14="http://schemas.microsoft.com/office/drawing/2010/main" val="0"/>
                        </a:ext>
                      </a:extLst>
                    </a:blip>
                    <a:srcRect l="5310" r="16814" b="8058"/>
                    <a:stretch/>
                  </pic:blipFill>
                  <pic:spPr bwMode="auto">
                    <a:xfrm>
                      <a:off x="0" y="0"/>
                      <a:ext cx="5029200" cy="3340100"/>
                    </a:xfrm>
                    <a:prstGeom prst="rect">
                      <a:avLst/>
                    </a:prstGeom>
                    <a:ln>
                      <a:noFill/>
                    </a:ln>
                    <a:extLst>
                      <a:ext uri="{53640926-AAD7-44D8-BBD7-CCE9431645EC}">
                        <a14:shadowObscured xmlns:a14="http://schemas.microsoft.com/office/drawing/2010/main"/>
                      </a:ext>
                    </a:extLst>
                  </pic:spPr>
                </pic:pic>
              </a:graphicData>
            </a:graphic>
          </wp:inline>
        </w:drawing>
      </w:r>
    </w:p>
    <w:p w14:paraId="382E9CE2" w14:textId="4726E166" w:rsidR="007137BF" w:rsidRPr="00277979" w:rsidRDefault="007137BF" w:rsidP="008E5F46">
      <w:pPr>
        <w:pStyle w:val="ListParagraph"/>
        <w:spacing w:after="4" w:line="252" w:lineRule="auto"/>
        <w:ind w:left="360" w:right="356" w:firstLine="0"/>
        <w:rPr>
          <w:rFonts w:ascii="Times New Roman" w:hAnsi="Times New Roman"/>
          <w:lang w:val="en-IN" w:eastAsia="en-IN" w:bidi="ar-SA"/>
        </w:rPr>
      </w:pPr>
    </w:p>
    <w:p w14:paraId="4C235470" w14:textId="1FB1E39C" w:rsidR="00F43A8F" w:rsidRPr="00277979" w:rsidRDefault="00F43A8F" w:rsidP="00F43A8F">
      <w:pPr>
        <w:ind w:right="358" w:firstLine="0"/>
        <w:rPr>
          <w:rFonts w:ascii="Times New Roman" w:hAnsi="Times New Roman"/>
          <w:b/>
          <w:lang w:val="en-IN" w:eastAsia="en-IN" w:bidi="ar-SA"/>
        </w:rPr>
      </w:pPr>
      <w:r w:rsidRPr="00277979">
        <w:rPr>
          <w:rFonts w:ascii="Times New Roman" w:hAnsi="Times New Roman"/>
        </w:rPr>
        <w:t xml:space="preserve">                            </w:t>
      </w:r>
      <w:r w:rsidR="000177A1" w:rsidRPr="00277979">
        <w:rPr>
          <w:rFonts w:ascii="Times New Roman" w:hAnsi="Times New Roman"/>
        </w:rPr>
        <w:t xml:space="preserve">                                                   </w:t>
      </w:r>
      <w:r w:rsidRPr="00277979">
        <w:rPr>
          <w:rFonts w:ascii="Times New Roman" w:hAnsi="Times New Roman"/>
        </w:rPr>
        <w:t xml:space="preserve">                 </w:t>
      </w:r>
      <w:r w:rsidRPr="00277979">
        <w:rPr>
          <w:rFonts w:ascii="Times New Roman" w:hAnsi="Times New Roman"/>
          <w:b/>
        </w:rPr>
        <w:t xml:space="preserve">Fig 1. Make </w:t>
      </w:r>
      <w:r w:rsidR="00264384" w:rsidRPr="00277979">
        <w:rPr>
          <w:rFonts w:ascii="Times New Roman" w:hAnsi="Times New Roman"/>
          <w:b/>
        </w:rPr>
        <w:t>file.</w:t>
      </w:r>
      <w:r w:rsidRPr="00277979">
        <w:rPr>
          <w:rFonts w:ascii="Times New Roman" w:hAnsi="Times New Roman"/>
          <w:b/>
        </w:rPr>
        <w:t xml:space="preserve"> </w:t>
      </w:r>
    </w:p>
    <w:p w14:paraId="2B6E9791" w14:textId="482D5559" w:rsidR="008E5F46" w:rsidRPr="00277979" w:rsidRDefault="008E5F46" w:rsidP="008E5F46">
      <w:pPr>
        <w:rPr>
          <w:rFonts w:ascii="Times New Roman" w:hAnsi="Times New Roman"/>
        </w:rPr>
      </w:pPr>
    </w:p>
    <w:p w14:paraId="195DFBA7" w14:textId="6991FFFD" w:rsidR="008D55F5" w:rsidRPr="00277979" w:rsidRDefault="008D55F5" w:rsidP="00B72F9E">
      <w:pPr>
        <w:pStyle w:val="ListParagraph"/>
        <w:numPr>
          <w:ilvl w:val="0"/>
          <w:numId w:val="6"/>
        </w:numPr>
        <w:spacing w:before="100" w:beforeAutospacing="1" w:after="4" w:line="252" w:lineRule="auto"/>
        <w:ind w:right="356"/>
        <w:rPr>
          <w:rFonts w:ascii="Times New Roman" w:hAnsi="Times New Roman"/>
          <w:sz w:val="20"/>
          <w:szCs w:val="20"/>
          <w:lang w:val="en-IN" w:eastAsia="en-IN" w:bidi="ar-SA"/>
        </w:rPr>
      </w:pPr>
      <w:r w:rsidRPr="00277979">
        <w:rPr>
          <w:rFonts w:ascii="Times New Roman" w:hAnsi="Times New Roman"/>
          <w:sz w:val="20"/>
          <w:szCs w:val="20"/>
          <w:lang w:val="en-IN" w:eastAsia="en-IN" w:bidi="ar-SA"/>
        </w:rPr>
        <w:t xml:space="preserve">arm-none-eabi-gcc: invokes cross </w:t>
      </w:r>
      <w:r w:rsidR="00277979" w:rsidRPr="00277979">
        <w:rPr>
          <w:rFonts w:ascii="Times New Roman" w:hAnsi="Times New Roman"/>
          <w:sz w:val="20"/>
          <w:szCs w:val="20"/>
          <w:lang w:val="en-IN" w:eastAsia="en-IN" w:bidi="ar-SA"/>
        </w:rPr>
        <w:t>compiler.</w:t>
      </w:r>
    </w:p>
    <w:p w14:paraId="5D62F404" w14:textId="5A62B13E" w:rsidR="00B72F9E" w:rsidRPr="00277979" w:rsidRDefault="00B72F9E" w:rsidP="00B72F9E">
      <w:pPr>
        <w:pStyle w:val="ListParagraph"/>
        <w:numPr>
          <w:ilvl w:val="0"/>
          <w:numId w:val="6"/>
        </w:numPr>
        <w:spacing w:before="100" w:beforeAutospacing="1" w:after="4" w:line="252" w:lineRule="auto"/>
        <w:ind w:right="356"/>
        <w:rPr>
          <w:rFonts w:ascii="Times New Roman" w:hAnsi="Times New Roman"/>
          <w:sz w:val="20"/>
          <w:szCs w:val="20"/>
          <w:lang w:val="en-IN" w:eastAsia="en-IN" w:bidi="ar-SA"/>
        </w:rPr>
      </w:pPr>
      <w:r w:rsidRPr="00277979">
        <w:rPr>
          <w:rFonts w:ascii="Times New Roman" w:hAnsi="Times New Roman"/>
          <w:sz w:val="20"/>
          <w:szCs w:val="20"/>
        </w:rPr>
        <w:t>-mcpu = cortex-m4 used to select our cortex-m4 processor used</w:t>
      </w:r>
    </w:p>
    <w:p w14:paraId="1736867F" w14:textId="67D40129" w:rsidR="008D55F5" w:rsidRPr="00277979" w:rsidRDefault="008D55F5" w:rsidP="00B72F9E">
      <w:pPr>
        <w:pStyle w:val="ListParagraph"/>
        <w:numPr>
          <w:ilvl w:val="0"/>
          <w:numId w:val="6"/>
        </w:numPr>
        <w:spacing w:before="100" w:beforeAutospacing="1" w:after="4" w:line="252" w:lineRule="auto"/>
        <w:ind w:right="356"/>
        <w:rPr>
          <w:rFonts w:ascii="Times New Roman" w:hAnsi="Times New Roman"/>
          <w:sz w:val="20"/>
          <w:szCs w:val="20"/>
          <w:lang w:val="en-IN" w:eastAsia="en-IN" w:bidi="ar-SA"/>
        </w:rPr>
      </w:pPr>
      <w:r w:rsidRPr="00277979">
        <w:rPr>
          <w:rFonts w:ascii="Times New Roman" w:hAnsi="Times New Roman"/>
          <w:sz w:val="20"/>
          <w:szCs w:val="20"/>
        </w:rPr>
        <w:t>-O0 : optimization for compilation time</w:t>
      </w:r>
    </w:p>
    <w:p w14:paraId="4B3D7908" w14:textId="782ACEF9" w:rsidR="008D55F5" w:rsidRPr="00277979" w:rsidRDefault="008D55F5" w:rsidP="00B72F9E">
      <w:pPr>
        <w:pStyle w:val="ListParagraph"/>
        <w:numPr>
          <w:ilvl w:val="0"/>
          <w:numId w:val="6"/>
        </w:numPr>
        <w:spacing w:before="100" w:beforeAutospacing="1" w:after="4" w:line="252" w:lineRule="auto"/>
        <w:ind w:right="356"/>
        <w:rPr>
          <w:rFonts w:ascii="Times New Roman" w:hAnsi="Times New Roman"/>
          <w:sz w:val="20"/>
          <w:szCs w:val="20"/>
          <w:lang w:val="en-IN" w:eastAsia="en-IN" w:bidi="ar-SA"/>
        </w:rPr>
      </w:pPr>
      <w:r w:rsidRPr="00277979">
        <w:rPr>
          <w:rFonts w:ascii="Times New Roman" w:hAnsi="Times New Roman"/>
          <w:sz w:val="20"/>
          <w:szCs w:val="20"/>
        </w:rPr>
        <w:t>-std=gnu</w:t>
      </w:r>
      <w:r w:rsidR="00277979" w:rsidRPr="00277979">
        <w:rPr>
          <w:rFonts w:ascii="Times New Roman" w:hAnsi="Times New Roman"/>
          <w:sz w:val="20"/>
          <w:szCs w:val="20"/>
        </w:rPr>
        <w:t>11:</w:t>
      </w:r>
      <w:r w:rsidRPr="00277979">
        <w:rPr>
          <w:rFonts w:ascii="Times New Roman" w:hAnsi="Times New Roman"/>
          <w:sz w:val="20"/>
          <w:szCs w:val="20"/>
        </w:rPr>
        <w:t xml:space="preserve"> gnu standard</w:t>
      </w:r>
    </w:p>
    <w:p w14:paraId="5708DDF1" w14:textId="45A35608" w:rsidR="008D55F5" w:rsidRPr="00277979" w:rsidRDefault="008D55F5" w:rsidP="00B72F9E">
      <w:pPr>
        <w:pStyle w:val="ListParagraph"/>
        <w:numPr>
          <w:ilvl w:val="0"/>
          <w:numId w:val="6"/>
        </w:numPr>
        <w:spacing w:before="100" w:beforeAutospacing="1" w:after="4" w:line="252" w:lineRule="auto"/>
        <w:ind w:right="356"/>
        <w:rPr>
          <w:rFonts w:ascii="Times New Roman" w:hAnsi="Times New Roman"/>
          <w:sz w:val="20"/>
          <w:szCs w:val="20"/>
          <w:lang w:val="en-IN" w:eastAsia="en-IN" w:bidi="ar-SA"/>
        </w:rPr>
      </w:pPr>
      <w:r w:rsidRPr="00277979">
        <w:rPr>
          <w:rFonts w:ascii="Times New Roman" w:hAnsi="Times New Roman"/>
          <w:sz w:val="20"/>
          <w:szCs w:val="20"/>
        </w:rPr>
        <w:t>-</w:t>
      </w:r>
      <w:r w:rsidR="00277979" w:rsidRPr="00277979">
        <w:rPr>
          <w:rFonts w:ascii="Times New Roman" w:hAnsi="Times New Roman"/>
          <w:sz w:val="20"/>
          <w:szCs w:val="20"/>
        </w:rPr>
        <w:t>Wall:</w:t>
      </w:r>
      <w:r w:rsidRPr="00277979">
        <w:rPr>
          <w:rFonts w:ascii="Times New Roman" w:hAnsi="Times New Roman"/>
          <w:sz w:val="20"/>
          <w:szCs w:val="20"/>
        </w:rPr>
        <w:t xml:space="preserve"> turns on all </w:t>
      </w:r>
      <w:r w:rsidR="00277979" w:rsidRPr="00277979">
        <w:rPr>
          <w:rFonts w:ascii="Times New Roman" w:hAnsi="Times New Roman"/>
          <w:sz w:val="20"/>
          <w:szCs w:val="20"/>
        </w:rPr>
        <w:t>most used</w:t>
      </w:r>
      <w:r w:rsidRPr="00277979">
        <w:rPr>
          <w:rFonts w:ascii="Times New Roman" w:hAnsi="Times New Roman"/>
          <w:sz w:val="20"/>
          <w:szCs w:val="20"/>
        </w:rPr>
        <w:t xml:space="preserve"> compiler warnings</w:t>
      </w:r>
    </w:p>
    <w:p w14:paraId="3838217C" w14:textId="457D5F89" w:rsidR="00B72F9E" w:rsidRPr="00277979" w:rsidRDefault="00B72F9E" w:rsidP="00B72F9E">
      <w:pPr>
        <w:pStyle w:val="ListParagraph"/>
        <w:numPr>
          <w:ilvl w:val="0"/>
          <w:numId w:val="6"/>
        </w:numPr>
        <w:spacing w:before="100" w:beforeAutospacing="1" w:after="4" w:line="252" w:lineRule="auto"/>
        <w:ind w:right="356"/>
        <w:rPr>
          <w:rFonts w:ascii="Times New Roman" w:hAnsi="Times New Roman"/>
          <w:sz w:val="20"/>
          <w:szCs w:val="20"/>
        </w:rPr>
      </w:pPr>
      <w:r w:rsidRPr="00277979">
        <w:rPr>
          <w:rFonts w:ascii="Times New Roman" w:hAnsi="Times New Roman"/>
          <w:sz w:val="20"/>
          <w:szCs w:val="20"/>
        </w:rPr>
        <w:t>-mthumb</w:t>
      </w:r>
      <w:r w:rsidR="008D55F5" w:rsidRPr="00277979">
        <w:rPr>
          <w:rFonts w:ascii="Times New Roman" w:hAnsi="Times New Roman"/>
          <w:sz w:val="20"/>
          <w:szCs w:val="20"/>
        </w:rPr>
        <w:t xml:space="preserve">: </w:t>
      </w:r>
      <w:r w:rsidRPr="00277979">
        <w:rPr>
          <w:rFonts w:ascii="Times New Roman" w:hAnsi="Times New Roman"/>
          <w:sz w:val="20"/>
          <w:szCs w:val="20"/>
        </w:rPr>
        <w:t>used to generate output code in ARM state</w:t>
      </w:r>
    </w:p>
    <w:p w14:paraId="5C695854" w14:textId="16CA5AB1" w:rsidR="00B72F9E" w:rsidRPr="00277979" w:rsidRDefault="00277979" w:rsidP="00B72F9E">
      <w:pPr>
        <w:pStyle w:val="ListParagraph"/>
        <w:numPr>
          <w:ilvl w:val="0"/>
          <w:numId w:val="6"/>
        </w:numPr>
        <w:spacing w:before="100" w:beforeAutospacing="1" w:after="4" w:line="252" w:lineRule="auto"/>
        <w:ind w:right="356"/>
        <w:rPr>
          <w:rFonts w:ascii="Times New Roman" w:hAnsi="Times New Roman"/>
          <w:sz w:val="20"/>
          <w:szCs w:val="20"/>
        </w:rPr>
      </w:pPr>
      <w:r w:rsidRPr="00277979">
        <w:rPr>
          <w:rFonts w:ascii="Times New Roman" w:hAnsi="Times New Roman"/>
          <w:sz w:val="20"/>
          <w:szCs w:val="20"/>
        </w:rPr>
        <w:t>main. o:</w:t>
      </w:r>
      <w:r w:rsidR="008D55F5" w:rsidRPr="00277979">
        <w:rPr>
          <w:rFonts w:ascii="Times New Roman" w:hAnsi="Times New Roman"/>
          <w:sz w:val="20"/>
          <w:szCs w:val="20"/>
        </w:rPr>
        <w:t xml:space="preserve"> </w:t>
      </w:r>
      <w:r w:rsidR="00B72F9E" w:rsidRPr="00277979">
        <w:rPr>
          <w:rFonts w:ascii="Times New Roman" w:hAnsi="Times New Roman"/>
          <w:sz w:val="20"/>
          <w:szCs w:val="20"/>
        </w:rPr>
        <w:t>redirect file</w:t>
      </w:r>
    </w:p>
    <w:p w14:paraId="506E76E4" w14:textId="0495E3B0" w:rsidR="00B72F9E" w:rsidRPr="00277979" w:rsidRDefault="008D55F5" w:rsidP="00B72F9E">
      <w:pPr>
        <w:pStyle w:val="ListParagraph"/>
        <w:numPr>
          <w:ilvl w:val="0"/>
          <w:numId w:val="6"/>
        </w:numPr>
        <w:spacing w:before="100" w:beforeAutospacing="1" w:after="4" w:line="252" w:lineRule="auto"/>
        <w:ind w:right="356"/>
        <w:rPr>
          <w:rFonts w:ascii="Times New Roman" w:hAnsi="Times New Roman"/>
        </w:rPr>
      </w:pPr>
      <w:r w:rsidRPr="00277979">
        <w:rPr>
          <w:rFonts w:ascii="Times New Roman" w:hAnsi="Times New Roman"/>
          <w:sz w:val="20"/>
          <w:szCs w:val="20"/>
        </w:rPr>
        <w:t>main.c stm32f407xx_gpio_driver.c stm32_startup.c:  source files</w:t>
      </w:r>
    </w:p>
    <w:p w14:paraId="054C8CD1" w14:textId="5BDBEFBA" w:rsidR="008D55F5" w:rsidRPr="00277979" w:rsidRDefault="00277979" w:rsidP="00B72F9E">
      <w:pPr>
        <w:pStyle w:val="ListParagraph"/>
        <w:numPr>
          <w:ilvl w:val="0"/>
          <w:numId w:val="6"/>
        </w:numPr>
        <w:spacing w:before="100" w:beforeAutospacing="1" w:after="4" w:line="252" w:lineRule="auto"/>
        <w:ind w:right="356"/>
        <w:rPr>
          <w:rFonts w:ascii="Times New Roman" w:hAnsi="Times New Roman"/>
          <w:sz w:val="20"/>
          <w:szCs w:val="20"/>
        </w:rPr>
      </w:pPr>
      <w:r w:rsidRPr="00277979">
        <w:rPr>
          <w:rFonts w:ascii="Times New Roman" w:hAnsi="Times New Roman"/>
          <w:sz w:val="20"/>
          <w:szCs w:val="20"/>
        </w:rPr>
        <w:t>finalled.elf:</w:t>
      </w:r>
      <w:r w:rsidR="008D55F5" w:rsidRPr="00277979">
        <w:rPr>
          <w:rFonts w:ascii="Times New Roman" w:hAnsi="Times New Roman"/>
          <w:sz w:val="20"/>
          <w:szCs w:val="20"/>
        </w:rPr>
        <w:t xml:space="preserve"> generated binary file</w:t>
      </w:r>
    </w:p>
    <w:p w14:paraId="49F58F12" w14:textId="77777777" w:rsidR="00D65BB4" w:rsidRPr="00277979" w:rsidRDefault="00D65BB4" w:rsidP="00D65BB4">
      <w:pPr>
        <w:ind w:firstLine="0"/>
        <w:rPr>
          <w:rFonts w:ascii="Times New Roman" w:hAnsi="Times New Roman"/>
        </w:rPr>
      </w:pPr>
    </w:p>
    <w:p w14:paraId="02F0B10F" w14:textId="2B517E28" w:rsidR="00A20EA8" w:rsidRPr="00277979" w:rsidRDefault="00A20EA8" w:rsidP="00146C84">
      <w:pPr>
        <w:pStyle w:val="ListParagraph"/>
        <w:spacing w:after="4" w:line="252" w:lineRule="auto"/>
        <w:ind w:left="360" w:right="356" w:firstLine="0"/>
        <w:rPr>
          <w:rFonts w:ascii="Times New Roman" w:hAnsi="Times New Roman"/>
          <w:lang w:val="en-IN" w:eastAsia="en-IN" w:bidi="ar-SA"/>
        </w:rPr>
      </w:pPr>
      <w:r w:rsidRPr="00277979">
        <w:rPr>
          <w:rFonts w:ascii="Times New Roman" w:hAnsi="Times New Roman"/>
        </w:rPr>
        <w:t xml:space="preserve">The command to run this make file in the command prompt is: </w:t>
      </w:r>
    </w:p>
    <w:p w14:paraId="37BF3DF2" w14:textId="70619800" w:rsidR="00A20EA8" w:rsidRPr="00277979" w:rsidRDefault="00146C84" w:rsidP="008E5F46">
      <w:pPr>
        <w:rPr>
          <w:rFonts w:ascii="Times New Roman" w:hAnsi="Times New Roman"/>
        </w:rPr>
      </w:pPr>
      <w:r w:rsidRPr="00277979">
        <w:rPr>
          <w:rFonts w:ascii="Times New Roman" w:hAnsi="Times New Roman"/>
          <w:noProof/>
        </w:rPr>
        <w:lastRenderedPageBreak/>
        <w:drawing>
          <wp:inline distT="0" distB="0" distL="0" distR="0" wp14:anchorId="6D96A376" wp14:editId="4DAAC4EC">
            <wp:extent cx="4483100" cy="2133600"/>
            <wp:effectExtent l="0" t="0" r="0" b="0"/>
            <wp:docPr id="8" name="Picture 8"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computer, screenshot&#10;&#10;Description automatically generated"/>
                    <pic:cNvPicPr/>
                  </pic:nvPicPr>
                  <pic:blipFill rotWithShape="1">
                    <a:blip r:embed="rId20" cstate="print">
                      <a:extLst>
                        <a:ext uri="{28A0092B-C50C-407E-A947-70E740481C1C}">
                          <a14:useLocalDpi xmlns:a14="http://schemas.microsoft.com/office/drawing/2010/main" val="0"/>
                        </a:ext>
                      </a:extLst>
                    </a:blip>
                    <a:srcRect l="19961" t="12935" r="10619" b="28334"/>
                    <a:stretch/>
                  </pic:blipFill>
                  <pic:spPr bwMode="auto">
                    <a:xfrm>
                      <a:off x="0" y="0"/>
                      <a:ext cx="4483100" cy="2133600"/>
                    </a:xfrm>
                    <a:prstGeom prst="rect">
                      <a:avLst/>
                    </a:prstGeom>
                    <a:ln>
                      <a:noFill/>
                    </a:ln>
                    <a:extLst>
                      <a:ext uri="{53640926-AAD7-44D8-BBD7-CCE9431645EC}">
                        <a14:shadowObscured xmlns:a14="http://schemas.microsoft.com/office/drawing/2010/main"/>
                      </a:ext>
                    </a:extLst>
                  </pic:spPr>
                </pic:pic>
              </a:graphicData>
            </a:graphic>
          </wp:inline>
        </w:drawing>
      </w:r>
    </w:p>
    <w:p w14:paraId="6B111F2D" w14:textId="65515BF7" w:rsidR="00146C84" w:rsidRPr="00277979" w:rsidRDefault="00146C84" w:rsidP="00146C84">
      <w:pPr>
        <w:jc w:val="center"/>
        <w:rPr>
          <w:rFonts w:ascii="Times New Roman" w:hAnsi="Times New Roman"/>
          <w:b/>
          <w:bCs/>
        </w:rPr>
      </w:pPr>
      <w:r w:rsidRPr="00277979">
        <w:rPr>
          <w:rFonts w:ascii="Times New Roman" w:hAnsi="Times New Roman"/>
          <w:b/>
          <w:bCs/>
        </w:rPr>
        <w:t xml:space="preserve">Fig 2. Run make file in command </w:t>
      </w:r>
      <w:proofErr w:type="gramStart"/>
      <w:r w:rsidRPr="00277979">
        <w:rPr>
          <w:rFonts w:ascii="Times New Roman" w:hAnsi="Times New Roman"/>
          <w:b/>
          <w:bCs/>
        </w:rPr>
        <w:t>prompt</w:t>
      </w:r>
      <w:proofErr w:type="gramEnd"/>
    </w:p>
    <w:p w14:paraId="730691BE" w14:textId="77777777" w:rsidR="001015A8" w:rsidRPr="00277979" w:rsidRDefault="001015A8"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77BEE2EB" w14:textId="3C4B1532" w:rsidR="001015A8" w:rsidRPr="00277979" w:rsidRDefault="00C70861" w:rsidP="00EA18FE">
      <w:pPr>
        <w:pStyle w:val="Heading2"/>
        <w:numPr>
          <w:ilvl w:val="1"/>
          <w:numId w:val="7"/>
        </w:numPr>
        <w:rPr>
          <w:rFonts w:ascii="Times New Roman" w:eastAsia="Segoe UI" w:hAnsi="Times New Roman"/>
          <w:b/>
          <w:bCs/>
          <w:sz w:val="20"/>
          <w:szCs w:val="20"/>
          <w:shd w:val="clear" w:color="auto" w:fill="FFFFFF"/>
        </w:rPr>
      </w:pPr>
      <w:bookmarkStart w:id="10" w:name="_Toc75715884"/>
      <w:r w:rsidRPr="00277979">
        <w:rPr>
          <w:rFonts w:ascii="Times New Roman" w:eastAsia="Segoe UI" w:hAnsi="Times New Roman"/>
          <w:b/>
          <w:bCs/>
          <w:sz w:val="20"/>
          <w:szCs w:val="20"/>
          <w:shd w:val="clear" w:color="auto" w:fill="FFFFFF"/>
        </w:rPr>
        <w:t>STARTUP CODE</w:t>
      </w:r>
      <w:bookmarkEnd w:id="10"/>
    </w:p>
    <w:p w14:paraId="1C8D0FF4" w14:textId="4C5C1313" w:rsidR="000958A6" w:rsidRPr="00277979" w:rsidRDefault="000958A6" w:rsidP="000958A6">
      <w:pPr>
        <w:pStyle w:val="ListParagraph"/>
        <w:spacing w:line="360" w:lineRule="auto"/>
        <w:ind w:left="360" w:firstLine="0"/>
        <w:rPr>
          <w:rFonts w:ascii="Times New Roman" w:hAnsi="Times New Roman"/>
          <w:lang w:val="en-IN" w:eastAsia="en-IN" w:bidi="ar-SA"/>
        </w:rPr>
      </w:pPr>
      <w:r w:rsidRPr="00277979">
        <w:rPr>
          <w:rFonts w:ascii="Times New Roman" w:hAnsi="Times New Roman"/>
        </w:rPr>
        <w:t>• The startup file is responsible for setting the correct code usage fields in the main.c file.</w:t>
      </w:r>
    </w:p>
    <w:p w14:paraId="6AA9B7DD" w14:textId="77777777" w:rsidR="000958A6" w:rsidRPr="00277979" w:rsidRDefault="000958A6" w:rsidP="000958A6">
      <w:pPr>
        <w:pStyle w:val="ListParagraph"/>
        <w:spacing w:line="360" w:lineRule="auto"/>
        <w:ind w:left="360" w:firstLine="0"/>
        <w:rPr>
          <w:rFonts w:ascii="Times New Roman" w:hAnsi="Times New Roman"/>
        </w:rPr>
      </w:pPr>
      <w:r w:rsidRPr="00277979">
        <w:rPr>
          <w:rFonts w:ascii="Times New Roman" w:hAnsi="Times New Roman"/>
        </w:rPr>
        <w:t>• Part of the start code depends on the direction (processed)</w:t>
      </w:r>
    </w:p>
    <w:p w14:paraId="0BFF8A48" w14:textId="77777777" w:rsidR="000958A6" w:rsidRPr="00277979" w:rsidRDefault="000958A6" w:rsidP="000958A6">
      <w:pPr>
        <w:pStyle w:val="ListParagraph"/>
        <w:spacing w:line="360" w:lineRule="auto"/>
        <w:ind w:left="360" w:firstLine="0"/>
        <w:rPr>
          <w:rFonts w:ascii="Times New Roman" w:hAnsi="Times New Roman"/>
        </w:rPr>
      </w:pPr>
      <w:r w:rsidRPr="00277979">
        <w:rPr>
          <w:rFonts w:ascii="Times New Roman" w:hAnsi="Times New Roman"/>
        </w:rPr>
        <w:t>• Role of startup file:</w:t>
      </w:r>
    </w:p>
    <w:p w14:paraId="65689C55" w14:textId="77777777" w:rsidR="000958A6" w:rsidRPr="00277979" w:rsidRDefault="000958A6" w:rsidP="000958A6">
      <w:pPr>
        <w:pStyle w:val="ListParagraph"/>
        <w:spacing w:line="360" w:lineRule="auto"/>
        <w:ind w:left="360" w:firstLine="0"/>
        <w:rPr>
          <w:rFonts w:ascii="Times New Roman" w:hAnsi="Times New Roman"/>
        </w:rPr>
      </w:pPr>
      <w:r w:rsidRPr="00277979">
        <w:rPr>
          <w:rFonts w:ascii="Times New Roman" w:hAnsi="Times New Roman"/>
        </w:rPr>
        <w:t>1. Create a special MCU microcontroller vector table.</w:t>
      </w:r>
    </w:p>
    <w:p w14:paraId="79426136" w14:textId="66A45FC2" w:rsidR="000958A6" w:rsidRPr="00277979" w:rsidRDefault="000958A6" w:rsidP="000958A6">
      <w:pPr>
        <w:pStyle w:val="ListParagraph"/>
        <w:spacing w:line="360" w:lineRule="auto"/>
        <w:ind w:left="360" w:firstLine="0"/>
        <w:rPr>
          <w:rFonts w:ascii="Times New Roman" w:hAnsi="Times New Roman"/>
        </w:rPr>
      </w:pPr>
      <w:r w:rsidRPr="00277979">
        <w:rPr>
          <w:rFonts w:ascii="Times New Roman" w:hAnsi="Times New Roman"/>
        </w:rPr>
        <w:t xml:space="preserve">2. Write the startup code that starts the data section </w:t>
      </w:r>
      <w:r w:rsidR="00264384" w:rsidRPr="00277979">
        <w:rPr>
          <w:rFonts w:ascii="Times New Roman" w:hAnsi="Times New Roman"/>
        </w:rPr>
        <w:t>and. bss</w:t>
      </w:r>
      <w:r w:rsidRPr="00277979">
        <w:rPr>
          <w:rFonts w:ascii="Times New Roman" w:hAnsi="Times New Roman"/>
        </w:rPr>
        <w:t xml:space="preserve"> in SRAM.</w:t>
      </w:r>
    </w:p>
    <w:p w14:paraId="029849E2" w14:textId="77777777" w:rsidR="000958A6" w:rsidRPr="00277979" w:rsidRDefault="000958A6" w:rsidP="000958A6">
      <w:pPr>
        <w:pStyle w:val="ListParagraph"/>
        <w:spacing w:line="360" w:lineRule="auto"/>
        <w:ind w:left="360" w:firstLine="0"/>
        <w:rPr>
          <w:rFonts w:ascii="Times New Roman" w:hAnsi="Times New Roman"/>
        </w:rPr>
      </w:pPr>
      <w:r w:rsidRPr="00277979">
        <w:rPr>
          <w:rFonts w:ascii="Times New Roman" w:hAnsi="Times New Roman"/>
        </w:rPr>
        <w:t>3. Call the main ()</w:t>
      </w:r>
    </w:p>
    <w:p w14:paraId="757C7252" w14:textId="13DF8653" w:rsidR="000376C7" w:rsidRPr="00277979" w:rsidRDefault="00546C87" w:rsidP="000376C7">
      <w:pPr>
        <w:pStyle w:val="ListParagraph"/>
        <w:ind w:left="360" w:firstLine="0"/>
        <w:rPr>
          <w:rFonts w:ascii="Times New Roman" w:eastAsia="Segoe UI" w:hAnsi="Times New Roman"/>
          <w:b/>
          <w:bCs/>
          <w:color w:val="11100F"/>
          <w:sz w:val="16"/>
          <w:szCs w:val="16"/>
          <w:shd w:val="clear" w:color="auto" w:fill="FFFFFF"/>
        </w:rPr>
      </w:pPr>
      <w:r w:rsidRPr="00277979">
        <w:rPr>
          <w:rFonts w:ascii="Times New Roman" w:eastAsia="Segoe UI" w:hAnsi="Times New Roman"/>
          <w:b/>
          <w:bCs/>
          <w:color w:val="11100F"/>
          <w:sz w:val="16"/>
          <w:szCs w:val="16"/>
          <w:shd w:val="clear" w:color="auto" w:fill="FFFFFF"/>
        </w:rPr>
        <w:t xml:space="preserve">   </w:t>
      </w:r>
    </w:p>
    <w:p w14:paraId="5FCF548D" w14:textId="40459A98" w:rsidR="00AA4FD7" w:rsidRPr="00277979" w:rsidRDefault="009F1C19" w:rsidP="00AA4FD7">
      <w:pPr>
        <w:spacing w:after="48"/>
        <w:ind w:left="1"/>
        <w:rPr>
          <w:rFonts w:ascii="Times New Roman" w:hAnsi="Times New Roman"/>
          <w:lang w:val="en-IN" w:eastAsia="en-IN" w:bidi="ar-SA"/>
        </w:rPr>
      </w:pPr>
      <w:r w:rsidRPr="00277979">
        <w:rPr>
          <w:rFonts w:ascii="Times New Roman" w:hAnsi="Times New Roman"/>
          <w:noProof/>
          <w:lang w:val="en-IN" w:eastAsia="en-IN" w:bidi="ar-SA"/>
        </w:rPr>
        <w:drawing>
          <wp:inline distT="0" distB="0" distL="0" distR="0" wp14:anchorId="4A201530" wp14:editId="7A12DA17">
            <wp:extent cx="6457950" cy="3238500"/>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rotWithShape="1">
                    <a:blip r:embed="rId21" cstate="print">
                      <a:extLst>
                        <a:ext uri="{28A0092B-C50C-407E-A947-70E740481C1C}">
                          <a14:useLocalDpi xmlns:a14="http://schemas.microsoft.com/office/drawing/2010/main" val="0"/>
                        </a:ext>
                      </a:extLst>
                    </a:blip>
                    <a:srcRect b="9574"/>
                    <a:stretch/>
                  </pic:blipFill>
                  <pic:spPr bwMode="auto">
                    <a:xfrm>
                      <a:off x="0" y="0"/>
                      <a:ext cx="6457950" cy="3238500"/>
                    </a:xfrm>
                    <a:prstGeom prst="rect">
                      <a:avLst/>
                    </a:prstGeom>
                    <a:ln>
                      <a:noFill/>
                    </a:ln>
                    <a:extLst>
                      <a:ext uri="{53640926-AAD7-44D8-BBD7-CCE9431645EC}">
                        <a14:shadowObscured xmlns:a14="http://schemas.microsoft.com/office/drawing/2010/main"/>
                      </a:ext>
                    </a:extLst>
                  </pic:spPr>
                </pic:pic>
              </a:graphicData>
            </a:graphic>
          </wp:inline>
        </w:drawing>
      </w:r>
    </w:p>
    <w:p w14:paraId="494884F9" w14:textId="163E8218" w:rsidR="009F1C19" w:rsidRPr="00277979" w:rsidRDefault="009F1C19" w:rsidP="00AA4FD7">
      <w:pPr>
        <w:spacing w:after="48"/>
        <w:ind w:left="1"/>
        <w:rPr>
          <w:rFonts w:ascii="Times New Roman" w:hAnsi="Times New Roman"/>
          <w:lang w:val="en-IN" w:eastAsia="en-IN" w:bidi="ar-SA"/>
        </w:rPr>
      </w:pPr>
      <w:r w:rsidRPr="00277979">
        <w:rPr>
          <w:rFonts w:ascii="Times New Roman" w:hAnsi="Times New Roman"/>
          <w:noProof/>
          <w:lang w:val="en-IN" w:eastAsia="en-IN" w:bidi="ar-SA"/>
        </w:rPr>
        <w:lastRenderedPageBreak/>
        <w:drawing>
          <wp:inline distT="0" distB="0" distL="0" distR="0" wp14:anchorId="07ED4552" wp14:editId="2C56BA86">
            <wp:extent cx="6457950" cy="3276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cstate="print">
                      <a:extLst>
                        <a:ext uri="{28A0092B-C50C-407E-A947-70E740481C1C}">
                          <a14:useLocalDpi xmlns:a14="http://schemas.microsoft.com/office/drawing/2010/main" val="0"/>
                        </a:ext>
                      </a:extLst>
                    </a:blip>
                    <a:srcRect b="9806"/>
                    <a:stretch/>
                  </pic:blipFill>
                  <pic:spPr bwMode="auto">
                    <a:xfrm>
                      <a:off x="0" y="0"/>
                      <a:ext cx="6457950" cy="3276600"/>
                    </a:xfrm>
                    <a:prstGeom prst="rect">
                      <a:avLst/>
                    </a:prstGeom>
                    <a:ln>
                      <a:noFill/>
                    </a:ln>
                    <a:extLst>
                      <a:ext uri="{53640926-AAD7-44D8-BBD7-CCE9431645EC}">
                        <a14:shadowObscured xmlns:a14="http://schemas.microsoft.com/office/drawing/2010/main"/>
                      </a:ext>
                    </a:extLst>
                  </pic:spPr>
                </pic:pic>
              </a:graphicData>
            </a:graphic>
          </wp:inline>
        </w:drawing>
      </w:r>
    </w:p>
    <w:p w14:paraId="77119D45" w14:textId="6F0572C5" w:rsidR="009F1C19" w:rsidRPr="00277979" w:rsidRDefault="009F1C19" w:rsidP="00AA4FD7">
      <w:pPr>
        <w:spacing w:after="48"/>
        <w:ind w:left="1"/>
        <w:rPr>
          <w:rFonts w:ascii="Times New Roman" w:hAnsi="Times New Roman"/>
          <w:lang w:val="en-IN" w:eastAsia="en-IN" w:bidi="ar-SA"/>
        </w:rPr>
      </w:pPr>
      <w:r w:rsidRPr="00277979">
        <w:rPr>
          <w:rFonts w:ascii="Times New Roman" w:hAnsi="Times New Roman"/>
          <w:noProof/>
          <w:lang w:val="en-IN" w:eastAsia="en-IN" w:bidi="ar-SA"/>
        </w:rPr>
        <w:drawing>
          <wp:inline distT="0" distB="0" distL="0" distR="0" wp14:anchorId="3F10F1A4" wp14:editId="045986A6">
            <wp:extent cx="6457950"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cstate="print">
                      <a:extLst>
                        <a:ext uri="{28A0092B-C50C-407E-A947-70E740481C1C}">
                          <a14:useLocalDpi xmlns:a14="http://schemas.microsoft.com/office/drawing/2010/main" val="0"/>
                        </a:ext>
                      </a:extLst>
                    </a:blip>
                    <a:srcRect b="8757"/>
                    <a:stretch/>
                  </pic:blipFill>
                  <pic:spPr bwMode="auto">
                    <a:xfrm>
                      <a:off x="0" y="0"/>
                      <a:ext cx="6457950" cy="3314700"/>
                    </a:xfrm>
                    <a:prstGeom prst="rect">
                      <a:avLst/>
                    </a:prstGeom>
                    <a:ln>
                      <a:noFill/>
                    </a:ln>
                    <a:extLst>
                      <a:ext uri="{53640926-AAD7-44D8-BBD7-CCE9431645EC}">
                        <a14:shadowObscured xmlns:a14="http://schemas.microsoft.com/office/drawing/2010/main"/>
                      </a:ext>
                    </a:extLst>
                  </pic:spPr>
                </pic:pic>
              </a:graphicData>
            </a:graphic>
          </wp:inline>
        </w:drawing>
      </w:r>
    </w:p>
    <w:p w14:paraId="05F0AA60" w14:textId="77777777" w:rsidR="00033F72" w:rsidRPr="00277979" w:rsidRDefault="00546C87" w:rsidP="00033F72">
      <w:pPr>
        <w:ind w:left="320" w:right="367" w:hanging="10"/>
        <w:jc w:val="center"/>
        <w:rPr>
          <w:rFonts w:ascii="Times New Roman" w:hAnsi="Times New Roman"/>
          <w:b/>
          <w:lang w:val="en-IN" w:eastAsia="en-IN" w:bidi="ar-SA"/>
        </w:rPr>
      </w:pPr>
      <w:r w:rsidRPr="00277979">
        <w:rPr>
          <w:rFonts w:ascii="Times New Roman" w:eastAsia="Segoe UI" w:hAnsi="Times New Roman"/>
          <w:b/>
          <w:bCs/>
          <w:color w:val="11100F"/>
          <w:sz w:val="16"/>
          <w:szCs w:val="16"/>
          <w:shd w:val="clear" w:color="auto" w:fill="FFFFFF"/>
        </w:rPr>
        <w:t xml:space="preserve">                </w:t>
      </w:r>
      <w:r w:rsidR="00033F72" w:rsidRPr="00277979">
        <w:rPr>
          <w:rFonts w:ascii="Times New Roman" w:hAnsi="Times New Roman"/>
          <w:b/>
        </w:rPr>
        <w:t xml:space="preserve">Fig 3. Startup code </w:t>
      </w:r>
    </w:p>
    <w:p w14:paraId="582C0FB5" w14:textId="17C8F84E" w:rsidR="00356CF8" w:rsidRPr="00277979" w:rsidRDefault="00356CF8"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4CE31C60" w14:textId="77777777" w:rsidR="002F33E9" w:rsidRPr="00277979" w:rsidRDefault="002F33E9" w:rsidP="00FF06DC">
      <w:pPr>
        <w:spacing w:line="360" w:lineRule="auto"/>
        <w:ind w:firstLine="0"/>
        <w:rPr>
          <w:rFonts w:ascii="Times New Roman" w:hAnsi="Times New Roman"/>
          <w:lang w:val="en-IN" w:eastAsia="en-IN" w:bidi="ar-SA"/>
        </w:rPr>
      </w:pPr>
      <w:r w:rsidRPr="00277979">
        <w:rPr>
          <w:rFonts w:ascii="Times New Roman" w:hAnsi="Times New Roman"/>
        </w:rPr>
        <w:t>In the startup code we use the attributes to keep the variable in the user-defined function.</w:t>
      </w:r>
    </w:p>
    <w:p w14:paraId="3FC477A0" w14:textId="77777777" w:rsidR="002F33E9" w:rsidRPr="00277979" w:rsidRDefault="002F33E9" w:rsidP="00FF06DC">
      <w:pPr>
        <w:spacing w:line="360" w:lineRule="auto"/>
        <w:rPr>
          <w:rFonts w:ascii="Times New Roman" w:hAnsi="Times New Roman"/>
          <w:b/>
          <w:bCs/>
        </w:rPr>
      </w:pPr>
      <w:r w:rsidRPr="00277979">
        <w:rPr>
          <w:rFonts w:ascii="Times New Roman" w:hAnsi="Times New Roman"/>
          <w:b/>
          <w:bCs/>
        </w:rPr>
        <w:t>Job qualifications:</w:t>
      </w:r>
    </w:p>
    <w:p w14:paraId="6F2E0C6A" w14:textId="3AFFBCF6" w:rsidR="002F33E9" w:rsidRPr="00277979" w:rsidRDefault="002F33E9" w:rsidP="00FF06DC">
      <w:pPr>
        <w:spacing w:line="360" w:lineRule="auto"/>
        <w:ind w:firstLine="0"/>
        <w:rPr>
          <w:rFonts w:ascii="Times New Roman" w:hAnsi="Times New Roman"/>
        </w:rPr>
      </w:pPr>
      <w:r w:rsidRPr="00277979">
        <w:rPr>
          <w:rFonts w:ascii="Times New Roman" w:hAnsi="Times New Roman"/>
        </w:rPr>
        <w:t xml:space="preserve">• </w:t>
      </w:r>
      <w:r w:rsidRPr="00277979">
        <w:rPr>
          <w:rFonts w:ascii="Times New Roman" w:hAnsi="Times New Roman"/>
          <w:b/>
          <w:bCs/>
        </w:rPr>
        <w:t>Weakness</w:t>
      </w:r>
      <w:r w:rsidRPr="00277979">
        <w:rPr>
          <w:rFonts w:ascii="Times New Roman" w:hAnsi="Times New Roman"/>
        </w:rPr>
        <w:t>: Allows the app to override a previously defined weak function (dummy function) with the same           function name</w:t>
      </w:r>
      <w:r w:rsidR="00FF06DC" w:rsidRPr="00277979">
        <w:rPr>
          <w:rFonts w:ascii="Times New Roman" w:hAnsi="Times New Roman"/>
        </w:rPr>
        <w:t>.</w:t>
      </w:r>
    </w:p>
    <w:p w14:paraId="549F2FCC" w14:textId="77777777" w:rsidR="002F33E9" w:rsidRPr="00277979" w:rsidRDefault="002F33E9" w:rsidP="00FF06DC">
      <w:pPr>
        <w:spacing w:line="360" w:lineRule="auto"/>
        <w:ind w:firstLine="0"/>
        <w:rPr>
          <w:rFonts w:ascii="Times New Roman" w:hAnsi="Times New Roman"/>
        </w:rPr>
      </w:pPr>
      <w:r w:rsidRPr="00277979">
        <w:rPr>
          <w:rFonts w:ascii="Times New Roman" w:hAnsi="Times New Roman"/>
        </w:rPr>
        <w:lastRenderedPageBreak/>
        <w:t xml:space="preserve">• </w:t>
      </w:r>
      <w:r w:rsidRPr="00277979">
        <w:rPr>
          <w:rFonts w:ascii="Times New Roman" w:hAnsi="Times New Roman"/>
          <w:b/>
          <w:bCs/>
        </w:rPr>
        <w:t>Alias</w:t>
      </w:r>
      <w:r w:rsidRPr="00277979">
        <w:rPr>
          <w:rFonts w:ascii="Times New Roman" w:hAnsi="Times New Roman"/>
        </w:rPr>
        <w:t>: Lets programmer provides any alias name for the same function.</w:t>
      </w:r>
    </w:p>
    <w:p w14:paraId="79F99786" w14:textId="00477434" w:rsidR="002F33E9" w:rsidRPr="00277979" w:rsidRDefault="002F33E9" w:rsidP="00FF06DC">
      <w:pPr>
        <w:spacing w:line="360" w:lineRule="auto"/>
        <w:ind w:firstLine="0"/>
        <w:rPr>
          <w:rFonts w:ascii="Times New Roman" w:hAnsi="Times New Roman"/>
        </w:rPr>
      </w:pPr>
      <w:r w:rsidRPr="00277979">
        <w:rPr>
          <w:rFonts w:ascii="Times New Roman" w:hAnsi="Times New Roman"/>
        </w:rPr>
        <w:t xml:space="preserve">A </w:t>
      </w:r>
      <w:r w:rsidR="00277979" w:rsidRPr="00277979">
        <w:rPr>
          <w:rFonts w:ascii="Times New Roman" w:hAnsi="Times New Roman"/>
        </w:rPr>
        <w:t>startup. o</w:t>
      </w:r>
      <w:r w:rsidRPr="00277979">
        <w:rPr>
          <w:rFonts w:ascii="Times New Roman" w:hAnsi="Times New Roman"/>
        </w:rPr>
        <w:t xml:space="preserve"> file made in usable format, the various components of which are shown below:</w:t>
      </w:r>
    </w:p>
    <w:p w14:paraId="5C57DD39" w14:textId="77777777" w:rsidR="00356CF8" w:rsidRPr="00277979" w:rsidRDefault="00356CF8"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62CA6FAC" w14:textId="522952DD" w:rsidR="00356CF8" w:rsidRPr="00277979" w:rsidRDefault="009F1C19"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r w:rsidRPr="00277979">
        <w:rPr>
          <w:rFonts w:eastAsia="Segoe UI"/>
          <w:b/>
          <w:bCs/>
          <w:noProof/>
          <w:color w:val="11100F"/>
          <w:sz w:val="16"/>
          <w:szCs w:val="16"/>
          <w:shd w:val="clear" w:color="auto" w:fill="FFFFFF"/>
        </w:rPr>
        <w:drawing>
          <wp:inline distT="0" distB="0" distL="0" distR="0" wp14:anchorId="165CDAA1" wp14:editId="63F718E0">
            <wp:extent cx="4451350" cy="25463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cstate="print">
                      <a:extLst>
                        <a:ext uri="{28A0092B-C50C-407E-A947-70E740481C1C}">
                          <a14:useLocalDpi xmlns:a14="http://schemas.microsoft.com/office/drawing/2010/main" val="0"/>
                        </a:ext>
                      </a:extLst>
                    </a:blip>
                    <a:srcRect l="19863" t="13809" r="11209" b="16098"/>
                    <a:stretch/>
                  </pic:blipFill>
                  <pic:spPr bwMode="auto">
                    <a:xfrm>
                      <a:off x="0" y="0"/>
                      <a:ext cx="4451350" cy="2546350"/>
                    </a:xfrm>
                    <a:prstGeom prst="rect">
                      <a:avLst/>
                    </a:prstGeom>
                    <a:ln>
                      <a:noFill/>
                    </a:ln>
                    <a:extLst>
                      <a:ext uri="{53640926-AAD7-44D8-BBD7-CCE9431645EC}">
                        <a14:shadowObscured xmlns:a14="http://schemas.microsoft.com/office/drawing/2010/main"/>
                      </a:ext>
                    </a:extLst>
                  </pic:spPr>
                </pic:pic>
              </a:graphicData>
            </a:graphic>
          </wp:inline>
        </w:drawing>
      </w:r>
    </w:p>
    <w:p w14:paraId="1A27678A" w14:textId="1623B577" w:rsidR="00370DC6" w:rsidRPr="00277979" w:rsidRDefault="00370DC6" w:rsidP="00370DC6">
      <w:pPr>
        <w:ind w:right="721" w:firstLine="0"/>
        <w:rPr>
          <w:rFonts w:ascii="Times New Roman" w:hAnsi="Times New Roman"/>
          <w:b/>
          <w:lang w:val="en-IN" w:eastAsia="en-IN" w:bidi="ar-SA"/>
        </w:rPr>
      </w:pPr>
      <w:r w:rsidRPr="00277979">
        <w:rPr>
          <w:rFonts w:ascii="Times New Roman" w:hAnsi="Times New Roman"/>
          <w:b/>
        </w:rPr>
        <w:t xml:space="preserve">                                                                            Fig 4: Startup command </w:t>
      </w:r>
    </w:p>
    <w:p w14:paraId="0DCF9ACE" w14:textId="77777777" w:rsidR="00356CF8" w:rsidRPr="00277979" w:rsidRDefault="00356CF8"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76CBC5E4" w14:textId="77777777" w:rsidR="00356CF8" w:rsidRPr="00277979" w:rsidRDefault="00356CF8"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4A16520A" w14:textId="55562784" w:rsidR="0082013E" w:rsidRPr="00277979" w:rsidRDefault="0082013E"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6536E3A5" w14:textId="0744366B" w:rsidR="0082013E" w:rsidRPr="00277979" w:rsidRDefault="00924CDB" w:rsidP="00EA18FE">
      <w:pPr>
        <w:pStyle w:val="Heading2"/>
        <w:numPr>
          <w:ilvl w:val="1"/>
          <w:numId w:val="7"/>
        </w:numPr>
        <w:rPr>
          <w:rFonts w:ascii="Times New Roman" w:eastAsia="Segoe UI" w:hAnsi="Times New Roman"/>
          <w:b/>
          <w:bCs/>
          <w:sz w:val="20"/>
          <w:szCs w:val="20"/>
          <w:shd w:val="clear" w:color="auto" w:fill="FFFFFF"/>
        </w:rPr>
      </w:pPr>
      <w:bookmarkStart w:id="11" w:name="_Toc75715885"/>
      <w:r w:rsidRPr="00277979">
        <w:rPr>
          <w:rFonts w:ascii="Times New Roman" w:eastAsia="Segoe UI" w:hAnsi="Times New Roman"/>
          <w:b/>
          <w:bCs/>
          <w:sz w:val="20"/>
          <w:szCs w:val="20"/>
          <w:shd w:val="clear" w:color="auto" w:fill="FFFFFF"/>
        </w:rPr>
        <w:t>LINKER SCRIPT</w:t>
      </w:r>
      <w:bookmarkEnd w:id="11"/>
    </w:p>
    <w:p w14:paraId="5EE84D62" w14:textId="77777777" w:rsidR="005D7854" w:rsidRPr="00277979" w:rsidRDefault="005D7854" w:rsidP="005D7854">
      <w:pPr>
        <w:rPr>
          <w:rFonts w:ascii="Times New Roman" w:eastAsia="Segoe UI" w:hAnsi="Times New Roman"/>
        </w:rPr>
      </w:pPr>
    </w:p>
    <w:p w14:paraId="0BF66EB9" w14:textId="77777777" w:rsidR="005D7854" w:rsidRPr="00277979" w:rsidRDefault="005D7854" w:rsidP="005D7854">
      <w:pPr>
        <w:pStyle w:val="ListParagraph"/>
        <w:spacing w:after="21" w:line="360" w:lineRule="auto"/>
        <w:ind w:left="360" w:firstLine="0"/>
        <w:rPr>
          <w:rFonts w:ascii="Times New Roman" w:hAnsi="Times New Roman"/>
          <w:lang w:val="en-IN" w:eastAsia="en-IN" w:bidi="ar-SA"/>
        </w:rPr>
      </w:pPr>
      <w:r w:rsidRPr="00277979">
        <w:rPr>
          <w:rFonts w:ascii="Times New Roman" w:hAnsi="Times New Roman"/>
        </w:rPr>
        <w:t>• Linkers take one or more object files or libraries as input and combine them to create a single usable file as output.</w:t>
      </w:r>
    </w:p>
    <w:p w14:paraId="08026CBA" w14:textId="77777777" w:rsidR="005D7854" w:rsidRPr="00277979" w:rsidRDefault="005D7854" w:rsidP="005D7854">
      <w:pPr>
        <w:pStyle w:val="ListParagraph"/>
        <w:spacing w:after="21" w:line="360" w:lineRule="auto"/>
        <w:ind w:left="360" w:firstLine="0"/>
        <w:rPr>
          <w:rFonts w:ascii="Times New Roman" w:hAnsi="Times New Roman"/>
        </w:rPr>
      </w:pPr>
      <w:r w:rsidRPr="00277979">
        <w:rPr>
          <w:rFonts w:ascii="Times New Roman" w:hAnsi="Times New Roman"/>
        </w:rPr>
        <w:t>• Linker scripts determine how different categories of object files should be compiled to create an output file.</w:t>
      </w:r>
    </w:p>
    <w:p w14:paraId="6011D3EA" w14:textId="77777777" w:rsidR="005D7854" w:rsidRPr="00277979" w:rsidRDefault="005D7854" w:rsidP="005D7854">
      <w:pPr>
        <w:pStyle w:val="ListParagraph"/>
        <w:spacing w:after="21" w:line="360" w:lineRule="auto"/>
        <w:ind w:left="360" w:firstLine="0"/>
        <w:rPr>
          <w:rFonts w:ascii="Times New Roman" w:hAnsi="Times New Roman"/>
        </w:rPr>
      </w:pPr>
      <w:r w:rsidRPr="00277979">
        <w:rPr>
          <w:rFonts w:ascii="Times New Roman" w:hAnsi="Times New Roman"/>
        </w:rPr>
        <w:t>• Reset holder is the login of the application</w:t>
      </w:r>
    </w:p>
    <w:p w14:paraId="26FBA8A0" w14:textId="50419C5F" w:rsidR="005D7854" w:rsidRPr="00277979" w:rsidRDefault="005D7854" w:rsidP="005D7854">
      <w:pPr>
        <w:pStyle w:val="ListParagraph"/>
        <w:spacing w:after="21" w:line="360" w:lineRule="auto"/>
        <w:ind w:left="360" w:firstLine="0"/>
        <w:rPr>
          <w:rFonts w:ascii="Times New Roman" w:hAnsi="Times New Roman"/>
        </w:rPr>
      </w:pPr>
      <w:r w:rsidRPr="00277979">
        <w:rPr>
          <w:rFonts w:ascii="Times New Roman" w:hAnsi="Times New Roman"/>
        </w:rPr>
        <w:t>• The login command is used to set the "login address" information in the last elf file file created.</w:t>
      </w:r>
    </w:p>
    <w:p w14:paraId="1F80DC31" w14:textId="525D65D0" w:rsidR="005D7854" w:rsidRPr="00277979" w:rsidRDefault="006C5276" w:rsidP="005D7854">
      <w:pPr>
        <w:pStyle w:val="ListParagraph"/>
        <w:spacing w:after="21" w:line="360" w:lineRule="auto"/>
        <w:ind w:left="360" w:firstLine="0"/>
        <w:rPr>
          <w:rFonts w:ascii="Times New Roman" w:hAnsi="Times New Roman"/>
        </w:rPr>
      </w:pPr>
      <w:r w:rsidRPr="00277979">
        <w:rPr>
          <w:rFonts w:ascii="Times New Roman" w:hAnsi="Times New Roman"/>
        </w:rPr>
        <w:t xml:space="preserve">       </w:t>
      </w:r>
      <w:r w:rsidR="005D7854" w:rsidRPr="00277979">
        <w:rPr>
          <w:rFonts w:ascii="Times New Roman" w:hAnsi="Times New Roman"/>
        </w:rPr>
        <w:t>Syntax: Login (</w:t>
      </w:r>
      <w:r w:rsidR="00277979" w:rsidRPr="00277979">
        <w:rPr>
          <w:rFonts w:ascii="Times New Roman" w:hAnsi="Times New Roman"/>
        </w:rPr>
        <w:t>brand sign</w:t>
      </w:r>
      <w:r w:rsidR="005D7854" w:rsidRPr="00277979">
        <w:rPr>
          <w:rFonts w:ascii="Times New Roman" w:hAnsi="Times New Roman"/>
        </w:rPr>
        <w:t>)</w:t>
      </w:r>
    </w:p>
    <w:p w14:paraId="2D8C0404" w14:textId="5ED1B2D0" w:rsidR="005D7854" w:rsidRPr="00277979" w:rsidRDefault="006C5276" w:rsidP="005D7854">
      <w:pPr>
        <w:pStyle w:val="ListParagraph"/>
        <w:spacing w:after="21" w:line="360" w:lineRule="auto"/>
        <w:ind w:left="360" w:firstLine="0"/>
        <w:rPr>
          <w:rFonts w:ascii="Times New Roman" w:hAnsi="Times New Roman"/>
        </w:rPr>
      </w:pPr>
      <w:r w:rsidRPr="00277979">
        <w:rPr>
          <w:rFonts w:ascii="Times New Roman" w:hAnsi="Times New Roman"/>
        </w:rPr>
        <w:t xml:space="preserve">       </w:t>
      </w:r>
      <w:r w:rsidR="005D7854" w:rsidRPr="00277979">
        <w:rPr>
          <w:rFonts w:ascii="Times New Roman" w:hAnsi="Times New Roman"/>
        </w:rPr>
        <w:t>Login (Reset_Manager)</w:t>
      </w:r>
    </w:p>
    <w:p w14:paraId="4560BB7D" w14:textId="379CBAF1" w:rsidR="005D7854" w:rsidRPr="00277979" w:rsidRDefault="009F1C19" w:rsidP="005D7854">
      <w:pPr>
        <w:pStyle w:val="ListParagraph"/>
        <w:ind w:left="360" w:firstLine="0"/>
        <w:rPr>
          <w:rFonts w:ascii="Times New Roman" w:eastAsia="Segoe UI" w:hAnsi="Times New Roman"/>
        </w:rPr>
      </w:pPr>
      <w:r w:rsidRPr="00277979">
        <w:rPr>
          <w:rFonts w:ascii="Times New Roman" w:eastAsia="Segoe UI" w:hAnsi="Times New Roman"/>
          <w:noProof/>
        </w:rPr>
        <w:lastRenderedPageBreak/>
        <w:drawing>
          <wp:inline distT="0" distB="0" distL="0" distR="0" wp14:anchorId="12BC7CCE" wp14:editId="6217E465">
            <wp:extent cx="527685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r="18289" b="12953"/>
                    <a:stretch/>
                  </pic:blipFill>
                  <pic:spPr bwMode="auto">
                    <a:xfrm>
                      <a:off x="0" y="0"/>
                      <a:ext cx="5276850" cy="3162300"/>
                    </a:xfrm>
                    <a:prstGeom prst="rect">
                      <a:avLst/>
                    </a:prstGeom>
                    <a:ln>
                      <a:noFill/>
                    </a:ln>
                    <a:extLst>
                      <a:ext uri="{53640926-AAD7-44D8-BBD7-CCE9431645EC}">
                        <a14:shadowObscured xmlns:a14="http://schemas.microsoft.com/office/drawing/2010/main"/>
                      </a:ext>
                    </a:extLst>
                  </pic:spPr>
                </pic:pic>
              </a:graphicData>
            </a:graphic>
          </wp:inline>
        </w:drawing>
      </w:r>
    </w:p>
    <w:p w14:paraId="4E7C7975" w14:textId="77777777" w:rsidR="004A29AF" w:rsidRPr="00277979" w:rsidRDefault="004A29AF" w:rsidP="005D7854">
      <w:pPr>
        <w:pStyle w:val="ListParagraph"/>
        <w:ind w:left="360" w:firstLine="0"/>
        <w:rPr>
          <w:rFonts w:ascii="Times New Roman" w:eastAsia="Segoe UI" w:hAnsi="Times New Roman"/>
        </w:rPr>
      </w:pPr>
    </w:p>
    <w:p w14:paraId="67665FE9" w14:textId="19823E1E" w:rsidR="0082013E"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r w:rsidRPr="00277979">
        <w:rPr>
          <w:noProof/>
        </w:rPr>
        <w:t xml:space="preserve">      </w:t>
      </w:r>
    </w:p>
    <w:p w14:paraId="2C62031F" w14:textId="5379265B" w:rsidR="004347FB" w:rsidRPr="00277979" w:rsidRDefault="004347FB" w:rsidP="004347FB">
      <w:pPr>
        <w:ind w:left="320" w:hanging="10"/>
        <w:jc w:val="center"/>
        <w:rPr>
          <w:rFonts w:ascii="Times New Roman" w:hAnsi="Times New Roman"/>
          <w:b/>
          <w:lang w:val="en-IN" w:eastAsia="en-IN" w:bidi="ar-SA"/>
        </w:rPr>
      </w:pPr>
      <w:r w:rsidRPr="00277979">
        <w:rPr>
          <w:rFonts w:ascii="Times New Roman" w:hAnsi="Times New Roman"/>
          <w:b/>
        </w:rPr>
        <w:t xml:space="preserve">Fig 5: </w:t>
      </w:r>
      <w:r w:rsidR="009F1C19" w:rsidRPr="00277979">
        <w:rPr>
          <w:rFonts w:ascii="Times New Roman" w:hAnsi="Times New Roman"/>
          <w:b/>
        </w:rPr>
        <w:t>Linker script</w:t>
      </w:r>
    </w:p>
    <w:p w14:paraId="3AF7C4F9" w14:textId="76F3C589" w:rsidR="0082013E" w:rsidRPr="00277979" w:rsidRDefault="003545A8" w:rsidP="00EA18FE">
      <w:pPr>
        <w:pStyle w:val="Heading2"/>
        <w:numPr>
          <w:ilvl w:val="1"/>
          <w:numId w:val="7"/>
        </w:numPr>
        <w:rPr>
          <w:rFonts w:ascii="Times New Roman" w:eastAsia="Segoe UI" w:hAnsi="Times New Roman"/>
          <w:b/>
          <w:bCs/>
          <w:sz w:val="20"/>
          <w:szCs w:val="20"/>
          <w:shd w:val="clear" w:color="auto" w:fill="FFFFFF"/>
        </w:rPr>
      </w:pPr>
      <w:bookmarkStart w:id="12" w:name="_Toc75715886"/>
      <w:r w:rsidRPr="00277979">
        <w:rPr>
          <w:rFonts w:ascii="Times New Roman" w:eastAsia="Segoe UI" w:hAnsi="Times New Roman"/>
          <w:b/>
          <w:bCs/>
          <w:sz w:val="20"/>
          <w:szCs w:val="20"/>
          <w:shd w:val="clear" w:color="auto" w:fill="FFFFFF"/>
        </w:rPr>
        <w:t>DEBUGGING TECHNIQUES</w:t>
      </w:r>
      <w:bookmarkEnd w:id="12"/>
    </w:p>
    <w:p w14:paraId="00EE17DA" w14:textId="77777777" w:rsidR="008C5B8F" w:rsidRPr="00277979" w:rsidRDefault="008C5B8F" w:rsidP="008C5B8F">
      <w:pPr>
        <w:rPr>
          <w:rFonts w:ascii="Times New Roman" w:eastAsia="Segoe UI" w:hAnsi="Times New Roman"/>
        </w:rPr>
      </w:pPr>
    </w:p>
    <w:p w14:paraId="4E54A78C" w14:textId="77777777" w:rsidR="008C5B8F" w:rsidRPr="00277979" w:rsidRDefault="008C5B8F" w:rsidP="008C5B8F">
      <w:pPr>
        <w:pStyle w:val="ListParagraph"/>
        <w:spacing w:line="360" w:lineRule="auto"/>
        <w:ind w:left="360" w:firstLine="0"/>
        <w:rPr>
          <w:rFonts w:ascii="Times New Roman" w:hAnsi="Times New Roman"/>
          <w:sz w:val="24"/>
          <w:szCs w:val="24"/>
          <w:lang w:val="en-IN" w:eastAsia="en-IN" w:bidi="ar-SA"/>
        </w:rPr>
      </w:pPr>
      <w:r w:rsidRPr="00277979">
        <w:rPr>
          <w:rFonts w:ascii="Times New Roman" w:hAnsi="Times New Roman"/>
          <w:sz w:val="24"/>
          <w:szCs w:val="24"/>
        </w:rPr>
        <w:t>• STM32F407VG embedded in chip debugger to fix code error.</w:t>
      </w:r>
    </w:p>
    <w:p w14:paraId="20AC7729" w14:textId="77777777" w:rsidR="008C5B8F" w:rsidRPr="00277979" w:rsidRDefault="008C5B8F" w:rsidP="008C5B8F">
      <w:pPr>
        <w:pStyle w:val="ListParagraph"/>
        <w:spacing w:line="360" w:lineRule="auto"/>
        <w:ind w:left="360" w:firstLine="0"/>
        <w:rPr>
          <w:rFonts w:ascii="Times New Roman" w:hAnsi="Times New Roman"/>
          <w:sz w:val="24"/>
          <w:szCs w:val="24"/>
        </w:rPr>
      </w:pPr>
      <w:r w:rsidRPr="00277979">
        <w:rPr>
          <w:rFonts w:ascii="Times New Roman" w:hAnsi="Times New Roman"/>
          <w:sz w:val="24"/>
          <w:szCs w:val="24"/>
        </w:rPr>
        <w:t>• OCD ON-Chip Debugger aims to provide bug fixes, program settings and test parameters for embedded targeted devices.</w:t>
      </w:r>
    </w:p>
    <w:p w14:paraId="13641672" w14:textId="77777777" w:rsidR="008C5B8F" w:rsidRPr="00277979" w:rsidRDefault="008C5B8F" w:rsidP="008C5B8F">
      <w:pPr>
        <w:pStyle w:val="ListParagraph"/>
        <w:spacing w:line="360" w:lineRule="auto"/>
        <w:ind w:left="360" w:firstLine="0"/>
        <w:rPr>
          <w:rFonts w:ascii="Times New Roman" w:hAnsi="Times New Roman"/>
          <w:sz w:val="24"/>
          <w:szCs w:val="24"/>
        </w:rPr>
      </w:pPr>
      <w:r w:rsidRPr="00277979">
        <w:rPr>
          <w:rFonts w:ascii="Times New Roman" w:hAnsi="Times New Roman"/>
          <w:sz w:val="24"/>
          <w:szCs w:val="24"/>
        </w:rPr>
        <w:t>• OCD is a free and resource-based application that allows you to edit, correct, and analyze your plans using GDB.</w:t>
      </w:r>
    </w:p>
    <w:p w14:paraId="01BDCFE3" w14:textId="77777777" w:rsidR="008C5B8F" w:rsidRPr="00277979" w:rsidRDefault="008C5B8F" w:rsidP="008C5B8F">
      <w:pPr>
        <w:pStyle w:val="ListParagraph"/>
        <w:spacing w:line="360" w:lineRule="auto"/>
        <w:ind w:left="360" w:firstLine="0"/>
        <w:rPr>
          <w:rFonts w:ascii="Times New Roman" w:hAnsi="Times New Roman"/>
        </w:rPr>
      </w:pPr>
      <w:r w:rsidRPr="00277979">
        <w:rPr>
          <w:rFonts w:ascii="Times New Roman" w:hAnsi="Times New Roman"/>
          <w:sz w:val="24"/>
          <w:szCs w:val="24"/>
        </w:rPr>
        <w:t>• Supports various target boards based on different processor properties.</w:t>
      </w:r>
      <w:r w:rsidRPr="00277979">
        <w:rPr>
          <w:rFonts w:ascii="Times New Roman" w:hAnsi="Times New Roman"/>
        </w:rPr>
        <w:t xml:space="preserve"> </w:t>
      </w:r>
    </w:p>
    <w:p w14:paraId="69DCDAFB" w14:textId="77777777" w:rsidR="008C5B8F" w:rsidRPr="00277979" w:rsidRDefault="008C5B8F" w:rsidP="008C5B8F">
      <w:pPr>
        <w:pStyle w:val="ListParagraph"/>
        <w:ind w:left="360" w:firstLine="0"/>
        <w:rPr>
          <w:rFonts w:ascii="Times New Roman" w:hAnsi="Times New Roman"/>
        </w:rPr>
      </w:pPr>
      <w:r w:rsidRPr="00277979">
        <w:rPr>
          <w:rFonts w:ascii="Times New Roman" w:hAnsi="Times New Roman"/>
        </w:rPr>
        <w:t xml:space="preserve"> </w:t>
      </w:r>
    </w:p>
    <w:p w14:paraId="4454B42A" w14:textId="77777777" w:rsidR="003545A8" w:rsidRPr="00277979" w:rsidRDefault="003545A8" w:rsidP="003545A8">
      <w:pPr>
        <w:pStyle w:val="ListParagraph"/>
        <w:ind w:left="360" w:firstLine="0"/>
        <w:rPr>
          <w:rFonts w:ascii="Times New Roman" w:eastAsia="Segoe UI" w:hAnsi="Times New Roman"/>
        </w:rPr>
      </w:pPr>
    </w:p>
    <w:p w14:paraId="4D260029" w14:textId="45E10C12"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6598ECF2" w14:textId="36C6FB06"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0A98D95E" w14:textId="24D7A9DE"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009C5E67" w14:textId="09DE441A"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2EE75325" w14:textId="7B6D6C2C"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2FDBBF3F" w14:textId="1C449B4C"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0F066A0F" w14:textId="041F84D0"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4836DE5A" w14:textId="7BFD04C6" w:rsidR="004A29AF" w:rsidRPr="00277979" w:rsidRDefault="004A29A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34AD1737" w14:textId="18EFEDCE" w:rsidR="004A29AF" w:rsidRPr="00277979" w:rsidRDefault="008C5B8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r w:rsidRPr="00277979">
        <w:rPr>
          <w:rFonts w:eastAsia="Segoe UI"/>
          <w:b/>
          <w:bCs/>
          <w:color w:val="11100F"/>
          <w:sz w:val="16"/>
          <w:szCs w:val="16"/>
          <w:shd w:val="clear" w:color="auto" w:fill="FFFFFF"/>
        </w:rPr>
        <w:br/>
      </w:r>
      <w:r w:rsidRPr="00277979">
        <w:rPr>
          <w:rFonts w:eastAsia="Segoe UI"/>
          <w:b/>
          <w:bCs/>
          <w:color w:val="11100F"/>
          <w:sz w:val="16"/>
          <w:szCs w:val="16"/>
          <w:shd w:val="clear" w:color="auto" w:fill="FFFFFF"/>
        </w:rPr>
        <w:br/>
      </w:r>
    </w:p>
    <w:p w14:paraId="4782B919" w14:textId="7D03D5EF" w:rsidR="008C5B8F" w:rsidRPr="00277979" w:rsidRDefault="008C5B8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17333A92" w14:textId="235AB98C" w:rsidR="008C5B8F" w:rsidRPr="00277979" w:rsidRDefault="008C5B8F" w:rsidP="00983BC5">
      <w:pPr>
        <w:pStyle w:val="NormalWeb"/>
        <w:shd w:val="clear" w:color="auto" w:fill="FFFFFF"/>
        <w:spacing w:before="0" w:beforeAutospacing="0" w:after="0" w:afterAutospacing="0"/>
        <w:jc w:val="both"/>
        <w:rPr>
          <w:rFonts w:eastAsia="Segoe UI"/>
          <w:b/>
          <w:bCs/>
          <w:color w:val="11100F"/>
          <w:sz w:val="16"/>
          <w:szCs w:val="16"/>
          <w:shd w:val="clear" w:color="auto" w:fill="FFFFFF"/>
        </w:rPr>
      </w:pPr>
    </w:p>
    <w:p w14:paraId="7A1ADB49" w14:textId="1B3468B2" w:rsidR="004A29AF" w:rsidRPr="00277979" w:rsidRDefault="005911BB" w:rsidP="00D13671">
      <w:pPr>
        <w:pStyle w:val="Heading1"/>
        <w:rPr>
          <w:rFonts w:ascii="Times New Roman" w:eastAsia="Segoe UI" w:hAnsi="Times New Roman"/>
          <w:shd w:val="clear" w:color="auto" w:fill="FFFFFF"/>
        </w:rPr>
      </w:pPr>
      <w:bookmarkStart w:id="13" w:name="_Toc75715887"/>
      <w:r w:rsidRPr="00277979">
        <w:rPr>
          <w:rFonts w:ascii="Times New Roman" w:eastAsia="Segoe UI" w:hAnsi="Times New Roman"/>
          <w:shd w:val="clear" w:color="auto" w:fill="FFFFFF"/>
        </w:rPr>
        <w:lastRenderedPageBreak/>
        <w:t xml:space="preserve">ACTIVITY </w:t>
      </w:r>
      <w:r w:rsidR="00EA18FE" w:rsidRPr="00277979">
        <w:rPr>
          <w:rFonts w:ascii="Times New Roman" w:eastAsia="Segoe UI" w:hAnsi="Times New Roman"/>
          <w:shd w:val="clear" w:color="auto" w:fill="FFFFFF"/>
        </w:rPr>
        <w:t>3</w:t>
      </w:r>
      <w:r w:rsidR="00D13671" w:rsidRPr="00277979">
        <w:rPr>
          <w:rFonts w:ascii="Times New Roman" w:eastAsia="Segoe UI" w:hAnsi="Times New Roman"/>
          <w:shd w:val="clear" w:color="auto" w:fill="FFFFFF"/>
        </w:rPr>
        <w:t>-</w:t>
      </w:r>
      <w:bookmarkEnd w:id="13"/>
    </w:p>
    <w:p w14:paraId="0247B6D0" w14:textId="642B3C56" w:rsidR="004A684D" w:rsidRPr="00277979" w:rsidRDefault="00EA18FE" w:rsidP="00DA20AB">
      <w:pPr>
        <w:pStyle w:val="Heading2"/>
        <w:rPr>
          <w:rFonts w:ascii="Times New Roman" w:eastAsia="Segoe UI" w:hAnsi="Times New Roman"/>
          <w:b/>
          <w:bCs/>
          <w:sz w:val="22"/>
          <w:szCs w:val="22"/>
          <w:shd w:val="clear" w:color="auto" w:fill="FFFFFF"/>
        </w:rPr>
      </w:pPr>
      <w:bookmarkStart w:id="14" w:name="_Toc75715888"/>
      <w:r w:rsidRPr="00277979">
        <w:rPr>
          <w:rFonts w:ascii="Times New Roman" w:eastAsia="Segoe UI" w:hAnsi="Times New Roman"/>
          <w:b/>
          <w:bCs/>
          <w:sz w:val="22"/>
          <w:szCs w:val="22"/>
          <w:shd w:val="clear" w:color="auto" w:fill="FFFFFF"/>
        </w:rPr>
        <w:t>3</w:t>
      </w:r>
      <w:r w:rsidR="004A684D" w:rsidRPr="00277979">
        <w:rPr>
          <w:rFonts w:ascii="Times New Roman" w:eastAsia="Segoe UI" w:hAnsi="Times New Roman"/>
          <w:b/>
          <w:bCs/>
          <w:sz w:val="22"/>
          <w:szCs w:val="22"/>
          <w:shd w:val="clear" w:color="auto" w:fill="FFFFFF"/>
        </w:rPr>
        <w:t>.</w:t>
      </w:r>
      <w:r w:rsidR="00E02F77" w:rsidRPr="00277979">
        <w:rPr>
          <w:rFonts w:ascii="Times New Roman" w:eastAsia="Segoe UI" w:hAnsi="Times New Roman"/>
          <w:b/>
          <w:bCs/>
          <w:sz w:val="22"/>
          <w:szCs w:val="22"/>
          <w:shd w:val="clear" w:color="auto" w:fill="FFFFFF"/>
        </w:rPr>
        <w:t xml:space="preserve">1 </w:t>
      </w:r>
      <w:r w:rsidR="004A684D" w:rsidRPr="00277979">
        <w:rPr>
          <w:rFonts w:ascii="Times New Roman" w:eastAsia="Segoe UI" w:hAnsi="Times New Roman"/>
          <w:b/>
          <w:bCs/>
          <w:sz w:val="22"/>
          <w:szCs w:val="22"/>
          <w:shd w:val="clear" w:color="auto" w:fill="FFFFFF"/>
        </w:rPr>
        <w:t xml:space="preserve">Explore </w:t>
      </w:r>
      <w:r w:rsidR="00E02F77" w:rsidRPr="00277979">
        <w:rPr>
          <w:rFonts w:ascii="Times New Roman" w:eastAsia="Segoe UI" w:hAnsi="Times New Roman"/>
          <w:b/>
          <w:bCs/>
          <w:sz w:val="22"/>
          <w:szCs w:val="22"/>
          <w:shd w:val="clear" w:color="auto" w:fill="FFFFFF"/>
        </w:rPr>
        <w:t xml:space="preserve">the </w:t>
      </w:r>
      <w:r w:rsidR="004A684D" w:rsidRPr="00277979">
        <w:rPr>
          <w:rFonts w:ascii="Times New Roman" w:eastAsia="Segoe UI" w:hAnsi="Times New Roman"/>
          <w:b/>
          <w:bCs/>
          <w:sz w:val="22"/>
          <w:szCs w:val="22"/>
          <w:shd w:val="clear" w:color="auto" w:fill="FFFFFF"/>
        </w:rPr>
        <w:t xml:space="preserve">base addresses of different types of </w:t>
      </w:r>
      <w:proofErr w:type="gramStart"/>
      <w:r w:rsidR="004A684D" w:rsidRPr="00277979">
        <w:rPr>
          <w:rFonts w:ascii="Times New Roman" w:eastAsia="Segoe UI" w:hAnsi="Times New Roman"/>
          <w:b/>
          <w:bCs/>
          <w:sz w:val="22"/>
          <w:szCs w:val="22"/>
          <w:shd w:val="clear" w:color="auto" w:fill="FFFFFF"/>
        </w:rPr>
        <w:t>Memory</w:t>
      </w:r>
      <w:bookmarkEnd w:id="14"/>
      <w:proofErr w:type="gramEnd"/>
    </w:p>
    <w:p w14:paraId="2F91404C" w14:textId="77777777" w:rsidR="00DA79C9" w:rsidRPr="00277979" w:rsidRDefault="00DA79C9" w:rsidP="00DA79C9">
      <w:pPr>
        <w:rPr>
          <w:rFonts w:ascii="Times New Roman" w:eastAsia="Segoe UI" w:hAnsi="Times New Roman"/>
        </w:rPr>
      </w:pPr>
    </w:p>
    <w:p w14:paraId="7A54792D" w14:textId="372B187B" w:rsidR="00DA79C9" w:rsidRPr="00277979" w:rsidRDefault="00DA79C9" w:rsidP="00DA79C9">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FLASH_BASEADDR</w:t>
      </w:r>
      <w:r w:rsidRPr="00277979">
        <w:rPr>
          <w:rFonts w:ascii="Times New Roman" w:eastAsia="Segoe UI" w:hAnsi="Times New Roman"/>
        </w:rPr>
        <w:tab/>
      </w:r>
      <w:r w:rsidRPr="00277979">
        <w:rPr>
          <w:rFonts w:ascii="Times New Roman" w:eastAsia="Segoe UI" w:hAnsi="Times New Roman"/>
        </w:rPr>
        <w:tab/>
        <w:t>0x08000000U           //</w:t>
      </w:r>
      <w:r w:rsidR="002C4220" w:rsidRPr="00277979">
        <w:rPr>
          <w:rFonts w:ascii="Times New Roman" w:eastAsia="Segoe UI" w:hAnsi="Times New Roman"/>
        </w:rPr>
        <w:t xml:space="preserve"> flash memory</w:t>
      </w:r>
      <w:r w:rsidR="00146C84" w:rsidRPr="00277979">
        <w:rPr>
          <w:rFonts w:ascii="Times New Roman" w:eastAsia="Segoe UI" w:hAnsi="Times New Roman"/>
        </w:rPr>
        <w:t xml:space="preserve"> base address</w:t>
      </w:r>
    </w:p>
    <w:p w14:paraId="15B9B80C" w14:textId="21672629" w:rsidR="00DA79C9" w:rsidRPr="00277979" w:rsidRDefault="00DA79C9" w:rsidP="00DA79C9">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SRAM1_BASEADDR</w:t>
      </w:r>
      <w:r w:rsidRPr="00277979">
        <w:rPr>
          <w:rFonts w:ascii="Times New Roman" w:eastAsia="Segoe UI" w:hAnsi="Times New Roman"/>
        </w:rPr>
        <w:tab/>
      </w:r>
      <w:r w:rsidRPr="00277979">
        <w:rPr>
          <w:rFonts w:ascii="Times New Roman" w:eastAsia="Segoe UI" w:hAnsi="Times New Roman"/>
        </w:rPr>
        <w:tab/>
        <w:t>0x20000000U           //</w:t>
      </w:r>
      <w:r w:rsidR="002C4220" w:rsidRPr="00277979">
        <w:rPr>
          <w:rFonts w:ascii="Times New Roman" w:eastAsia="Segoe UI" w:hAnsi="Times New Roman"/>
        </w:rPr>
        <w:t xml:space="preserve"> sram1 memory</w:t>
      </w:r>
      <w:r w:rsidR="00146C84" w:rsidRPr="00277979">
        <w:rPr>
          <w:rFonts w:ascii="Times New Roman" w:eastAsia="Segoe UI" w:hAnsi="Times New Roman"/>
        </w:rPr>
        <w:t xml:space="preserve"> base address</w:t>
      </w:r>
    </w:p>
    <w:p w14:paraId="10D67237" w14:textId="70B9C9C8" w:rsidR="00DA79C9" w:rsidRPr="00277979" w:rsidRDefault="00DA79C9" w:rsidP="00DA79C9">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SRAM2_BASEADDR</w:t>
      </w:r>
      <w:r w:rsidRPr="00277979">
        <w:rPr>
          <w:rFonts w:ascii="Times New Roman" w:eastAsia="Segoe UI" w:hAnsi="Times New Roman"/>
        </w:rPr>
        <w:tab/>
      </w:r>
      <w:r w:rsidRPr="00277979">
        <w:rPr>
          <w:rFonts w:ascii="Times New Roman" w:eastAsia="Segoe UI" w:hAnsi="Times New Roman"/>
        </w:rPr>
        <w:tab/>
        <w:t>0x2001C000U          //</w:t>
      </w:r>
      <w:r w:rsidR="00146C84" w:rsidRPr="00277979">
        <w:rPr>
          <w:rFonts w:ascii="Times New Roman" w:eastAsia="Segoe UI" w:hAnsi="Times New Roman"/>
        </w:rPr>
        <w:t xml:space="preserve"> sram2 memory base address</w:t>
      </w:r>
    </w:p>
    <w:p w14:paraId="0DE850E5" w14:textId="739478FD" w:rsidR="00DA79C9" w:rsidRPr="00277979" w:rsidRDefault="00DA79C9" w:rsidP="00DA79C9">
      <w:pPr>
        <w:rPr>
          <w:rFonts w:ascii="Times New Roman" w:eastAsia="Segoe UI" w:hAnsi="Times New Roman"/>
        </w:rPr>
      </w:pPr>
      <w:r w:rsidRPr="00277979">
        <w:rPr>
          <w:rFonts w:ascii="Times New Roman" w:eastAsia="Segoe UI" w:hAnsi="Times New Roman"/>
        </w:rPr>
        <w:t>#define ROM_BASEADDR</w:t>
      </w:r>
      <w:r w:rsidRPr="00277979">
        <w:rPr>
          <w:rFonts w:ascii="Times New Roman" w:eastAsia="Segoe UI" w:hAnsi="Times New Roman"/>
        </w:rPr>
        <w:tab/>
      </w:r>
      <w:r w:rsidRPr="00277979">
        <w:rPr>
          <w:rFonts w:ascii="Times New Roman" w:eastAsia="Segoe UI" w:hAnsi="Times New Roman"/>
        </w:rPr>
        <w:tab/>
        <w:t>0x1FFF0000U</w:t>
      </w:r>
      <w:r w:rsidR="00146C84" w:rsidRPr="00277979">
        <w:rPr>
          <w:rFonts w:ascii="Times New Roman" w:eastAsia="Segoe UI" w:hAnsi="Times New Roman"/>
        </w:rPr>
        <w:tab/>
        <w:t xml:space="preserve">      /</w:t>
      </w:r>
      <w:proofErr w:type="gramStart"/>
      <w:r w:rsidR="00146C84" w:rsidRPr="00277979">
        <w:rPr>
          <w:rFonts w:ascii="Times New Roman" w:eastAsia="Segoe UI" w:hAnsi="Times New Roman"/>
        </w:rPr>
        <w:t>/  ROM</w:t>
      </w:r>
      <w:proofErr w:type="gramEnd"/>
      <w:r w:rsidR="00146C84" w:rsidRPr="00277979">
        <w:rPr>
          <w:rFonts w:ascii="Times New Roman" w:eastAsia="Segoe UI" w:hAnsi="Times New Roman"/>
        </w:rPr>
        <w:t xml:space="preserve"> memory base address</w:t>
      </w:r>
    </w:p>
    <w:p w14:paraId="05543727" w14:textId="5B6A9C64" w:rsidR="00E02F77" w:rsidRPr="00277979" w:rsidRDefault="00DA79C9" w:rsidP="00DA79C9">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SRAM_BASEADDR</w:t>
      </w:r>
      <w:r w:rsidRPr="00277979">
        <w:rPr>
          <w:rFonts w:ascii="Times New Roman" w:eastAsia="Segoe UI" w:hAnsi="Times New Roman"/>
        </w:rPr>
        <w:tab/>
      </w:r>
      <w:r w:rsidRPr="00277979">
        <w:rPr>
          <w:rFonts w:ascii="Times New Roman" w:eastAsia="Segoe UI" w:hAnsi="Times New Roman"/>
        </w:rPr>
        <w:tab/>
        <w:t>SRAM1_BASEADDR //</w:t>
      </w:r>
      <w:r w:rsidR="00EA4892" w:rsidRPr="00277979">
        <w:rPr>
          <w:rFonts w:ascii="Times New Roman" w:eastAsia="Segoe UI" w:hAnsi="Times New Roman"/>
        </w:rPr>
        <w:t xml:space="preserve"> SRAM memory base address</w:t>
      </w:r>
    </w:p>
    <w:p w14:paraId="54FF8DDD" w14:textId="77777777" w:rsidR="00E02F77" w:rsidRPr="00277979" w:rsidRDefault="00E02F77" w:rsidP="008807AC">
      <w:pPr>
        <w:ind w:firstLine="0"/>
        <w:rPr>
          <w:rFonts w:ascii="Times New Roman" w:eastAsia="Segoe UI" w:hAnsi="Times New Roman"/>
        </w:rPr>
      </w:pPr>
    </w:p>
    <w:p w14:paraId="143CF5DA" w14:textId="3FFB50E4" w:rsidR="004A684D" w:rsidRPr="00277979" w:rsidRDefault="000C2F8A" w:rsidP="008807AC">
      <w:pPr>
        <w:pStyle w:val="Heading2"/>
        <w:rPr>
          <w:rFonts w:ascii="Times New Roman" w:eastAsia="Segoe UI" w:hAnsi="Times New Roman"/>
          <w:b/>
          <w:bCs/>
          <w:sz w:val="22"/>
          <w:szCs w:val="22"/>
          <w:shd w:val="clear" w:color="auto" w:fill="FFFFFF"/>
        </w:rPr>
      </w:pPr>
      <w:bookmarkStart w:id="15" w:name="_Toc75715889"/>
      <w:r w:rsidRPr="00277979">
        <w:rPr>
          <w:rFonts w:ascii="Times New Roman" w:eastAsia="Segoe UI" w:hAnsi="Times New Roman"/>
          <w:b/>
          <w:bCs/>
          <w:sz w:val="22"/>
          <w:szCs w:val="22"/>
          <w:shd w:val="clear" w:color="auto" w:fill="FFFFFF"/>
        </w:rPr>
        <w:t>3</w:t>
      </w:r>
      <w:r w:rsidR="004A684D" w:rsidRPr="00277979">
        <w:rPr>
          <w:rFonts w:ascii="Times New Roman" w:eastAsia="Segoe UI" w:hAnsi="Times New Roman"/>
          <w:b/>
          <w:bCs/>
          <w:sz w:val="22"/>
          <w:szCs w:val="22"/>
          <w:shd w:val="clear" w:color="auto" w:fill="FFFFFF"/>
        </w:rPr>
        <w:t>.</w:t>
      </w:r>
      <w:r w:rsidR="008807AC" w:rsidRPr="00277979">
        <w:rPr>
          <w:rFonts w:ascii="Times New Roman" w:eastAsia="Segoe UI" w:hAnsi="Times New Roman"/>
          <w:b/>
          <w:bCs/>
          <w:sz w:val="22"/>
          <w:szCs w:val="22"/>
          <w:shd w:val="clear" w:color="auto" w:fill="FFFFFF"/>
        </w:rPr>
        <w:t>2</w:t>
      </w:r>
      <w:r w:rsidR="004A684D" w:rsidRPr="00277979">
        <w:rPr>
          <w:rFonts w:ascii="Times New Roman" w:eastAsia="Segoe UI" w:hAnsi="Times New Roman"/>
          <w:b/>
          <w:bCs/>
          <w:sz w:val="22"/>
          <w:szCs w:val="22"/>
          <w:shd w:val="clear" w:color="auto" w:fill="FFFFFF"/>
        </w:rPr>
        <w:t xml:space="preserve"> Explore base addresses of</w:t>
      </w:r>
      <w:r w:rsidR="000B716E" w:rsidRPr="00277979">
        <w:rPr>
          <w:rFonts w:ascii="Times New Roman" w:eastAsia="Segoe UI" w:hAnsi="Times New Roman"/>
          <w:b/>
          <w:bCs/>
          <w:sz w:val="22"/>
          <w:szCs w:val="22"/>
          <w:shd w:val="clear" w:color="auto" w:fill="FFFFFF"/>
        </w:rPr>
        <w:t xml:space="preserve"> </w:t>
      </w:r>
      <w:proofErr w:type="spellStart"/>
      <w:r w:rsidR="000B716E" w:rsidRPr="00277979">
        <w:rPr>
          <w:rFonts w:ascii="Times New Roman" w:eastAsia="Segoe UI" w:hAnsi="Times New Roman"/>
          <w:b/>
          <w:bCs/>
          <w:sz w:val="22"/>
          <w:szCs w:val="22"/>
          <w:shd w:val="clear" w:color="auto" w:fill="FFFFFF"/>
        </w:rPr>
        <w:t>AHBx</w:t>
      </w:r>
      <w:proofErr w:type="spellEnd"/>
      <w:r w:rsidR="000B716E" w:rsidRPr="00277979">
        <w:rPr>
          <w:rFonts w:ascii="Times New Roman" w:eastAsia="Segoe UI" w:hAnsi="Times New Roman"/>
          <w:b/>
          <w:bCs/>
          <w:sz w:val="22"/>
          <w:szCs w:val="22"/>
          <w:shd w:val="clear" w:color="auto" w:fill="FFFFFF"/>
        </w:rPr>
        <w:t xml:space="preserve"> and </w:t>
      </w:r>
      <w:proofErr w:type="spellStart"/>
      <w:r w:rsidR="000B716E" w:rsidRPr="00277979">
        <w:rPr>
          <w:rFonts w:ascii="Times New Roman" w:eastAsia="Segoe UI" w:hAnsi="Times New Roman"/>
          <w:b/>
          <w:bCs/>
          <w:sz w:val="22"/>
          <w:szCs w:val="22"/>
          <w:shd w:val="clear" w:color="auto" w:fill="FFFFFF"/>
        </w:rPr>
        <w:t>APBx</w:t>
      </w:r>
      <w:proofErr w:type="spellEnd"/>
      <w:r w:rsidR="000B716E" w:rsidRPr="00277979">
        <w:rPr>
          <w:rFonts w:ascii="Times New Roman" w:eastAsia="Segoe UI" w:hAnsi="Times New Roman"/>
          <w:b/>
          <w:bCs/>
          <w:sz w:val="22"/>
          <w:szCs w:val="22"/>
          <w:shd w:val="clear" w:color="auto" w:fill="FFFFFF"/>
        </w:rPr>
        <w:t xml:space="preserve"> bus </w:t>
      </w:r>
      <w:proofErr w:type="gramStart"/>
      <w:r w:rsidR="000B716E" w:rsidRPr="00277979">
        <w:rPr>
          <w:rFonts w:ascii="Times New Roman" w:eastAsia="Segoe UI" w:hAnsi="Times New Roman"/>
          <w:b/>
          <w:bCs/>
          <w:sz w:val="22"/>
          <w:szCs w:val="22"/>
          <w:shd w:val="clear" w:color="auto" w:fill="FFFFFF"/>
        </w:rPr>
        <w:t>peripherals</w:t>
      </w:r>
      <w:bookmarkEnd w:id="15"/>
      <w:proofErr w:type="gramEnd"/>
    </w:p>
    <w:p w14:paraId="420E9664" w14:textId="77777777" w:rsidR="000B716E" w:rsidRPr="00277979" w:rsidRDefault="000B716E" w:rsidP="000B716E">
      <w:pPr>
        <w:rPr>
          <w:rFonts w:ascii="Times New Roman" w:eastAsia="Segoe UI" w:hAnsi="Times New Roman"/>
        </w:rPr>
      </w:pPr>
    </w:p>
    <w:p w14:paraId="114414E5" w14:textId="77777777" w:rsidR="000B716E" w:rsidRPr="00277979" w:rsidRDefault="000B716E" w:rsidP="000B716E">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PERIPH_BASEADDR</w:t>
      </w:r>
      <w:r w:rsidRPr="00277979">
        <w:rPr>
          <w:rFonts w:ascii="Times New Roman" w:eastAsia="Segoe UI" w:hAnsi="Times New Roman"/>
        </w:rPr>
        <w:tab/>
      </w:r>
      <w:r w:rsidRPr="00277979">
        <w:rPr>
          <w:rFonts w:ascii="Times New Roman" w:eastAsia="Segoe UI" w:hAnsi="Times New Roman"/>
        </w:rPr>
        <w:tab/>
      </w:r>
      <w:r w:rsidRPr="00277979">
        <w:rPr>
          <w:rFonts w:ascii="Times New Roman" w:eastAsia="Segoe UI" w:hAnsi="Times New Roman"/>
        </w:rPr>
        <w:tab/>
        <w:t>0x40000000U</w:t>
      </w:r>
    </w:p>
    <w:p w14:paraId="7BE253FA" w14:textId="77777777" w:rsidR="000B716E" w:rsidRPr="00277979" w:rsidRDefault="000B716E" w:rsidP="000B716E">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APB1PERIPH_BASEADDR</w:t>
      </w:r>
      <w:r w:rsidRPr="00277979">
        <w:rPr>
          <w:rFonts w:ascii="Times New Roman" w:eastAsia="Segoe UI" w:hAnsi="Times New Roman"/>
        </w:rPr>
        <w:tab/>
      </w:r>
      <w:r w:rsidRPr="00277979">
        <w:rPr>
          <w:rFonts w:ascii="Times New Roman" w:eastAsia="Segoe UI" w:hAnsi="Times New Roman"/>
        </w:rPr>
        <w:tab/>
        <w:t>PERIPH_BASEADDR</w:t>
      </w:r>
    </w:p>
    <w:p w14:paraId="34BCA644" w14:textId="77777777" w:rsidR="000B716E" w:rsidRPr="00277979" w:rsidRDefault="000B716E" w:rsidP="000B716E">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APB2PERIPH_BASEADDR</w:t>
      </w:r>
      <w:r w:rsidRPr="00277979">
        <w:rPr>
          <w:rFonts w:ascii="Times New Roman" w:eastAsia="Segoe UI" w:hAnsi="Times New Roman"/>
        </w:rPr>
        <w:tab/>
      </w:r>
      <w:r w:rsidRPr="00277979">
        <w:rPr>
          <w:rFonts w:ascii="Times New Roman" w:eastAsia="Segoe UI" w:hAnsi="Times New Roman"/>
        </w:rPr>
        <w:tab/>
        <w:t>0x40010000U</w:t>
      </w:r>
    </w:p>
    <w:p w14:paraId="44434FB3" w14:textId="77777777" w:rsidR="000B716E" w:rsidRPr="00277979" w:rsidRDefault="000B716E" w:rsidP="000B716E">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AHB1PERIPH_BASEADDR</w:t>
      </w:r>
      <w:r w:rsidRPr="00277979">
        <w:rPr>
          <w:rFonts w:ascii="Times New Roman" w:eastAsia="Segoe UI" w:hAnsi="Times New Roman"/>
        </w:rPr>
        <w:tab/>
      </w:r>
      <w:r w:rsidRPr="00277979">
        <w:rPr>
          <w:rFonts w:ascii="Times New Roman" w:eastAsia="Segoe UI" w:hAnsi="Times New Roman"/>
        </w:rPr>
        <w:tab/>
        <w:t>0x40020000U</w:t>
      </w:r>
    </w:p>
    <w:p w14:paraId="3D4EF5D3" w14:textId="65556D6D" w:rsidR="000B716E" w:rsidRPr="00277979" w:rsidRDefault="000B716E" w:rsidP="000B716E">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AHB2PERIPH_BASEADDR</w:t>
      </w:r>
      <w:r w:rsidRPr="00277979">
        <w:rPr>
          <w:rFonts w:ascii="Times New Roman" w:eastAsia="Segoe UI" w:hAnsi="Times New Roman"/>
        </w:rPr>
        <w:tab/>
      </w:r>
      <w:r w:rsidRPr="00277979">
        <w:rPr>
          <w:rFonts w:ascii="Times New Roman" w:eastAsia="Segoe UI" w:hAnsi="Times New Roman"/>
        </w:rPr>
        <w:tab/>
        <w:t>0x50000000U</w:t>
      </w:r>
    </w:p>
    <w:p w14:paraId="4075DADD" w14:textId="16FE0B99" w:rsidR="008807AC" w:rsidRPr="00277979" w:rsidRDefault="008807AC" w:rsidP="008807AC">
      <w:pPr>
        <w:rPr>
          <w:rFonts w:ascii="Times New Roman" w:eastAsia="Segoe UI" w:hAnsi="Times New Roman"/>
        </w:rPr>
      </w:pPr>
    </w:p>
    <w:p w14:paraId="2B0FA0E2" w14:textId="6923F919" w:rsidR="000B716E" w:rsidRPr="00277979" w:rsidRDefault="000C2F8A" w:rsidP="000B716E">
      <w:pPr>
        <w:pStyle w:val="Heading2"/>
        <w:rPr>
          <w:rFonts w:ascii="Times New Roman" w:eastAsia="Segoe UI" w:hAnsi="Times New Roman"/>
          <w:b/>
          <w:bCs/>
          <w:sz w:val="22"/>
          <w:szCs w:val="22"/>
          <w:shd w:val="clear" w:color="auto" w:fill="FFFFFF"/>
        </w:rPr>
      </w:pPr>
      <w:bookmarkStart w:id="16" w:name="_Toc75715890"/>
      <w:r w:rsidRPr="00277979">
        <w:rPr>
          <w:rFonts w:ascii="Times New Roman" w:eastAsia="Segoe UI" w:hAnsi="Times New Roman"/>
          <w:b/>
          <w:bCs/>
          <w:sz w:val="22"/>
          <w:szCs w:val="22"/>
          <w:shd w:val="clear" w:color="auto" w:fill="FFFFFF"/>
        </w:rPr>
        <w:t>3</w:t>
      </w:r>
      <w:r w:rsidR="000B716E" w:rsidRPr="00277979">
        <w:rPr>
          <w:rFonts w:ascii="Times New Roman" w:eastAsia="Segoe UI" w:hAnsi="Times New Roman"/>
          <w:b/>
          <w:bCs/>
          <w:sz w:val="22"/>
          <w:szCs w:val="22"/>
          <w:shd w:val="clear" w:color="auto" w:fill="FFFFFF"/>
        </w:rPr>
        <w:t xml:space="preserve">.3 Explore base addresses of </w:t>
      </w:r>
      <w:r w:rsidR="007760FF" w:rsidRPr="00277979">
        <w:rPr>
          <w:rFonts w:ascii="Times New Roman" w:eastAsia="Segoe UI" w:hAnsi="Times New Roman"/>
          <w:b/>
          <w:bCs/>
          <w:sz w:val="22"/>
          <w:szCs w:val="22"/>
          <w:shd w:val="clear" w:color="auto" w:fill="FFFFFF"/>
        </w:rPr>
        <w:t xml:space="preserve">peripherals hanging on AHB1 </w:t>
      </w:r>
      <w:proofErr w:type="gramStart"/>
      <w:r w:rsidR="007760FF" w:rsidRPr="00277979">
        <w:rPr>
          <w:rFonts w:ascii="Times New Roman" w:eastAsia="Segoe UI" w:hAnsi="Times New Roman"/>
          <w:b/>
          <w:bCs/>
          <w:sz w:val="22"/>
          <w:szCs w:val="22"/>
          <w:shd w:val="clear" w:color="auto" w:fill="FFFFFF"/>
        </w:rPr>
        <w:t>bus</w:t>
      </w:r>
      <w:bookmarkEnd w:id="16"/>
      <w:proofErr w:type="gramEnd"/>
    </w:p>
    <w:p w14:paraId="61C88A0E" w14:textId="6565173F" w:rsidR="00D07E64" w:rsidRPr="00277979" w:rsidRDefault="00D07E64" w:rsidP="00D07E64">
      <w:pPr>
        <w:rPr>
          <w:rFonts w:ascii="Times New Roman" w:eastAsia="Segoe UI" w:hAnsi="Times New Roman"/>
        </w:rPr>
      </w:pPr>
    </w:p>
    <w:p w14:paraId="3A52FED9" w14:textId="606EEC43" w:rsidR="00D07E64" w:rsidRPr="00277979" w:rsidRDefault="00D07E64" w:rsidP="00D07E64">
      <w:pPr>
        <w:rPr>
          <w:rFonts w:ascii="Times New Roman" w:eastAsia="Segoe UI" w:hAnsi="Times New Roman"/>
        </w:rPr>
      </w:pPr>
      <w:r w:rsidRPr="00277979">
        <w:rPr>
          <w:rFonts w:ascii="Times New Roman" w:eastAsia="Segoe UI" w:hAnsi="Times New Roman"/>
        </w:rPr>
        <w:t xml:space="preserve">#define GPIOA_BASEADDR                </w:t>
      </w:r>
      <w:r w:rsidR="00D66F83">
        <w:rPr>
          <w:rFonts w:ascii="Times New Roman" w:eastAsia="Segoe UI" w:hAnsi="Times New Roman"/>
        </w:rPr>
        <w:t xml:space="preserve">    </w:t>
      </w:r>
      <w:proofErr w:type="gramStart"/>
      <w:r w:rsidR="00D66F83">
        <w:rPr>
          <w:rFonts w:ascii="Times New Roman" w:eastAsia="Segoe UI" w:hAnsi="Times New Roman"/>
        </w:rPr>
        <w:t xml:space="preserve">  </w:t>
      </w:r>
      <w:r w:rsidRPr="00277979">
        <w:rPr>
          <w:rFonts w:ascii="Times New Roman" w:eastAsia="Segoe UI" w:hAnsi="Times New Roman"/>
        </w:rPr>
        <w:t xml:space="preserve"> (</w:t>
      </w:r>
      <w:proofErr w:type="gramEnd"/>
      <w:r w:rsidRPr="00277979">
        <w:rPr>
          <w:rFonts w:ascii="Times New Roman" w:eastAsia="Segoe UI" w:hAnsi="Times New Roman"/>
        </w:rPr>
        <w:t>AHB1PERIPH_BASEADDR + 0x0000)</w:t>
      </w:r>
    </w:p>
    <w:p w14:paraId="1D07A652"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GPIOB_BASEADDR</w:t>
      </w:r>
      <w:r w:rsidRPr="00277979">
        <w:rPr>
          <w:rFonts w:ascii="Times New Roman" w:eastAsia="Segoe UI" w:hAnsi="Times New Roman"/>
        </w:rPr>
        <w:tab/>
      </w:r>
      <w:r w:rsidRPr="00277979">
        <w:rPr>
          <w:rFonts w:ascii="Times New Roman" w:eastAsia="Segoe UI" w:hAnsi="Times New Roman"/>
        </w:rPr>
        <w:tab/>
        <w:t>(AHB1PERIPH_BASEADDR + 0x0400)</w:t>
      </w:r>
    </w:p>
    <w:p w14:paraId="49846950"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GPIOC_BASEADDR</w:t>
      </w:r>
      <w:r w:rsidRPr="00277979">
        <w:rPr>
          <w:rFonts w:ascii="Times New Roman" w:eastAsia="Segoe UI" w:hAnsi="Times New Roman"/>
        </w:rPr>
        <w:tab/>
      </w:r>
      <w:r w:rsidRPr="00277979">
        <w:rPr>
          <w:rFonts w:ascii="Times New Roman" w:eastAsia="Segoe UI" w:hAnsi="Times New Roman"/>
        </w:rPr>
        <w:tab/>
        <w:t>(AHB1PERIPH_BASEADDR + 0x0800)</w:t>
      </w:r>
    </w:p>
    <w:p w14:paraId="77C8ED83"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GPIOD_BASEADDR</w:t>
      </w:r>
      <w:r w:rsidRPr="00277979">
        <w:rPr>
          <w:rFonts w:ascii="Times New Roman" w:eastAsia="Segoe UI" w:hAnsi="Times New Roman"/>
        </w:rPr>
        <w:tab/>
      </w:r>
      <w:r w:rsidRPr="00277979">
        <w:rPr>
          <w:rFonts w:ascii="Times New Roman" w:eastAsia="Segoe UI" w:hAnsi="Times New Roman"/>
        </w:rPr>
        <w:tab/>
        <w:t>(AHB1PERIPH_BASEADDR + 0x0C00)</w:t>
      </w:r>
    </w:p>
    <w:p w14:paraId="724CB76B"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GPIOE_BASEADDR</w:t>
      </w:r>
      <w:r w:rsidRPr="00277979">
        <w:rPr>
          <w:rFonts w:ascii="Times New Roman" w:eastAsia="Segoe UI" w:hAnsi="Times New Roman"/>
        </w:rPr>
        <w:tab/>
      </w:r>
      <w:r w:rsidRPr="00277979">
        <w:rPr>
          <w:rFonts w:ascii="Times New Roman" w:eastAsia="Segoe UI" w:hAnsi="Times New Roman"/>
        </w:rPr>
        <w:tab/>
        <w:t>(AHB1PERIPH_BASEADDR + 0x1000)</w:t>
      </w:r>
    </w:p>
    <w:p w14:paraId="04257564"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GPIOF_BASEADDR</w:t>
      </w:r>
      <w:r w:rsidRPr="00277979">
        <w:rPr>
          <w:rFonts w:ascii="Times New Roman" w:eastAsia="Segoe UI" w:hAnsi="Times New Roman"/>
        </w:rPr>
        <w:tab/>
      </w:r>
      <w:r w:rsidRPr="00277979">
        <w:rPr>
          <w:rFonts w:ascii="Times New Roman" w:eastAsia="Segoe UI" w:hAnsi="Times New Roman"/>
        </w:rPr>
        <w:tab/>
        <w:t>(AHB1PERIPH_BASEADDR + 0x1400)</w:t>
      </w:r>
    </w:p>
    <w:p w14:paraId="2C153800"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GPIOG_BASEADDR</w:t>
      </w:r>
      <w:r w:rsidRPr="00277979">
        <w:rPr>
          <w:rFonts w:ascii="Times New Roman" w:eastAsia="Segoe UI" w:hAnsi="Times New Roman"/>
        </w:rPr>
        <w:tab/>
      </w:r>
      <w:r w:rsidRPr="00277979">
        <w:rPr>
          <w:rFonts w:ascii="Times New Roman" w:eastAsia="Segoe UI" w:hAnsi="Times New Roman"/>
        </w:rPr>
        <w:tab/>
        <w:t>(AHB1PERIPH_BASEADDR + 0x1800)</w:t>
      </w:r>
    </w:p>
    <w:p w14:paraId="45121418"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GPIOH_BASEADDR</w:t>
      </w:r>
      <w:r w:rsidRPr="00277979">
        <w:rPr>
          <w:rFonts w:ascii="Times New Roman" w:eastAsia="Segoe UI" w:hAnsi="Times New Roman"/>
        </w:rPr>
        <w:tab/>
      </w:r>
      <w:r w:rsidRPr="00277979">
        <w:rPr>
          <w:rFonts w:ascii="Times New Roman" w:eastAsia="Segoe UI" w:hAnsi="Times New Roman"/>
        </w:rPr>
        <w:tab/>
        <w:t>(AHB1PERIPH_BASEADDR+ 0x1C00)</w:t>
      </w:r>
    </w:p>
    <w:p w14:paraId="6199AA1E" w14:textId="77777777"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GPIOI_BASEADDR</w:t>
      </w:r>
      <w:r w:rsidRPr="00277979">
        <w:rPr>
          <w:rFonts w:ascii="Times New Roman" w:eastAsia="Segoe UI" w:hAnsi="Times New Roman"/>
        </w:rPr>
        <w:tab/>
      </w:r>
      <w:r w:rsidRPr="00277979">
        <w:rPr>
          <w:rFonts w:ascii="Times New Roman" w:eastAsia="Segoe UI" w:hAnsi="Times New Roman"/>
        </w:rPr>
        <w:tab/>
        <w:t>(AHB1PERIPH_BASEADDR + 0x2000)</w:t>
      </w:r>
    </w:p>
    <w:p w14:paraId="7239B5C2" w14:textId="0C124F58" w:rsidR="00D07E64" w:rsidRPr="00277979" w:rsidRDefault="00D07E64" w:rsidP="00D07E64">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RCC_BASEADDR</w:t>
      </w:r>
      <w:r w:rsidRPr="00277979">
        <w:rPr>
          <w:rFonts w:ascii="Times New Roman" w:eastAsia="Segoe UI" w:hAnsi="Times New Roman"/>
        </w:rPr>
        <w:tab/>
      </w:r>
      <w:r w:rsidRPr="00277979">
        <w:rPr>
          <w:rFonts w:ascii="Times New Roman" w:eastAsia="Segoe UI" w:hAnsi="Times New Roman"/>
        </w:rPr>
        <w:tab/>
        <w:t>(AHB1PERIPH_BASEADDR + 0x3800)</w:t>
      </w:r>
    </w:p>
    <w:p w14:paraId="5E9FD186" w14:textId="4BA9B396" w:rsidR="00D07E64" w:rsidRPr="00277979" w:rsidRDefault="000C2F8A" w:rsidP="00D07E64">
      <w:pPr>
        <w:pStyle w:val="Heading2"/>
        <w:rPr>
          <w:rFonts w:ascii="Times New Roman" w:eastAsia="Segoe UI" w:hAnsi="Times New Roman"/>
          <w:b/>
          <w:bCs/>
          <w:sz w:val="22"/>
          <w:szCs w:val="22"/>
          <w:shd w:val="clear" w:color="auto" w:fill="FFFFFF"/>
        </w:rPr>
      </w:pPr>
      <w:bookmarkStart w:id="17" w:name="_Toc75715891"/>
      <w:r w:rsidRPr="00277979">
        <w:rPr>
          <w:rFonts w:ascii="Times New Roman" w:eastAsia="Segoe UI" w:hAnsi="Times New Roman"/>
          <w:b/>
          <w:bCs/>
          <w:sz w:val="22"/>
          <w:szCs w:val="22"/>
          <w:shd w:val="clear" w:color="auto" w:fill="FFFFFF"/>
        </w:rPr>
        <w:t>3</w:t>
      </w:r>
      <w:r w:rsidR="00D07E64" w:rsidRPr="00277979">
        <w:rPr>
          <w:rFonts w:ascii="Times New Roman" w:eastAsia="Segoe UI" w:hAnsi="Times New Roman"/>
          <w:b/>
          <w:bCs/>
          <w:sz w:val="22"/>
          <w:szCs w:val="22"/>
          <w:shd w:val="clear" w:color="auto" w:fill="FFFFFF"/>
        </w:rPr>
        <w:t>.</w:t>
      </w:r>
      <w:r w:rsidR="001E32C5" w:rsidRPr="00277979">
        <w:rPr>
          <w:rFonts w:ascii="Times New Roman" w:eastAsia="Segoe UI" w:hAnsi="Times New Roman"/>
          <w:b/>
          <w:bCs/>
          <w:sz w:val="22"/>
          <w:szCs w:val="22"/>
          <w:shd w:val="clear" w:color="auto" w:fill="FFFFFF"/>
        </w:rPr>
        <w:t>4</w:t>
      </w:r>
      <w:r w:rsidR="00D07E64" w:rsidRPr="00277979">
        <w:rPr>
          <w:rFonts w:ascii="Times New Roman" w:eastAsia="Segoe UI" w:hAnsi="Times New Roman"/>
          <w:b/>
          <w:bCs/>
          <w:sz w:val="22"/>
          <w:szCs w:val="22"/>
          <w:shd w:val="clear" w:color="auto" w:fill="FFFFFF"/>
        </w:rPr>
        <w:t xml:space="preserve"> Explore base addresses of peripherals hanging on A</w:t>
      </w:r>
      <w:r w:rsidR="001E32C5" w:rsidRPr="00277979">
        <w:rPr>
          <w:rFonts w:ascii="Times New Roman" w:eastAsia="Segoe UI" w:hAnsi="Times New Roman"/>
          <w:b/>
          <w:bCs/>
          <w:sz w:val="22"/>
          <w:szCs w:val="22"/>
          <w:shd w:val="clear" w:color="auto" w:fill="FFFFFF"/>
        </w:rPr>
        <w:t>P</w:t>
      </w:r>
      <w:r w:rsidR="00D07E64" w:rsidRPr="00277979">
        <w:rPr>
          <w:rFonts w:ascii="Times New Roman" w:eastAsia="Segoe UI" w:hAnsi="Times New Roman"/>
          <w:b/>
          <w:bCs/>
          <w:sz w:val="22"/>
          <w:szCs w:val="22"/>
          <w:shd w:val="clear" w:color="auto" w:fill="FFFFFF"/>
        </w:rPr>
        <w:t xml:space="preserve">B1 </w:t>
      </w:r>
      <w:proofErr w:type="gramStart"/>
      <w:r w:rsidR="00D07E64" w:rsidRPr="00277979">
        <w:rPr>
          <w:rFonts w:ascii="Times New Roman" w:eastAsia="Segoe UI" w:hAnsi="Times New Roman"/>
          <w:b/>
          <w:bCs/>
          <w:sz w:val="22"/>
          <w:szCs w:val="22"/>
          <w:shd w:val="clear" w:color="auto" w:fill="FFFFFF"/>
        </w:rPr>
        <w:t>bus</w:t>
      </w:r>
      <w:bookmarkEnd w:id="17"/>
      <w:proofErr w:type="gramEnd"/>
    </w:p>
    <w:p w14:paraId="72EF1FE7" w14:textId="77777777" w:rsidR="001E32C5" w:rsidRPr="00277979" w:rsidRDefault="001E32C5" w:rsidP="001E32C5">
      <w:pPr>
        <w:rPr>
          <w:rFonts w:ascii="Times New Roman" w:eastAsia="Segoe UI" w:hAnsi="Times New Roman"/>
        </w:rPr>
      </w:pPr>
    </w:p>
    <w:p w14:paraId="01438745"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I2C1_BASEADDR</w:t>
      </w:r>
      <w:r w:rsidRPr="00277979">
        <w:rPr>
          <w:rFonts w:ascii="Times New Roman" w:eastAsia="Segoe UI" w:hAnsi="Times New Roman"/>
        </w:rPr>
        <w:tab/>
      </w:r>
      <w:r w:rsidRPr="00277979">
        <w:rPr>
          <w:rFonts w:ascii="Times New Roman" w:eastAsia="Segoe UI" w:hAnsi="Times New Roman"/>
        </w:rPr>
        <w:tab/>
        <w:t>(APB1PERIPH_BASE+ 0x5400)</w:t>
      </w:r>
    </w:p>
    <w:p w14:paraId="16A907C2"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I2C2_BASEADDR</w:t>
      </w:r>
      <w:r w:rsidRPr="00277979">
        <w:rPr>
          <w:rFonts w:ascii="Times New Roman" w:eastAsia="Segoe UI" w:hAnsi="Times New Roman"/>
        </w:rPr>
        <w:tab/>
      </w:r>
      <w:r w:rsidRPr="00277979">
        <w:rPr>
          <w:rFonts w:ascii="Times New Roman" w:eastAsia="Segoe UI" w:hAnsi="Times New Roman"/>
        </w:rPr>
        <w:tab/>
        <w:t>(APB1PERIPH_BASE+ 0x5800)</w:t>
      </w:r>
    </w:p>
    <w:p w14:paraId="6D9B5EF6"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I2C3_BASEADDR</w:t>
      </w:r>
      <w:r w:rsidRPr="00277979">
        <w:rPr>
          <w:rFonts w:ascii="Times New Roman" w:eastAsia="Segoe UI" w:hAnsi="Times New Roman"/>
        </w:rPr>
        <w:tab/>
      </w:r>
      <w:r w:rsidRPr="00277979">
        <w:rPr>
          <w:rFonts w:ascii="Times New Roman" w:eastAsia="Segoe UI" w:hAnsi="Times New Roman"/>
        </w:rPr>
        <w:tab/>
        <w:t>(APB1PERIPH_BASE+ 0x5C00)</w:t>
      </w:r>
    </w:p>
    <w:p w14:paraId="7C9705A0"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SPI2_BASEADDR</w:t>
      </w:r>
      <w:r w:rsidRPr="00277979">
        <w:rPr>
          <w:rFonts w:ascii="Times New Roman" w:eastAsia="Segoe UI" w:hAnsi="Times New Roman"/>
        </w:rPr>
        <w:tab/>
      </w:r>
      <w:r w:rsidRPr="00277979">
        <w:rPr>
          <w:rFonts w:ascii="Times New Roman" w:eastAsia="Segoe UI" w:hAnsi="Times New Roman"/>
        </w:rPr>
        <w:tab/>
        <w:t>(APB1PERIPH_BASE+ 0x3800)</w:t>
      </w:r>
    </w:p>
    <w:p w14:paraId="48BFD644"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SPI3_BASEADDR</w:t>
      </w:r>
      <w:r w:rsidRPr="00277979">
        <w:rPr>
          <w:rFonts w:ascii="Times New Roman" w:eastAsia="Segoe UI" w:hAnsi="Times New Roman"/>
        </w:rPr>
        <w:tab/>
      </w:r>
      <w:r w:rsidRPr="00277979">
        <w:rPr>
          <w:rFonts w:ascii="Times New Roman" w:eastAsia="Segoe UI" w:hAnsi="Times New Roman"/>
        </w:rPr>
        <w:tab/>
        <w:t>(APB1PERIPH_BASE+ 0x3C00)</w:t>
      </w:r>
    </w:p>
    <w:p w14:paraId="028BD463"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USART2_BASEADDR</w:t>
      </w:r>
      <w:r w:rsidRPr="00277979">
        <w:rPr>
          <w:rFonts w:ascii="Times New Roman" w:eastAsia="Segoe UI" w:hAnsi="Times New Roman"/>
        </w:rPr>
        <w:tab/>
      </w:r>
      <w:r w:rsidRPr="00277979">
        <w:rPr>
          <w:rFonts w:ascii="Times New Roman" w:eastAsia="Segoe UI" w:hAnsi="Times New Roman"/>
        </w:rPr>
        <w:tab/>
        <w:t>(APB1PERIPH_BASE+ 0x4400)</w:t>
      </w:r>
    </w:p>
    <w:p w14:paraId="495F79BC"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USART3_BASEADDR</w:t>
      </w:r>
      <w:r w:rsidRPr="00277979">
        <w:rPr>
          <w:rFonts w:ascii="Times New Roman" w:eastAsia="Segoe UI" w:hAnsi="Times New Roman"/>
        </w:rPr>
        <w:tab/>
      </w:r>
      <w:r w:rsidRPr="00277979">
        <w:rPr>
          <w:rFonts w:ascii="Times New Roman" w:eastAsia="Segoe UI" w:hAnsi="Times New Roman"/>
        </w:rPr>
        <w:tab/>
        <w:t>(APB1PERIPH_BASE+ 0x4800)</w:t>
      </w:r>
    </w:p>
    <w:p w14:paraId="6ECDFBBC"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UART4_BASEADDR</w:t>
      </w:r>
      <w:r w:rsidRPr="00277979">
        <w:rPr>
          <w:rFonts w:ascii="Times New Roman" w:eastAsia="Segoe UI" w:hAnsi="Times New Roman"/>
        </w:rPr>
        <w:tab/>
      </w:r>
      <w:r w:rsidRPr="00277979">
        <w:rPr>
          <w:rFonts w:ascii="Times New Roman" w:eastAsia="Segoe UI" w:hAnsi="Times New Roman"/>
        </w:rPr>
        <w:tab/>
        <w:t>(APB1PERIPH_BASE+ 0x4C00)</w:t>
      </w:r>
    </w:p>
    <w:p w14:paraId="6F3F555A" w14:textId="77777777" w:rsidR="001E32C5" w:rsidRPr="00277979" w:rsidRDefault="001E32C5" w:rsidP="001E32C5">
      <w:pPr>
        <w:rPr>
          <w:rFonts w:ascii="Times New Roman" w:eastAsia="Segoe UI" w:hAnsi="Times New Roman"/>
        </w:rPr>
      </w:pPr>
      <w:r w:rsidRPr="00277979">
        <w:rPr>
          <w:rFonts w:ascii="Times New Roman" w:eastAsia="Segoe UI" w:hAnsi="Times New Roman"/>
        </w:rPr>
        <w:t>#</w:t>
      </w:r>
      <w:proofErr w:type="gramStart"/>
      <w:r w:rsidRPr="00277979">
        <w:rPr>
          <w:rFonts w:ascii="Times New Roman" w:eastAsia="Segoe UI" w:hAnsi="Times New Roman"/>
        </w:rPr>
        <w:t>define</w:t>
      </w:r>
      <w:proofErr w:type="gramEnd"/>
      <w:r w:rsidRPr="00277979">
        <w:rPr>
          <w:rFonts w:ascii="Times New Roman" w:eastAsia="Segoe UI" w:hAnsi="Times New Roman"/>
        </w:rPr>
        <w:t xml:space="preserve"> UART5_BASEADDR</w:t>
      </w:r>
      <w:r w:rsidRPr="00277979">
        <w:rPr>
          <w:rFonts w:ascii="Times New Roman" w:eastAsia="Segoe UI" w:hAnsi="Times New Roman"/>
        </w:rPr>
        <w:tab/>
      </w:r>
      <w:r w:rsidRPr="00277979">
        <w:rPr>
          <w:rFonts w:ascii="Times New Roman" w:eastAsia="Segoe UI" w:hAnsi="Times New Roman"/>
        </w:rPr>
        <w:tab/>
        <w:t>(APB1PERIPH_BASE+ 0x5000)</w:t>
      </w:r>
    </w:p>
    <w:p w14:paraId="357A91CD" w14:textId="6B1904D5" w:rsidR="00D07E64" w:rsidRPr="00277979" w:rsidRDefault="00D07E64" w:rsidP="001E32C5">
      <w:pPr>
        <w:ind w:firstLine="0"/>
        <w:rPr>
          <w:rFonts w:ascii="Times New Roman" w:eastAsia="Segoe UI" w:hAnsi="Times New Roman"/>
        </w:rPr>
      </w:pPr>
    </w:p>
    <w:p w14:paraId="20DD6670" w14:textId="720851DA" w:rsidR="001E32C5" w:rsidRPr="00277979" w:rsidRDefault="000C2F8A" w:rsidP="001E32C5">
      <w:pPr>
        <w:pStyle w:val="Heading2"/>
        <w:rPr>
          <w:rFonts w:ascii="Times New Roman" w:eastAsia="Segoe UI" w:hAnsi="Times New Roman"/>
          <w:b/>
          <w:bCs/>
          <w:sz w:val="22"/>
          <w:szCs w:val="22"/>
          <w:shd w:val="clear" w:color="auto" w:fill="FFFFFF"/>
        </w:rPr>
      </w:pPr>
      <w:bookmarkStart w:id="18" w:name="_Toc75715892"/>
      <w:r w:rsidRPr="00277979">
        <w:rPr>
          <w:rFonts w:ascii="Times New Roman" w:eastAsia="Segoe UI" w:hAnsi="Times New Roman"/>
          <w:b/>
          <w:bCs/>
          <w:sz w:val="22"/>
          <w:szCs w:val="22"/>
          <w:shd w:val="clear" w:color="auto" w:fill="FFFFFF"/>
        </w:rPr>
        <w:t>3</w:t>
      </w:r>
      <w:r w:rsidR="001E32C5" w:rsidRPr="00277979">
        <w:rPr>
          <w:rFonts w:ascii="Times New Roman" w:eastAsia="Segoe UI" w:hAnsi="Times New Roman"/>
          <w:b/>
          <w:bCs/>
          <w:sz w:val="22"/>
          <w:szCs w:val="22"/>
          <w:shd w:val="clear" w:color="auto" w:fill="FFFFFF"/>
        </w:rPr>
        <w:t>.</w:t>
      </w:r>
      <w:r w:rsidR="002A0860" w:rsidRPr="00277979">
        <w:rPr>
          <w:rFonts w:ascii="Times New Roman" w:eastAsia="Segoe UI" w:hAnsi="Times New Roman"/>
          <w:b/>
          <w:bCs/>
          <w:sz w:val="22"/>
          <w:szCs w:val="22"/>
          <w:shd w:val="clear" w:color="auto" w:fill="FFFFFF"/>
        </w:rPr>
        <w:t>5</w:t>
      </w:r>
      <w:r w:rsidR="001E32C5" w:rsidRPr="00277979">
        <w:rPr>
          <w:rFonts w:ascii="Times New Roman" w:eastAsia="Segoe UI" w:hAnsi="Times New Roman"/>
          <w:b/>
          <w:bCs/>
          <w:sz w:val="22"/>
          <w:szCs w:val="22"/>
          <w:shd w:val="clear" w:color="auto" w:fill="FFFFFF"/>
        </w:rPr>
        <w:t xml:space="preserve"> Explore base addresses of peripherals hanging on APB</w:t>
      </w:r>
      <w:r w:rsidR="002A0860" w:rsidRPr="00277979">
        <w:rPr>
          <w:rFonts w:ascii="Times New Roman" w:eastAsia="Segoe UI" w:hAnsi="Times New Roman"/>
          <w:b/>
          <w:bCs/>
          <w:sz w:val="22"/>
          <w:szCs w:val="22"/>
          <w:shd w:val="clear" w:color="auto" w:fill="FFFFFF"/>
        </w:rPr>
        <w:t>2</w:t>
      </w:r>
      <w:r w:rsidR="001E32C5" w:rsidRPr="00277979">
        <w:rPr>
          <w:rFonts w:ascii="Times New Roman" w:eastAsia="Segoe UI" w:hAnsi="Times New Roman"/>
          <w:b/>
          <w:bCs/>
          <w:sz w:val="22"/>
          <w:szCs w:val="22"/>
          <w:shd w:val="clear" w:color="auto" w:fill="FFFFFF"/>
        </w:rPr>
        <w:t xml:space="preserve"> </w:t>
      </w:r>
      <w:proofErr w:type="gramStart"/>
      <w:r w:rsidR="001E32C5" w:rsidRPr="00277979">
        <w:rPr>
          <w:rFonts w:ascii="Times New Roman" w:eastAsia="Segoe UI" w:hAnsi="Times New Roman"/>
          <w:b/>
          <w:bCs/>
          <w:sz w:val="22"/>
          <w:szCs w:val="22"/>
          <w:shd w:val="clear" w:color="auto" w:fill="FFFFFF"/>
        </w:rPr>
        <w:t>bus</w:t>
      </w:r>
      <w:bookmarkEnd w:id="18"/>
      <w:proofErr w:type="gramEnd"/>
    </w:p>
    <w:p w14:paraId="7F4A7136" w14:textId="65E61D2D" w:rsidR="002A0860" w:rsidRPr="00277979" w:rsidRDefault="002A0860" w:rsidP="002A0860">
      <w:pPr>
        <w:rPr>
          <w:rFonts w:ascii="Times New Roman" w:eastAsia="Segoe UI" w:hAnsi="Times New Roman"/>
        </w:rPr>
      </w:pPr>
    </w:p>
    <w:p w14:paraId="78C64455" w14:textId="2C743E0E" w:rsidR="002A0860" w:rsidRPr="00277979" w:rsidRDefault="002A0860" w:rsidP="002A0860">
      <w:pPr>
        <w:rPr>
          <w:rFonts w:ascii="Times New Roman" w:eastAsia="Segoe UI" w:hAnsi="Times New Roman"/>
        </w:rPr>
      </w:pPr>
      <w:r w:rsidRPr="00277979">
        <w:rPr>
          <w:rFonts w:ascii="Times New Roman" w:eastAsia="Segoe UI" w:hAnsi="Times New Roman"/>
        </w:rPr>
        <w:lastRenderedPageBreak/>
        <w:t xml:space="preserve">#define EXTI_BASEADDR     </w:t>
      </w:r>
      <w:r w:rsidR="00277979">
        <w:rPr>
          <w:rFonts w:ascii="Times New Roman" w:eastAsia="Segoe UI" w:hAnsi="Times New Roman"/>
        </w:rPr>
        <w:t xml:space="preserve">   </w:t>
      </w:r>
      <w:proofErr w:type="gramStart"/>
      <w:r w:rsidR="00277979">
        <w:rPr>
          <w:rFonts w:ascii="Times New Roman" w:eastAsia="Segoe UI" w:hAnsi="Times New Roman"/>
        </w:rPr>
        <w:t xml:space="preserve"> </w:t>
      </w:r>
      <w:r w:rsidRPr="00277979">
        <w:rPr>
          <w:rFonts w:ascii="Times New Roman" w:eastAsia="Segoe UI" w:hAnsi="Times New Roman"/>
        </w:rPr>
        <w:t xml:space="preserve">  (</w:t>
      </w:r>
      <w:proofErr w:type="gramEnd"/>
      <w:r w:rsidRPr="00277979">
        <w:rPr>
          <w:rFonts w:ascii="Times New Roman" w:eastAsia="Segoe UI" w:hAnsi="Times New Roman"/>
        </w:rPr>
        <w:t>APB2PERIPH_BASE+ 0x3C00)</w:t>
      </w:r>
    </w:p>
    <w:p w14:paraId="69386B76" w14:textId="6555ED0F" w:rsidR="002A0860" w:rsidRPr="00277979" w:rsidRDefault="002A0860" w:rsidP="002A0860">
      <w:pPr>
        <w:rPr>
          <w:rFonts w:ascii="Times New Roman" w:eastAsia="Segoe UI" w:hAnsi="Times New Roman"/>
        </w:rPr>
      </w:pPr>
      <w:r w:rsidRPr="00277979">
        <w:rPr>
          <w:rFonts w:ascii="Times New Roman" w:eastAsia="Segoe UI" w:hAnsi="Times New Roman"/>
        </w:rPr>
        <w:t xml:space="preserve">#define SPI1_BASEADDR       </w:t>
      </w:r>
      <w:r w:rsidR="00277979">
        <w:rPr>
          <w:rFonts w:ascii="Times New Roman" w:eastAsia="Segoe UI" w:hAnsi="Times New Roman"/>
        </w:rPr>
        <w:t xml:space="preserve">   </w:t>
      </w:r>
      <w:proofErr w:type="gramStart"/>
      <w:r w:rsidR="00277979">
        <w:rPr>
          <w:rFonts w:ascii="Times New Roman" w:eastAsia="Segoe UI" w:hAnsi="Times New Roman"/>
        </w:rPr>
        <w:t xml:space="preserve">   </w:t>
      </w:r>
      <w:r w:rsidRPr="00277979">
        <w:rPr>
          <w:rFonts w:ascii="Times New Roman" w:eastAsia="Segoe UI" w:hAnsi="Times New Roman"/>
        </w:rPr>
        <w:t>(</w:t>
      </w:r>
      <w:proofErr w:type="gramEnd"/>
      <w:r w:rsidRPr="00277979">
        <w:rPr>
          <w:rFonts w:ascii="Times New Roman" w:eastAsia="Segoe UI" w:hAnsi="Times New Roman"/>
        </w:rPr>
        <w:t>APB2PERIPH_BASE+ 0x3000)</w:t>
      </w:r>
    </w:p>
    <w:p w14:paraId="347F6E00" w14:textId="1E959BD0" w:rsidR="002A0860" w:rsidRPr="00277979" w:rsidRDefault="002A0860" w:rsidP="002A0860">
      <w:pPr>
        <w:rPr>
          <w:rFonts w:ascii="Times New Roman" w:eastAsia="Segoe UI" w:hAnsi="Times New Roman"/>
        </w:rPr>
      </w:pPr>
      <w:r w:rsidRPr="00277979">
        <w:rPr>
          <w:rFonts w:ascii="Times New Roman" w:eastAsia="Segoe UI" w:hAnsi="Times New Roman"/>
        </w:rPr>
        <w:t xml:space="preserve">#define USART1_BASEADDR   </w:t>
      </w:r>
      <w:proofErr w:type="gramStart"/>
      <w:r w:rsidR="00277979">
        <w:rPr>
          <w:rFonts w:ascii="Times New Roman" w:eastAsia="Segoe UI" w:hAnsi="Times New Roman"/>
        </w:rPr>
        <w:t xml:space="preserve">  </w:t>
      </w:r>
      <w:r w:rsidRPr="00277979">
        <w:rPr>
          <w:rFonts w:ascii="Times New Roman" w:eastAsia="Segoe UI" w:hAnsi="Times New Roman"/>
        </w:rPr>
        <w:t xml:space="preserve"> (</w:t>
      </w:r>
      <w:proofErr w:type="gramEnd"/>
      <w:r w:rsidRPr="00277979">
        <w:rPr>
          <w:rFonts w:ascii="Times New Roman" w:eastAsia="Segoe UI" w:hAnsi="Times New Roman"/>
        </w:rPr>
        <w:t>APB2PERIPH_BASE+ 0x1000)</w:t>
      </w:r>
    </w:p>
    <w:p w14:paraId="17ABD191" w14:textId="653D81F5" w:rsidR="002A0860" w:rsidRPr="00277979" w:rsidRDefault="002A0860" w:rsidP="002A0860">
      <w:pPr>
        <w:rPr>
          <w:rFonts w:ascii="Times New Roman" w:eastAsia="Segoe UI" w:hAnsi="Times New Roman"/>
        </w:rPr>
      </w:pPr>
      <w:r w:rsidRPr="00277979">
        <w:rPr>
          <w:rFonts w:ascii="Times New Roman" w:eastAsia="Segoe UI" w:hAnsi="Times New Roman"/>
        </w:rPr>
        <w:t xml:space="preserve">#define USART6_BASEADDR   </w:t>
      </w:r>
      <w:proofErr w:type="gramStart"/>
      <w:r w:rsidRPr="00277979">
        <w:rPr>
          <w:rFonts w:ascii="Times New Roman" w:eastAsia="Segoe UI" w:hAnsi="Times New Roman"/>
        </w:rPr>
        <w:t xml:space="preserve"> </w:t>
      </w:r>
      <w:r w:rsidR="00277979">
        <w:rPr>
          <w:rFonts w:ascii="Times New Roman" w:eastAsia="Segoe UI" w:hAnsi="Times New Roman"/>
        </w:rPr>
        <w:t xml:space="preserve"> </w:t>
      </w:r>
      <w:r w:rsidRPr="00277979">
        <w:rPr>
          <w:rFonts w:ascii="Times New Roman" w:eastAsia="Segoe UI" w:hAnsi="Times New Roman"/>
        </w:rPr>
        <w:t xml:space="preserve"> (</w:t>
      </w:r>
      <w:proofErr w:type="gramEnd"/>
      <w:r w:rsidRPr="00277979">
        <w:rPr>
          <w:rFonts w:ascii="Times New Roman" w:eastAsia="Segoe UI" w:hAnsi="Times New Roman"/>
        </w:rPr>
        <w:t>APB2PERIPH_BASE+ 0x1400)</w:t>
      </w:r>
    </w:p>
    <w:p w14:paraId="39DB5039" w14:textId="03AF7258" w:rsidR="001E32C5" w:rsidRPr="00277979" w:rsidRDefault="002A0860" w:rsidP="000D281E">
      <w:pPr>
        <w:rPr>
          <w:rFonts w:ascii="Times New Roman" w:eastAsia="Segoe UI" w:hAnsi="Times New Roman"/>
        </w:rPr>
      </w:pPr>
      <w:r w:rsidRPr="00277979">
        <w:rPr>
          <w:rFonts w:ascii="Times New Roman" w:eastAsia="Segoe UI" w:hAnsi="Times New Roman"/>
        </w:rPr>
        <w:t xml:space="preserve">#define SYSCFG_BASEADDR   </w:t>
      </w:r>
      <w:proofErr w:type="gramStart"/>
      <w:r w:rsidRPr="00277979">
        <w:rPr>
          <w:rFonts w:ascii="Times New Roman" w:eastAsia="Segoe UI" w:hAnsi="Times New Roman"/>
        </w:rPr>
        <w:t xml:space="preserve"> </w:t>
      </w:r>
      <w:r w:rsidR="00277979">
        <w:rPr>
          <w:rFonts w:ascii="Times New Roman" w:eastAsia="Segoe UI" w:hAnsi="Times New Roman"/>
        </w:rPr>
        <w:t xml:space="preserve"> </w:t>
      </w:r>
      <w:r w:rsidRPr="00277979">
        <w:rPr>
          <w:rFonts w:ascii="Times New Roman" w:eastAsia="Segoe UI" w:hAnsi="Times New Roman"/>
        </w:rPr>
        <w:t xml:space="preserve"> (</w:t>
      </w:r>
      <w:proofErr w:type="gramEnd"/>
      <w:r w:rsidRPr="00277979">
        <w:rPr>
          <w:rFonts w:ascii="Times New Roman" w:eastAsia="Segoe UI" w:hAnsi="Times New Roman"/>
        </w:rPr>
        <w:t>APB2PERIPH_BASE+ 0x3800)</w:t>
      </w:r>
    </w:p>
    <w:p w14:paraId="01B05DB9" w14:textId="360E9289" w:rsidR="004A684D" w:rsidRPr="00277979" w:rsidRDefault="000C2F8A" w:rsidP="00317FF6">
      <w:pPr>
        <w:pStyle w:val="Heading2"/>
        <w:rPr>
          <w:rFonts w:ascii="Times New Roman" w:eastAsia="Segoe UI" w:hAnsi="Times New Roman"/>
          <w:b/>
          <w:bCs/>
          <w:sz w:val="22"/>
          <w:szCs w:val="22"/>
          <w:shd w:val="clear" w:color="auto" w:fill="FFFFFF"/>
        </w:rPr>
      </w:pPr>
      <w:bookmarkStart w:id="19" w:name="_Toc75715893"/>
      <w:r w:rsidRPr="00277979">
        <w:rPr>
          <w:rFonts w:ascii="Times New Roman" w:eastAsia="Segoe UI" w:hAnsi="Times New Roman"/>
          <w:b/>
          <w:bCs/>
          <w:sz w:val="22"/>
          <w:szCs w:val="22"/>
          <w:shd w:val="clear" w:color="auto" w:fill="FFFFFF"/>
        </w:rPr>
        <w:t>3</w:t>
      </w:r>
      <w:r w:rsidR="00317FF6" w:rsidRPr="00277979">
        <w:rPr>
          <w:rFonts w:ascii="Times New Roman" w:eastAsia="Segoe UI" w:hAnsi="Times New Roman"/>
          <w:b/>
          <w:bCs/>
          <w:sz w:val="22"/>
          <w:szCs w:val="22"/>
          <w:shd w:val="clear" w:color="auto" w:fill="FFFFFF"/>
        </w:rPr>
        <w:t xml:space="preserve">.6 </w:t>
      </w:r>
      <w:r w:rsidR="004C4B6E" w:rsidRPr="00277979">
        <w:rPr>
          <w:rFonts w:ascii="Times New Roman" w:eastAsia="Segoe UI" w:hAnsi="Times New Roman"/>
          <w:b/>
          <w:bCs/>
          <w:sz w:val="22"/>
          <w:szCs w:val="22"/>
          <w:shd w:val="clear" w:color="auto" w:fill="FFFFFF"/>
        </w:rPr>
        <w:t>Peripheral register definitions</w:t>
      </w:r>
      <w:bookmarkEnd w:id="19"/>
    </w:p>
    <w:p w14:paraId="6599C3D8" w14:textId="68187439" w:rsidR="00317FF6" w:rsidRPr="00277979" w:rsidRDefault="004C4B6E" w:rsidP="00317FF6">
      <w:pPr>
        <w:rPr>
          <w:rFonts w:ascii="Times New Roman" w:eastAsia="Segoe UI" w:hAnsi="Times New Roman"/>
        </w:rPr>
      </w:pPr>
      <w:r w:rsidRPr="00277979">
        <w:rPr>
          <w:rFonts w:ascii="Times New Roman" w:eastAsia="Segoe UI" w:hAnsi="Times New Roman"/>
          <w:noProof/>
        </w:rPr>
        <w:drawing>
          <wp:inline distT="0" distB="0" distL="0" distR="0" wp14:anchorId="6B1AA4E9" wp14:editId="6CD15B8D">
            <wp:extent cx="6457950" cy="3314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cstate="print">
                      <a:extLst>
                        <a:ext uri="{28A0092B-C50C-407E-A947-70E740481C1C}">
                          <a14:useLocalDpi xmlns:a14="http://schemas.microsoft.com/office/drawing/2010/main" val="0"/>
                        </a:ext>
                      </a:extLst>
                    </a:blip>
                    <a:srcRect b="8757"/>
                    <a:stretch/>
                  </pic:blipFill>
                  <pic:spPr bwMode="auto">
                    <a:xfrm>
                      <a:off x="0" y="0"/>
                      <a:ext cx="6457950" cy="3314700"/>
                    </a:xfrm>
                    <a:prstGeom prst="rect">
                      <a:avLst/>
                    </a:prstGeom>
                    <a:ln>
                      <a:noFill/>
                    </a:ln>
                    <a:extLst>
                      <a:ext uri="{53640926-AAD7-44D8-BBD7-CCE9431645EC}">
                        <a14:shadowObscured xmlns:a14="http://schemas.microsoft.com/office/drawing/2010/main"/>
                      </a:ext>
                    </a:extLst>
                  </pic:spPr>
                </pic:pic>
              </a:graphicData>
            </a:graphic>
          </wp:inline>
        </w:drawing>
      </w:r>
    </w:p>
    <w:p w14:paraId="0D2FA27A" w14:textId="26FAB3E5" w:rsidR="004C4B6E" w:rsidRPr="00277979" w:rsidRDefault="004C4B6E" w:rsidP="00317FF6">
      <w:pPr>
        <w:rPr>
          <w:rFonts w:ascii="Times New Roman" w:eastAsia="Segoe UI" w:hAnsi="Times New Roman"/>
        </w:rPr>
      </w:pPr>
      <w:r w:rsidRPr="00277979">
        <w:rPr>
          <w:rFonts w:ascii="Times New Roman" w:eastAsia="Segoe UI" w:hAnsi="Times New Roman"/>
          <w:noProof/>
        </w:rPr>
        <w:drawing>
          <wp:inline distT="0" distB="0" distL="0" distR="0" wp14:anchorId="4B50AC91" wp14:editId="59AB9833">
            <wp:extent cx="645795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cstate="print">
                      <a:extLst>
                        <a:ext uri="{28A0092B-C50C-407E-A947-70E740481C1C}">
                          <a14:useLocalDpi xmlns:a14="http://schemas.microsoft.com/office/drawing/2010/main" val="0"/>
                        </a:ext>
                      </a:extLst>
                    </a:blip>
                    <a:srcRect b="9806"/>
                    <a:stretch/>
                  </pic:blipFill>
                  <pic:spPr bwMode="auto">
                    <a:xfrm>
                      <a:off x="0" y="0"/>
                      <a:ext cx="6457950" cy="3276600"/>
                    </a:xfrm>
                    <a:prstGeom prst="rect">
                      <a:avLst/>
                    </a:prstGeom>
                    <a:ln>
                      <a:noFill/>
                    </a:ln>
                    <a:extLst>
                      <a:ext uri="{53640926-AAD7-44D8-BBD7-CCE9431645EC}">
                        <a14:shadowObscured xmlns:a14="http://schemas.microsoft.com/office/drawing/2010/main"/>
                      </a:ext>
                    </a:extLst>
                  </pic:spPr>
                </pic:pic>
              </a:graphicData>
            </a:graphic>
          </wp:inline>
        </w:drawing>
      </w:r>
    </w:p>
    <w:p w14:paraId="09153A3D" w14:textId="3952D523" w:rsidR="004C4B6E" w:rsidRPr="00277979" w:rsidRDefault="004C4B6E" w:rsidP="004C4B6E">
      <w:pPr>
        <w:ind w:left="320" w:hanging="10"/>
        <w:jc w:val="center"/>
        <w:rPr>
          <w:rFonts w:ascii="Times New Roman" w:hAnsi="Times New Roman"/>
          <w:b/>
          <w:lang w:val="en-IN" w:eastAsia="en-IN" w:bidi="ar-SA"/>
        </w:rPr>
      </w:pPr>
      <w:r w:rsidRPr="00277979">
        <w:rPr>
          <w:rFonts w:ascii="Times New Roman" w:hAnsi="Times New Roman"/>
          <w:b/>
        </w:rPr>
        <w:lastRenderedPageBreak/>
        <w:t>Fig 6: Peripheral register definition</w:t>
      </w:r>
    </w:p>
    <w:p w14:paraId="7AD42A16" w14:textId="525B0680" w:rsidR="004C4B6E" w:rsidRPr="00277979" w:rsidRDefault="004C4B6E" w:rsidP="00317FF6">
      <w:pPr>
        <w:rPr>
          <w:rFonts w:ascii="Times New Roman" w:eastAsia="Segoe UI" w:hAnsi="Times New Roman"/>
        </w:rPr>
      </w:pPr>
    </w:p>
    <w:p w14:paraId="147205AB" w14:textId="329D3387" w:rsidR="00C87D01" w:rsidRPr="00277979" w:rsidRDefault="000C2F8A" w:rsidP="00C87D01">
      <w:pPr>
        <w:pStyle w:val="Heading2"/>
        <w:rPr>
          <w:rFonts w:ascii="Times New Roman" w:eastAsia="Segoe UI" w:hAnsi="Times New Roman"/>
          <w:b/>
          <w:bCs/>
          <w:sz w:val="22"/>
          <w:szCs w:val="22"/>
          <w:shd w:val="clear" w:color="auto" w:fill="FFFFFF"/>
        </w:rPr>
      </w:pPr>
      <w:bookmarkStart w:id="20" w:name="_Toc75715894"/>
      <w:r w:rsidRPr="00277979">
        <w:rPr>
          <w:rFonts w:ascii="Times New Roman" w:eastAsia="Segoe UI" w:hAnsi="Times New Roman"/>
          <w:b/>
          <w:bCs/>
          <w:sz w:val="22"/>
          <w:szCs w:val="22"/>
          <w:shd w:val="clear" w:color="auto" w:fill="FFFFFF"/>
        </w:rPr>
        <w:t>3</w:t>
      </w:r>
      <w:r w:rsidR="004A684D" w:rsidRPr="00277979">
        <w:rPr>
          <w:rFonts w:ascii="Times New Roman" w:eastAsia="Segoe UI" w:hAnsi="Times New Roman"/>
          <w:b/>
          <w:bCs/>
          <w:sz w:val="22"/>
          <w:szCs w:val="22"/>
          <w:shd w:val="clear" w:color="auto" w:fill="FFFFFF"/>
        </w:rPr>
        <w:t>.</w:t>
      </w:r>
      <w:r w:rsidR="00C87D01" w:rsidRPr="00277979">
        <w:rPr>
          <w:rFonts w:ascii="Times New Roman" w:eastAsia="Segoe UI" w:hAnsi="Times New Roman"/>
          <w:b/>
          <w:bCs/>
          <w:sz w:val="22"/>
          <w:szCs w:val="22"/>
          <w:shd w:val="clear" w:color="auto" w:fill="FFFFFF"/>
        </w:rPr>
        <w:t>7</w:t>
      </w:r>
      <w:r w:rsidR="004A684D" w:rsidRPr="00277979">
        <w:rPr>
          <w:rFonts w:ascii="Times New Roman" w:eastAsia="Segoe UI" w:hAnsi="Times New Roman"/>
          <w:b/>
          <w:bCs/>
          <w:sz w:val="22"/>
          <w:szCs w:val="22"/>
          <w:shd w:val="clear" w:color="auto" w:fill="FFFFFF"/>
        </w:rPr>
        <w:t xml:space="preserve"> </w:t>
      </w:r>
      <w:r w:rsidR="006A5D37" w:rsidRPr="00277979">
        <w:rPr>
          <w:rFonts w:ascii="Times New Roman" w:eastAsia="Segoe UI" w:hAnsi="Times New Roman"/>
          <w:b/>
          <w:bCs/>
          <w:sz w:val="22"/>
          <w:szCs w:val="22"/>
          <w:shd w:val="clear" w:color="auto" w:fill="FFFFFF"/>
        </w:rPr>
        <w:t>Simulator-QEMU</w:t>
      </w:r>
      <w:bookmarkEnd w:id="20"/>
    </w:p>
    <w:p w14:paraId="53CE979C" w14:textId="32FFC445" w:rsidR="006A5D37" w:rsidRPr="00277979" w:rsidRDefault="006A5D37" w:rsidP="006A5D37">
      <w:pPr>
        <w:rPr>
          <w:rFonts w:ascii="Times New Roman" w:eastAsia="Segoe UI" w:hAnsi="Times New Roman"/>
        </w:rPr>
      </w:pPr>
      <w:r w:rsidRPr="00277979">
        <w:rPr>
          <w:rFonts w:ascii="Times New Roman" w:eastAsia="Segoe UI" w:hAnsi="Times New Roman"/>
        </w:rPr>
        <w:t>Command to dump code on QEMU emulator</w:t>
      </w:r>
      <w:r w:rsidRPr="00277979">
        <w:rPr>
          <w:rFonts w:ascii="Times New Roman" w:eastAsia="Segoe UI" w:hAnsi="Times New Roman"/>
          <w:noProof/>
        </w:rPr>
        <w:drawing>
          <wp:inline distT="0" distB="0" distL="0" distR="0" wp14:anchorId="6D7E1B4D" wp14:editId="3A8C95F3">
            <wp:extent cx="6457950" cy="59055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20277" b="63467"/>
                    <a:stretch/>
                  </pic:blipFill>
                  <pic:spPr bwMode="auto">
                    <a:xfrm>
                      <a:off x="0" y="0"/>
                      <a:ext cx="6457950" cy="590550"/>
                    </a:xfrm>
                    <a:prstGeom prst="rect">
                      <a:avLst/>
                    </a:prstGeom>
                    <a:ln>
                      <a:noFill/>
                    </a:ln>
                    <a:extLst>
                      <a:ext uri="{53640926-AAD7-44D8-BBD7-CCE9431645EC}">
                        <a14:shadowObscured xmlns:a14="http://schemas.microsoft.com/office/drawing/2010/main"/>
                      </a:ext>
                    </a:extLst>
                  </pic:spPr>
                </pic:pic>
              </a:graphicData>
            </a:graphic>
          </wp:inline>
        </w:drawing>
      </w:r>
    </w:p>
    <w:p w14:paraId="42609282" w14:textId="5B7ABD0E" w:rsidR="006A5D37" w:rsidRPr="00277979" w:rsidRDefault="006A5D37" w:rsidP="006A5D37">
      <w:pPr>
        <w:ind w:left="320" w:hanging="10"/>
        <w:jc w:val="center"/>
        <w:rPr>
          <w:rFonts w:ascii="Times New Roman" w:hAnsi="Times New Roman"/>
          <w:b/>
        </w:rPr>
      </w:pPr>
      <w:r w:rsidRPr="00277979">
        <w:rPr>
          <w:rFonts w:ascii="Times New Roman" w:hAnsi="Times New Roman"/>
          <w:b/>
        </w:rPr>
        <w:t xml:space="preserve">Fig 6: Command to open virtual </w:t>
      </w:r>
      <w:r w:rsidR="00C2637A" w:rsidRPr="00277979">
        <w:rPr>
          <w:rFonts w:ascii="Times New Roman" w:hAnsi="Times New Roman"/>
          <w:b/>
        </w:rPr>
        <w:t>simulator.</w:t>
      </w:r>
    </w:p>
    <w:p w14:paraId="2E6FD438" w14:textId="68BC9D2E" w:rsidR="006A5D37" w:rsidRPr="00277979" w:rsidRDefault="006A5D37" w:rsidP="006A5D37">
      <w:pPr>
        <w:ind w:left="320" w:hanging="10"/>
        <w:jc w:val="center"/>
        <w:rPr>
          <w:rFonts w:ascii="Times New Roman" w:hAnsi="Times New Roman"/>
          <w:b/>
          <w:lang w:val="en-IN" w:eastAsia="en-IN" w:bidi="ar-SA"/>
        </w:rPr>
      </w:pPr>
      <w:r w:rsidRPr="00277979">
        <w:rPr>
          <w:rFonts w:ascii="Times New Roman" w:hAnsi="Times New Roman"/>
          <w:b/>
          <w:noProof/>
          <w:lang w:val="en-IN" w:eastAsia="en-IN" w:bidi="ar-SA"/>
        </w:rPr>
        <w:drawing>
          <wp:inline distT="0" distB="0" distL="0" distR="0" wp14:anchorId="306E268D" wp14:editId="79DD2367">
            <wp:extent cx="3638550" cy="2552700"/>
            <wp:effectExtent l="0" t="0" r="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pic:nvPicPr>
                  <pic:blipFill rotWithShape="1">
                    <a:blip r:embed="rId29" cstate="print">
                      <a:extLst>
                        <a:ext uri="{28A0092B-C50C-407E-A947-70E740481C1C}">
                          <a14:useLocalDpi xmlns:a14="http://schemas.microsoft.com/office/drawing/2010/main" val="0"/>
                        </a:ext>
                      </a:extLst>
                    </a:blip>
                    <a:srcRect l="21829" t="13109" r="21830" b="16624"/>
                    <a:stretch/>
                  </pic:blipFill>
                  <pic:spPr bwMode="auto">
                    <a:xfrm>
                      <a:off x="0" y="0"/>
                      <a:ext cx="3638550" cy="2552700"/>
                    </a:xfrm>
                    <a:prstGeom prst="rect">
                      <a:avLst/>
                    </a:prstGeom>
                    <a:ln>
                      <a:noFill/>
                    </a:ln>
                    <a:extLst>
                      <a:ext uri="{53640926-AAD7-44D8-BBD7-CCE9431645EC}">
                        <a14:shadowObscured xmlns:a14="http://schemas.microsoft.com/office/drawing/2010/main"/>
                      </a:ext>
                    </a:extLst>
                  </pic:spPr>
                </pic:pic>
              </a:graphicData>
            </a:graphic>
          </wp:inline>
        </w:drawing>
      </w:r>
    </w:p>
    <w:p w14:paraId="0C979665" w14:textId="679CF35E" w:rsidR="006A5D37" w:rsidRPr="00277979" w:rsidRDefault="006A5D37" w:rsidP="006A5D37">
      <w:pPr>
        <w:ind w:left="320" w:hanging="10"/>
        <w:jc w:val="center"/>
        <w:rPr>
          <w:rFonts w:ascii="Times New Roman" w:hAnsi="Times New Roman"/>
          <w:b/>
        </w:rPr>
      </w:pPr>
      <w:r w:rsidRPr="00277979">
        <w:rPr>
          <w:rFonts w:ascii="Times New Roman" w:hAnsi="Times New Roman"/>
          <w:b/>
        </w:rPr>
        <w:t>Fig 7: Output on virtual board</w:t>
      </w:r>
    </w:p>
    <w:p w14:paraId="3C783F9C" w14:textId="3058141C" w:rsidR="00C87D01" w:rsidRPr="00277979" w:rsidRDefault="00C87D01" w:rsidP="00C87D01">
      <w:pPr>
        <w:ind w:firstLine="0"/>
        <w:rPr>
          <w:rFonts w:ascii="Times New Roman" w:eastAsia="Segoe UI" w:hAnsi="Times New Roman"/>
        </w:rPr>
      </w:pPr>
    </w:p>
    <w:p w14:paraId="5D110D47" w14:textId="3E084778" w:rsidR="004A684D" w:rsidRPr="00277979" w:rsidRDefault="000C2F8A" w:rsidP="00C87D01">
      <w:pPr>
        <w:pStyle w:val="Heading2"/>
        <w:rPr>
          <w:rFonts w:ascii="Times New Roman" w:eastAsia="Segoe UI" w:hAnsi="Times New Roman"/>
          <w:b/>
          <w:bCs/>
          <w:sz w:val="22"/>
          <w:szCs w:val="22"/>
          <w:shd w:val="clear" w:color="auto" w:fill="FFFFFF"/>
        </w:rPr>
      </w:pPr>
      <w:bookmarkStart w:id="21" w:name="_Toc75715895"/>
      <w:r w:rsidRPr="00277979">
        <w:rPr>
          <w:rFonts w:ascii="Times New Roman" w:eastAsia="Segoe UI" w:hAnsi="Times New Roman"/>
          <w:b/>
          <w:bCs/>
          <w:sz w:val="22"/>
          <w:szCs w:val="22"/>
          <w:shd w:val="clear" w:color="auto" w:fill="FFFFFF"/>
        </w:rPr>
        <w:t>3</w:t>
      </w:r>
      <w:r w:rsidR="00C87D01" w:rsidRPr="00277979">
        <w:rPr>
          <w:rFonts w:ascii="Times New Roman" w:eastAsia="Segoe UI" w:hAnsi="Times New Roman"/>
          <w:b/>
          <w:bCs/>
          <w:sz w:val="22"/>
          <w:szCs w:val="22"/>
          <w:shd w:val="clear" w:color="auto" w:fill="FFFFFF"/>
        </w:rPr>
        <w:t xml:space="preserve">.8 </w:t>
      </w:r>
      <w:r w:rsidR="004A684D" w:rsidRPr="00277979">
        <w:rPr>
          <w:rFonts w:ascii="Times New Roman" w:eastAsia="Segoe UI" w:hAnsi="Times New Roman"/>
          <w:b/>
          <w:bCs/>
          <w:sz w:val="22"/>
          <w:szCs w:val="22"/>
          <w:shd w:val="clear" w:color="auto" w:fill="FFFFFF"/>
        </w:rPr>
        <w:t>Rule of optimization and its flags</w:t>
      </w:r>
      <w:bookmarkEnd w:id="21"/>
    </w:p>
    <w:p w14:paraId="5EAAA381" w14:textId="2188BA58" w:rsidR="00A15107" w:rsidRPr="00277979" w:rsidRDefault="00A15107" w:rsidP="00A15107">
      <w:pPr>
        <w:rPr>
          <w:rFonts w:ascii="Times New Roman" w:eastAsia="Segoe UI" w:hAnsi="Times New Roman"/>
        </w:rPr>
      </w:pPr>
      <w:r w:rsidRPr="00277979">
        <w:rPr>
          <w:rFonts w:ascii="Times New Roman" w:hAnsi="Times New Roman"/>
          <w:color w:val="222222"/>
        </w:rPr>
        <w:t>gcc -O sets the compiler's </w:t>
      </w:r>
      <w:r w:rsidRPr="00277979">
        <w:rPr>
          <w:rFonts w:ascii="Times New Roman" w:hAnsi="Times New Roman"/>
          <w:i/>
          <w:iCs/>
          <w:color w:val="222222"/>
        </w:rPr>
        <w:t>optimization</w:t>
      </w:r>
      <w:r w:rsidRPr="00277979">
        <w:rPr>
          <w:rFonts w:ascii="Times New Roman" w:hAnsi="Times New Roman"/>
          <w:color w:val="222222"/>
        </w:rPr>
        <w:t> level.</w:t>
      </w:r>
    </w:p>
    <w:p w14:paraId="1159D695" w14:textId="7DCE27E9" w:rsidR="00456CDC" w:rsidRPr="00277979" w:rsidRDefault="00A15107" w:rsidP="00983BC5">
      <w:pPr>
        <w:jc w:val="both"/>
        <w:rPr>
          <w:rFonts w:ascii="Times New Roman" w:hAnsi="Times New Roman"/>
        </w:rPr>
      </w:pPr>
      <w:r w:rsidRPr="00277979">
        <w:rPr>
          <w:rFonts w:ascii="Times New Roman" w:hAnsi="Times New Roman"/>
        </w:rPr>
        <w:t xml:space="preserve">                                  </w:t>
      </w:r>
      <w:r w:rsidRPr="00277979">
        <w:rPr>
          <w:rFonts w:ascii="Times New Roman" w:hAnsi="Times New Roman"/>
          <w:noProof/>
        </w:rPr>
        <w:drawing>
          <wp:inline distT="0" distB="0" distL="0" distR="0" wp14:anchorId="4F855007" wp14:editId="6517FE76">
            <wp:extent cx="3562350" cy="19304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10816" t="34960" r="41003" b="21343"/>
                    <a:stretch/>
                  </pic:blipFill>
                  <pic:spPr bwMode="auto">
                    <a:xfrm>
                      <a:off x="0" y="0"/>
                      <a:ext cx="3562350" cy="1930400"/>
                    </a:xfrm>
                    <a:prstGeom prst="rect">
                      <a:avLst/>
                    </a:prstGeom>
                    <a:ln>
                      <a:noFill/>
                    </a:ln>
                    <a:extLst>
                      <a:ext uri="{53640926-AAD7-44D8-BBD7-CCE9431645EC}">
                        <a14:shadowObscured xmlns:a14="http://schemas.microsoft.com/office/drawing/2010/main"/>
                      </a:ext>
                    </a:extLst>
                  </pic:spPr>
                </pic:pic>
              </a:graphicData>
            </a:graphic>
          </wp:inline>
        </w:drawing>
      </w:r>
    </w:p>
    <w:p w14:paraId="282777F7" w14:textId="3F3C60EB" w:rsidR="00A15107" w:rsidRPr="00277979" w:rsidRDefault="00A15107" w:rsidP="00A15107">
      <w:pPr>
        <w:ind w:left="320" w:hanging="10"/>
        <w:jc w:val="center"/>
        <w:rPr>
          <w:rFonts w:ascii="Times New Roman" w:hAnsi="Times New Roman"/>
          <w:b/>
        </w:rPr>
      </w:pPr>
      <w:r w:rsidRPr="00277979">
        <w:rPr>
          <w:rFonts w:ascii="Times New Roman" w:hAnsi="Times New Roman"/>
          <w:b/>
        </w:rPr>
        <w:t>Fig 8: GCC optimization options</w:t>
      </w:r>
    </w:p>
    <w:p w14:paraId="0A5EE467" w14:textId="46E8EC2B" w:rsidR="00A15107" w:rsidRPr="00277979" w:rsidRDefault="00A15107" w:rsidP="00A15107">
      <w:pPr>
        <w:ind w:left="320" w:hanging="10"/>
        <w:rPr>
          <w:rFonts w:ascii="Times New Roman" w:hAnsi="Times New Roman"/>
          <w:bCs/>
        </w:rPr>
      </w:pPr>
      <w:r w:rsidRPr="00277979">
        <w:rPr>
          <w:rFonts w:ascii="Times New Roman" w:hAnsi="Times New Roman"/>
          <w:bCs/>
        </w:rPr>
        <w:t>These options are used to set compiler’s optimization level. +increase ++increase more +++increase even more -reduce --reduce more ---reduce even more.</w:t>
      </w:r>
    </w:p>
    <w:p w14:paraId="68DE030A" w14:textId="77777777" w:rsidR="00A15107" w:rsidRPr="00277979" w:rsidRDefault="00A15107" w:rsidP="00983BC5">
      <w:pPr>
        <w:jc w:val="both"/>
        <w:rPr>
          <w:rFonts w:ascii="Times New Roman" w:hAnsi="Times New Roman"/>
        </w:rPr>
      </w:pPr>
    </w:p>
    <w:p w14:paraId="1159D699" w14:textId="6231C18C" w:rsidR="00456CDC" w:rsidRPr="00277979" w:rsidRDefault="00456CDC" w:rsidP="002656BB">
      <w:pPr>
        <w:pStyle w:val="Heading2"/>
        <w:rPr>
          <w:rFonts w:ascii="Times New Roman" w:hAnsi="Times New Roman"/>
        </w:rPr>
      </w:pPr>
    </w:p>
    <w:p w14:paraId="1159D69A" w14:textId="77777777" w:rsidR="00456CDC" w:rsidRPr="00277979" w:rsidRDefault="00456CDC" w:rsidP="00983BC5">
      <w:pPr>
        <w:ind w:firstLine="0"/>
        <w:jc w:val="both"/>
        <w:rPr>
          <w:rFonts w:ascii="Times New Roman" w:hAnsi="Times New Roman"/>
          <w:sz w:val="24"/>
          <w:szCs w:val="24"/>
        </w:rPr>
      </w:pPr>
    </w:p>
    <w:bookmarkEnd w:id="0"/>
    <w:bookmarkEnd w:id="1"/>
    <w:bookmarkEnd w:id="2"/>
    <w:bookmarkEnd w:id="3"/>
    <w:p w14:paraId="1159D69B" w14:textId="579B2C20" w:rsidR="00456CDC" w:rsidRPr="00277979" w:rsidRDefault="00456CDC" w:rsidP="00983BC5">
      <w:pPr>
        <w:jc w:val="both"/>
        <w:rPr>
          <w:rFonts w:ascii="Times New Roman" w:hAnsi="Times New Roman"/>
        </w:rPr>
      </w:pPr>
    </w:p>
    <w:sectPr w:rsidR="00456CDC" w:rsidRPr="00277979">
      <w:headerReference w:type="even" r:id="rId31"/>
      <w:headerReference w:type="default" r:id="rId32"/>
      <w:footerReference w:type="even" r:id="rId33"/>
      <w:footerReference w:type="default" r:id="rId34"/>
      <w:headerReference w:type="first" r:id="rId35"/>
      <w:footerReference w:type="first" r:id="rId36"/>
      <w:type w:val="continuous"/>
      <w:pgSz w:w="12240" w:h="15840"/>
      <w:pgMar w:top="1440" w:right="1080" w:bottom="1440" w:left="99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8B826" w14:textId="77777777" w:rsidR="00027B3C" w:rsidRDefault="00027B3C">
      <w:r>
        <w:separator/>
      </w:r>
    </w:p>
  </w:endnote>
  <w:endnote w:type="continuationSeparator" w:id="0">
    <w:p w14:paraId="6AE5983A" w14:textId="77777777" w:rsidR="00027B3C" w:rsidRDefault="00027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Bold">
    <w:altName w:val="Times New Roman"/>
    <w:panose1 w:val="020B0704020202020204"/>
    <w:charset w:val="00"/>
    <w:family w:val="roman"/>
    <w:pitch w:val="default"/>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unga">
    <w:panose1 w:val="00000400000000000000"/>
    <w:charset w:val="00"/>
    <w:family w:val="swiss"/>
    <w:pitch w:val="variable"/>
    <w:sig w:usb0="004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AE" w14:textId="77777777" w:rsidR="00456CDC" w:rsidRDefault="00456C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AF" w14:textId="77777777" w:rsidR="00456CDC" w:rsidRDefault="00456CDC">
    <w:pPr>
      <w:pStyle w:val="Footer"/>
      <w:jc w:val="right"/>
    </w:pPr>
  </w:p>
  <w:tbl>
    <w:tblPr>
      <w:tblStyle w:val="TableGrid"/>
      <w:tblW w:w="10728"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0"/>
      <w:gridCol w:w="5130"/>
      <w:gridCol w:w="1638"/>
    </w:tblGrid>
    <w:tr w:rsidR="00456CDC" w14:paraId="1159D6B3" w14:textId="77777777">
      <w:tc>
        <w:tcPr>
          <w:tcW w:w="3960" w:type="dxa"/>
        </w:tcPr>
        <w:p w14:paraId="1159D6B0" w14:textId="77777777" w:rsidR="00456CDC" w:rsidRDefault="009D40D5">
          <w:pPr>
            <w:pStyle w:val="Footer"/>
            <w:ind w:firstLine="0"/>
            <w:rPr>
              <w:rFonts w:ascii="Arial" w:hAnsi="Arial" w:cs="Arial"/>
              <w:b/>
              <w:sz w:val="20"/>
              <w:szCs w:val="20"/>
            </w:rPr>
          </w:pPr>
          <w:r>
            <w:rPr>
              <w:rFonts w:ascii="Arial" w:hAnsi="Arial" w:cs="Arial"/>
              <w:b/>
              <w:sz w:val="20"/>
              <w:szCs w:val="20"/>
            </w:rPr>
            <w:t xml:space="preserve">L&amp;T Technology Services </w:t>
          </w:r>
        </w:p>
      </w:tc>
      <w:tc>
        <w:tcPr>
          <w:tcW w:w="5130" w:type="dxa"/>
        </w:tcPr>
        <w:p w14:paraId="1159D6B1" w14:textId="77777777" w:rsidR="00456CDC" w:rsidRDefault="009D40D5">
          <w:pPr>
            <w:pStyle w:val="Footer"/>
            <w:ind w:firstLine="0"/>
            <w:rPr>
              <w:rFonts w:ascii="Arial" w:hAnsi="Arial" w:cs="Arial"/>
              <w:b/>
              <w:sz w:val="20"/>
              <w:szCs w:val="20"/>
            </w:rPr>
          </w:pPr>
          <w:r>
            <w:rPr>
              <w:rFonts w:ascii="Arial" w:hAnsi="Arial" w:cs="Arial"/>
              <w:b/>
              <w:sz w:val="20"/>
              <w:szCs w:val="20"/>
              <w:lang w:bidi="ar-SA"/>
            </w:rPr>
            <w:t>CONFIDENTIAL</w:t>
          </w:r>
        </w:p>
      </w:tc>
      <w:tc>
        <w:tcPr>
          <w:tcW w:w="1638" w:type="dxa"/>
        </w:tcPr>
        <w:sdt>
          <w:sdtPr>
            <w:rPr>
              <w:b/>
              <w:sz w:val="20"/>
              <w:szCs w:val="20"/>
            </w:rPr>
            <w:id w:val="-1687513937"/>
            <w:docPartObj>
              <w:docPartGallery w:val="AutoText"/>
            </w:docPartObj>
          </w:sdtPr>
          <w:sdtEndPr/>
          <w:sdtContent>
            <w:sdt>
              <w:sdtPr>
                <w:rPr>
                  <w:b/>
                  <w:sz w:val="20"/>
                  <w:szCs w:val="20"/>
                </w:rPr>
                <w:id w:val="1378971300"/>
                <w:docPartObj>
                  <w:docPartGallery w:val="AutoText"/>
                </w:docPartObj>
              </w:sdtPr>
              <w:sdtEndPr/>
              <w:sdtContent>
                <w:p w14:paraId="1159D6B2" w14:textId="77777777" w:rsidR="00456CDC" w:rsidRDefault="009D40D5">
                  <w:pPr>
                    <w:pStyle w:val="Footer"/>
                    <w:ind w:firstLine="0"/>
                    <w:rPr>
                      <w:b/>
                      <w:sz w:val="20"/>
                      <w:szCs w:val="20"/>
                    </w:rPr>
                  </w:pPr>
                  <w:r>
                    <w:rPr>
                      <w:b/>
                      <w:sz w:val="20"/>
                      <w:szCs w:val="20"/>
                    </w:rPr>
                    <w:t xml:space="preserve">         </w:t>
                  </w:r>
                  <w:r>
                    <w:rPr>
                      <w:b/>
                      <w:sz w:val="20"/>
                      <w:szCs w:val="20"/>
                    </w:rPr>
                    <w:br/>
                    <w:t xml:space="preserve">     Page </w:t>
                  </w:r>
                  <w:r>
                    <w:rPr>
                      <w:b/>
                      <w:bCs/>
                      <w:sz w:val="20"/>
                      <w:szCs w:val="20"/>
                    </w:rPr>
                    <w:fldChar w:fldCharType="begin"/>
                  </w:r>
                  <w:r>
                    <w:rPr>
                      <w:b/>
                      <w:bCs/>
                      <w:sz w:val="20"/>
                      <w:szCs w:val="20"/>
                    </w:rPr>
                    <w:instrText xml:space="preserve"> PAGE </w:instrText>
                  </w:r>
                  <w:r>
                    <w:rPr>
                      <w:b/>
                      <w:bCs/>
                      <w:sz w:val="20"/>
                      <w:szCs w:val="20"/>
                    </w:rPr>
                    <w:fldChar w:fldCharType="separate"/>
                  </w:r>
                  <w:r>
                    <w:rPr>
                      <w:b/>
                      <w:bCs/>
                      <w:sz w:val="20"/>
                      <w:szCs w:val="20"/>
                    </w:rPr>
                    <w:t>6</w:t>
                  </w:r>
                  <w:r>
                    <w:rPr>
                      <w:b/>
                      <w:bCs/>
                      <w:sz w:val="20"/>
                      <w:szCs w:val="20"/>
                    </w:rPr>
                    <w:fldChar w:fldCharType="end"/>
                  </w:r>
                  <w:r>
                    <w:rPr>
                      <w:b/>
                      <w:sz w:val="20"/>
                      <w:szCs w:val="20"/>
                    </w:rPr>
                    <w:t xml:space="preserve"> of </w:t>
                  </w:r>
                  <w:r>
                    <w:rPr>
                      <w:b/>
                      <w:bCs/>
                      <w:sz w:val="20"/>
                      <w:szCs w:val="20"/>
                    </w:rPr>
                    <w:fldChar w:fldCharType="begin"/>
                  </w:r>
                  <w:r>
                    <w:rPr>
                      <w:b/>
                      <w:bCs/>
                      <w:sz w:val="20"/>
                      <w:szCs w:val="20"/>
                    </w:rPr>
                    <w:instrText xml:space="preserve"> NUMPAGES  </w:instrText>
                  </w:r>
                  <w:r>
                    <w:rPr>
                      <w:b/>
                      <w:bCs/>
                      <w:sz w:val="20"/>
                      <w:szCs w:val="20"/>
                    </w:rPr>
                    <w:fldChar w:fldCharType="separate"/>
                  </w:r>
                  <w:r>
                    <w:rPr>
                      <w:b/>
                      <w:bCs/>
                      <w:sz w:val="20"/>
                      <w:szCs w:val="20"/>
                    </w:rPr>
                    <w:t>6</w:t>
                  </w:r>
                  <w:r>
                    <w:rPr>
                      <w:b/>
                      <w:bCs/>
                      <w:sz w:val="20"/>
                      <w:szCs w:val="20"/>
                    </w:rPr>
                    <w:fldChar w:fldCharType="end"/>
                  </w:r>
                </w:p>
              </w:sdtContent>
            </w:sdt>
          </w:sdtContent>
        </w:sdt>
      </w:tc>
    </w:tr>
  </w:tbl>
  <w:p w14:paraId="1159D6B4" w14:textId="77777777" w:rsidR="00456CDC" w:rsidRDefault="00456CDC">
    <w:pPr>
      <w:pStyle w:val="Footer"/>
      <w:ind w:firstLine="0"/>
      <w:rPr>
        <w:rFonts w:ascii="Arial" w:hAnsi="Arial" w:cs="Arial"/>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B6" w14:textId="77777777" w:rsidR="00456CDC" w:rsidRDefault="00456C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5DFF3" w14:textId="77777777" w:rsidR="00027B3C" w:rsidRDefault="00027B3C">
      <w:r>
        <w:separator/>
      </w:r>
    </w:p>
  </w:footnote>
  <w:footnote w:type="continuationSeparator" w:id="0">
    <w:p w14:paraId="149FD2ED" w14:textId="77777777" w:rsidR="00027B3C" w:rsidRDefault="00027B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A8" w14:textId="77777777" w:rsidR="00456CDC" w:rsidRDefault="00456C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A9" w14:textId="77777777" w:rsidR="00456CDC" w:rsidRDefault="00456CDC">
    <w:pPr>
      <w:pStyle w:val="Header"/>
      <w:ind w:firstLine="0"/>
      <w:rPr>
        <w:rFonts w:ascii="Arial" w:hAnsi="Arial" w:cs="Arial"/>
        <w:sz w:val="20"/>
      </w:rPr>
    </w:pP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8"/>
      <w:gridCol w:w="2808"/>
    </w:tblGrid>
    <w:tr w:rsidR="00456CDC" w14:paraId="1159D6AC" w14:textId="77777777">
      <w:tc>
        <w:tcPr>
          <w:tcW w:w="6768" w:type="dxa"/>
        </w:tcPr>
        <w:p w14:paraId="1159D6AA" w14:textId="77777777" w:rsidR="00456CDC" w:rsidRDefault="009D40D5">
          <w:pPr>
            <w:pStyle w:val="Header"/>
            <w:ind w:firstLine="0"/>
            <w:rPr>
              <w:rFonts w:ascii="Arial" w:hAnsi="Arial" w:cs="Arial"/>
              <w:sz w:val="20"/>
            </w:rPr>
          </w:pPr>
          <w:r>
            <w:rPr>
              <w:rFonts w:ascii="Arial" w:hAnsi="Arial" w:cs="Arial"/>
              <w:sz w:val="20"/>
            </w:rPr>
            <w:br/>
            <w:t xml:space="preserve">Learning Report – MBSE </w:t>
          </w:r>
        </w:p>
      </w:tc>
      <w:tc>
        <w:tcPr>
          <w:tcW w:w="2808" w:type="dxa"/>
        </w:tcPr>
        <w:p w14:paraId="1159D6AB" w14:textId="77777777" w:rsidR="00456CDC" w:rsidRDefault="009D40D5">
          <w:pPr>
            <w:pStyle w:val="Header"/>
            <w:ind w:firstLine="0"/>
            <w:rPr>
              <w:rFonts w:ascii="Arial" w:hAnsi="Arial" w:cs="Arial"/>
              <w:sz w:val="20"/>
            </w:rPr>
          </w:pPr>
          <w:r>
            <w:rPr>
              <w:rFonts w:ascii="Arial" w:hAnsi="Arial" w:cs="Arial"/>
              <w:noProof/>
              <w:sz w:val="20"/>
              <w:lang w:val="en-IN" w:eastAsia="en-IN" w:bidi="kn-IN"/>
            </w:rPr>
            <w:drawing>
              <wp:inline distT="0" distB="0" distL="0" distR="0" wp14:anchorId="1159D6B7" wp14:editId="1159D6B8">
                <wp:extent cx="1626235" cy="382270"/>
                <wp:effectExtent l="0" t="0" r="0" b="0"/>
                <wp:docPr id="53" name="Picture 53" descr="F:\SQA_Credentials\IES_to_TS_transformation\lnt t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SQA_Credentials\IES_to_TS_transformation\lnt ts_logo.jpg"/>
                        <pic:cNvPicPr>
                          <a:picLocks noChangeAspect="1" noChangeArrowheads="1"/>
                        </pic:cNvPicPr>
                      </pic:nvPicPr>
                      <pic:blipFill>
                        <a:blip r:embed="rId1">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a:xfrm>
                          <a:off x="0" y="0"/>
                          <a:ext cx="1628270" cy="383122"/>
                        </a:xfrm>
                        <a:prstGeom prst="rect">
                          <a:avLst/>
                        </a:prstGeom>
                        <a:noFill/>
                        <a:ln>
                          <a:noFill/>
                        </a:ln>
                      </pic:spPr>
                    </pic:pic>
                  </a:graphicData>
                </a:graphic>
              </wp:inline>
            </w:drawing>
          </w:r>
        </w:p>
      </w:tc>
    </w:tr>
  </w:tbl>
  <w:p w14:paraId="1159D6AD" w14:textId="77777777" w:rsidR="00456CDC" w:rsidRDefault="00456CDC">
    <w:pPr>
      <w:pStyle w:val="Header"/>
      <w:ind w:firstLine="0"/>
      <w:rPr>
        <w:rFonts w:ascii="Arial" w:hAnsi="Arial" w:cs="Arial"/>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9D6B5" w14:textId="77777777" w:rsidR="00456CDC" w:rsidRDefault="00456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C0945"/>
    <w:multiLevelType w:val="multilevel"/>
    <w:tmpl w:val="0DBC0945"/>
    <w:lvl w:ilvl="0">
      <w:start w:val="1"/>
      <w:numFmt w:val="bullet"/>
      <w:pStyle w:val="BulletL1"/>
      <w:lvlText w:val=""/>
      <w:lvlJc w:val="left"/>
      <w:pPr>
        <w:tabs>
          <w:tab w:val="left" w:pos="1080"/>
        </w:tabs>
        <w:ind w:left="1080" w:hanging="360"/>
      </w:pPr>
      <w:rPr>
        <w:rFonts w:ascii="Symbol" w:hAnsi="Symbol" w:hint="default"/>
        <w:color w:val="auto"/>
        <w:sz w:val="20"/>
        <w:szCs w:val="20"/>
      </w:rPr>
    </w:lvl>
    <w:lvl w:ilvl="1">
      <w:start w:val="1"/>
      <w:numFmt w:val="decimal"/>
      <w:lvlText w:val="%2."/>
      <w:lvlJc w:val="left"/>
      <w:pPr>
        <w:tabs>
          <w:tab w:val="left" w:pos="1800"/>
        </w:tabs>
        <w:ind w:left="1800" w:hanging="360"/>
      </w:p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1" w15:restartNumberingAfterBreak="0">
    <w:nsid w:val="17281038"/>
    <w:multiLevelType w:val="multilevel"/>
    <w:tmpl w:val="E0E660CC"/>
    <w:lvl w:ilvl="0">
      <w:start w:val="1"/>
      <w:numFmt w:val="decimal"/>
      <w:lvlText w:val="%1."/>
      <w:lvlJc w:val="left"/>
      <w:pPr>
        <w:ind w:left="720" w:firstLine="0"/>
      </w:pPr>
      <w:rPr>
        <w:rFonts w:ascii="Calibri" w:hAnsi="Calibri" w:cs="Calibri" w:hint="default"/>
        <w:b w:val="0"/>
        <w:i w:val="0"/>
        <w:color w:val="000000"/>
        <w:sz w:val="22"/>
        <w:szCs w:val="22"/>
        <w:u w:color="000000"/>
      </w:rPr>
    </w:lvl>
    <w:lvl w:ilvl="1">
      <w:start w:val="1"/>
      <w:numFmt w:val="lowerLetter"/>
      <w:lvlText w:val="%2"/>
      <w:lvlJc w:val="left"/>
      <w:pPr>
        <w:ind w:left="1440" w:firstLine="0"/>
      </w:pPr>
      <w:rPr>
        <w:rFonts w:ascii="Calibri" w:hAnsi="Calibri" w:cs="Calibri" w:hint="default"/>
        <w:b w:val="0"/>
        <w:i w:val="0"/>
        <w:color w:val="000000"/>
        <w:sz w:val="22"/>
        <w:szCs w:val="22"/>
        <w:u w:color="000000"/>
      </w:rPr>
    </w:lvl>
    <w:lvl w:ilvl="2">
      <w:start w:val="1"/>
      <w:numFmt w:val="lowerRoman"/>
      <w:lvlText w:val="%3"/>
      <w:lvlJc w:val="left"/>
      <w:pPr>
        <w:ind w:left="2160" w:firstLine="0"/>
      </w:pPr>
      <w:rPr>
        <w:rFonts w:ascii="Calibri" w:hAnsi="Calibri" w:cs="Calibri" w:hint="default"/>
        <w:b w:val="0"/>
        <w:i w:val="0"/>
        <w:color w:val="000000"/>
        <w:sz w:val="22"/>
        <w:szCs w:val="22"/>
        <w:u w:color="000000"/>
      </w:rPr>
    </w:lvl>
    <w:lvl w:ilvl="3">
      <w:start w:val="1"/>
      <w:numFmt w:val="decimal"/>
      <w:lvlText w:val="%4"/>
      <w:lvlJc w:val="left"/>
      <w:pPr>
        <w:ind w:left="2880" w:firstLine="0"/>
      </w:pPr>
      <w:rPr>
        <w:rFonts w:ascii="Calibri" w:hAnsi="Calibri" w:cs="Calibri" w:hint="default"/>
        <w:b w:val="0"/>
        <w:i w:val="0"/>
        <w:color w:val="000000"/>
        <w:sz w:val="22"/>
        <w:szCs w:val="22"/>
        <w:u w:color="000000"/>
      </w:rPr>
    </w:lvl>
    <w:lvl w:ilvl="4">
      <w:start w:val="1"/>
      <w:numFmt w:val="lowerLetter"/>
      <w:lvlText w:val="%5"/>
      <w:lvlJc w:val="left"/>
      <w:pPr>
        <w:ind w:left="3600" w:firstLine="0"/>
      </w:pPr>
      <w:rPr>
        <w:rFonts w:ascii="Calibri" w:hAnsi="Calibri" w:cs="Calibri" w:hint="default"/>
        <w:b w:val="0"/>
        <w:i w:val="0"/>
        <w:color w:val="000000"/>
        <w:sz w:val="22"/>
        <w:szCs w:val="22"/>
        <w:u w:color="000000"/>
      </w:rPr>
    </w:lvl>
    <w:lvl w:ilvl="5">
      <w:start w:val="1"/>
      <w:numFmt w:val="lowerRoman"/>
      <w:lvlText w:val="%6"/>
      <w:lvlJc w:val="left"/>
      <w:pPr>
        <w:ind w:left="4320" w:firstLine="0"/>
      </w:pPr>
      <w:rPr>
        <w:rFonts w:ascii="Calibri" w:hAnsi="Calibri" w:cs="Calibri" w:hint="default"/>
        <w:b w:val="0"/>
        <w:i w:val="0"/>
        <w:color w:val="000000"/>
        <w:sz w:val="22"/>
        <w:szCs w:val="22"/>
        <w:u w:color="000000"/>
      </w:rPr>
    </w:lvl>
    <w:lvl w:ilvl="6">
      <w:start w:val="1"/>
      <w:numFmt w:val="decimal"/>
      <w:lvlText w:val="%7"/>
      <w:lvlJc w:val="left"/>
      <w:pPr>
        <w:ind w:left="5040" w:firstLine="0"/>
      </w:pPr>
      <w:rPr>
        <w:rFonts w:ascii="Calibri" w:hAnsi="Calibri" w:cs="Calibri" w:hint="default"/>
        <w:b w:val="0"/>
        <w:i w:val="0"/>
        <w:color w:val="000000"/>
        <w:sz w:val="22"/>
        <w:szCs w:val="22"/>
        <w:u w:color="000000"/>
      </w:rPr>
    </w:lvl>
    <w:lvl w:ilvl="7">
      <w:start w:val="1"/>
      <w:numFmt w:val="lowerLetter"/>
      <w:lvlText w:val="%8"/>
      <w:lvlJc w:val="left"/>
      <w:pPr>
        <w:ind w:left="5760" w:firstLine="0"/>
      </w:pPr>
      <w:rPr>
        <w:rFonts w:ascii="Calibri" w:hAnsi="Calibri" w:cs="Calibri" w:hint="default"/>
        <w:b w:val="0"/>
        <w:i w:val="0"/>
        <w:color w:val="000000"/>
        <w:sz w:val="22"/>
        <w:szCs w:val="22"/>
        <w:u w:color="000000"/>
      </w:rPr>
    </w:lvl>
    <w:lvl w:ilvl="8">
      <w:start w:val="1"/>
      <w:numFmt w:val="lowerRoman"/>
      <w:lvlText w:val="%9"/>
      <w:lvlJc w:val="left"/>
      <w:pPr>
        <w:ind w:left="6480" w:firstLine="0"/>
      </w:pPr>
      <w:rPr>
        <w:rFonts w:ascii="Calibri" w:hAnsi="Calibri" w:cs="Calibri" w:hint="default"/>
        <w:b w:val="0"/>
        <w:i w:val="0"/>
        <w:color w:val="000000"/>
        <w:sz w:val="22"/>
        <w:szCs w:val="22"/>
        <w:u w:color="000000"/>
      </w:rPr>
    </w:lvl>
  </w:abstractNum>
  <w:abstractNum w:abstractNumId="2" w15:restartNumberingAfterBreak="0">
    <w:nsid w:val="2AB11480"/>
    <w:multiLevelType w:val="hybridMultilevel"/>
    <w:tmpl w:val="98EE71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E341DC5"/>
    <w:multiLevelType w:val="multilevel"/>
    <w:tmpl w:val="AE26591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 w15:restartNumberingAfterBreak="0">
    <w:nsid w:val="531E6F8A"/>
    <w:multiLevelType w:val="hybridMultilevel"/>
    <w:tmpl w:val="48963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8643D1C"/>
    <w:multiLevelType w:val="multilevel"/>
    <w:tmpl w:val="4880C184"/>
    <w:lvl w:ilvl="0">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75301021"/>
    <w:multiLevelType w:val="multilevel"/>
    <w:tmpl w:val="D6E0E43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7E3C1566"/>
    <w:multiLevelType w:val="multilevel"/>
    <w:tmpl w:val="5A8E4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5"/>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attachedTemplate r:id="rId1"/>
  <w:defaultTabStop w:val="720"/>
  <w:drawingGridHorizontalSpacing w:val="11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5DE8"/>
    <w:rsid w:val="00012BFC"/>
    <w:rsid w:val="00012C91"/>
    <w:rsid w:val="00014ABF"/>
    <w:rsid w:val="000150C2"/>
    <w:rsid w:val="00015EE5"/>
    <w:rsid w:val="000177A1"/>
    <w:rsid w:val="0002032D"/>
    <w:rsid w:val="000215F2"/>
    <w:rsid w:val="00025183"/>
    <w:rsid w:val="00025E58"/>
    <w:rsid w:val="00027451"/>
    <w:rsid w:val="00027B3C"/>
    <w:rsid w:val="00033F72"/>
    <w:rsid w:val="00034681"/>
    <w:rsid w:val="000352B6"/>
    <w:rsid w:val="000376C7"/>
    <w:rsid w:val="00040A59"/>
    <w:rsid w:val="0004255F"/>
    <w:rsid w:val="000434B8"/>
    <w:rsid w:val="000437CB"/>
    <w:rsid w:val="00044F0B"/>
    <w:rsid w:val="00046FF4"/>
    <w:rsid w:val="00050928"/>
    <w:rsid w:val="00051E55"/>
    <w:rsid w:val="0005219C"/>
    <w:rsid w:val="00053C2C"/>
    <w:rsid w:val="00053F80"/>
    <w:rsid w:val="000551F2"/>
    <w:rsid w:val="00063244"/>
    <w:rsid w:val="000649BA"/>
    <w:rsid w:val="00064F75"/>
    <w:rsid w:val="00065DA8"/>
    <w:rsid w:val="0006602B"/>
    <w:rsid w:val="000701FB"/>
    <w:rsid w:val="00072543"/>
    <w:rsid w:val="00074F1B"/>
    <w:rsid w:val="00075258"/>
    <w:rsid w:val="00077AEC"/>
    <w:rsid w:val="00081B3C"/>
    <w:rsid w:val="0009037E"/>
    <w:rsid w:val="00094E8E"/>
    <w:rsid w:val="000958A6"/>
    <w:rsid w:val="00096B20"/>
    <w:rsid w:val="00097687"/>
    <w:rsid w:val="000A036F"/>
    <w:rsid w:val="000A2C73"/>
    <w:rsid w:val="000A3485"/>
    <w:rsid w:val="000A70B7"/>
    <w:rsid w:val="000A7CE5"/>
    <w:rsid w:val="000B0B22"/>
    <w:rsid w:val="000B3331"/>
    <w:rsid w:val="000B67F9"/>
    <w:rsid w:val="000B6830"/>
    <w:rsid w:val="000B716E"/>
    <w:rsid w:val="000B7E84"/>
    <w:rsid w:val="000C2F8A"/>
    <w:rsid w:val="000C5288"/>
    <w:rsid w:val="000C6D62"/>
    <w:rsid w:val="000C7FCC"/>
    <w:rsid w:val="000D1695"/>
    <w:rsid w:val="000D21A8"/>
    <w:rsid w:val="000D281E"/>
    <w:rsid w:val="000D48BA"/>
    <w:rsid w:val="000E2419"/>
    <w:rsid w:val="000E54BD"/>
    <w:rsid w:val="000E5F1B"/>
    <w:rsid w:val="000E64CF"/>
    <w:rsid w:val="000E7CFC"/>
    <w:rsid w:val="000F02B2"/>
    <w:rsid w:val="000F4CC4"/>
    <w:rsid w:val="000F5BA0"/>
    <w:rsid w:val="000F6B65"/>
    <w:rsid w:val="001015A8"/>
    <w:rsid w:val="00102929"/>
    <w:rsid w:val="0010685E"/>
    <w:rsid w:val="00107955"/>
    <w:rsid w:val="00111EC9"/>
    <w:rsid w:val="001129AE"/>
    <w:rsid w:val="001147D7"/>
    <w:rsid w:val="00115DFA"/>
    <w:rsid w:val="0012167E"/>
    <w:rsid w:val="00122C9C"/>
    <w:rsid w:val="00125753"/>
    <w:rsid w:val="00127B90"/>
    <w:rsid w:val="00131919"/>
    <w:rsid w:val="001324C8"/>
    <w:rsid w:val="001413BA"/>
    <w:rsid w:val="00143391"/>
    <w:rsid w:val="00146C84"/>
    <w:rsid w:val="001474E5"/>
    <w:rsid w:val="00151009"/>
    <w:rsid w:val="00151CEE"/>
    <w:rsid w:val="001528A7"/>
    <w:rsid w:val="00156194"/>
    <w:rsid w:val="00157D22"/>
    <w:rsid w:val="00160183"/>
    <w:rsid w:val="0016078B"/>
    <w:rsid w:val="001650CD"/>
    <w:rsid w:val="0016510E"/>
    <w:rsid w:val="001675BA"/>
    <w:rsid w:val="00170174"/>
    <w:rsid w:val="001705B6"/>
    <w:rsid w:val="00174EF8"/>
    <w:rsid w:val="00175DDF"/>
    <w:rsid w:val="0018008B"/>
    <w:rsid w:val="001805B5"/>
    <w:rsid w:val="00181540"/>
    <w:rsid w:val="00182CF7"/>
    <w:rsid w:val="00186AB4"/>
    <w:rsid w:val="00187714"/>
    <w:rsid w:val="00187971"/>
    <w:rsid w:val="00190808"/>
    <w:rsid w:val="0019199B"/>
    <w:rsid w:val="001923F2"/>
    <w:rsid w:val="001941FF"/>
    <w:rsid w:val="001A222E"/>
    <w:rsid w:val="001A2FF7"/>
    <w:rsid w:val="001A342E"/>
    <w:rsid w:val="001A4E60"/>
    <w:rsid w:val="001A6DF4"/>
    <w:rsid w:val="001B0AD1"/>
    <w:rsid w:val="001B20A8"/>
    <w:rsid w:val="001B2343"/>
    <w:rsid w:val="001B4615"/>
    <w:rsid w:val="001B4C4F"/>
    <w:rsid w:val="001B4CE7"/>
    <w:rsid w:val="001B5B12"/>
    <w:rsid w:val="001B7390"/>
    <w:rsid w:val="001C0CA8"/>
    <w:rsid w:val="001C132E"/>
    <w:rsid w:val="001C2C51"/>
    <w:rsid w:val="001C39B3"/>
    <w:rsid w:val="001C6429"/>
    <w:rsid w:val="001C658C"/>
    <w:rsid w:val="001D05B5"/>
    <w:rsid w:val="001D3752"/>
    <w:rsid w:val="001D47BD"/>
    <w:rsid w:val="001D56CE"/>
    <w:rsid w:val="001D76F6"/>
    <w:rsid w:val="001E2515"/>
    <w:rsid w:val="001E32C5"/>
    <w:rsid w:val="001E4E0A"/>
    <w:rsid w:val="001F1103"/>
    <w:rsid w:val="001F2E18"/>
    <w:rsid w:val="001F5043"/>
    <w:rsid w:val="001F5EDA"/>
    <w:rsid w:val="001F64E0"/>
    <w:rsid w:val="001F7772"/>
    <w:rsid w:val="00202E57"/>
    <w:rsid w:val="00207530"/>
    <w:rsid w:val="0021174B"/>
    <w:rsid w:val="002165BF"/>
    <w:rsid w:val="00222D0F"/>
    <w:rsid w:val="0022511B"/>
    <w:rsid w:val="00225449"/>
    <w:rsid w:val="002317A0"/>
    <w:rsid w:val="002343A3"/>
    <w:rsid w:val="0023527B"/>
    <w:rsid w:val="002358A6"/>
    <w:rsid w:val="00237E8C"/>
    <w:rsid w:val="0024065A"/>
    <w:rsid w:val="002438B2"/>
    <w:rsid w:val="00245837"/>
    <w:rsid w:val="00247005"/>
    <w:rsid w:val="00250FD9"/>
    <w:rsid w:val="002540D1"/>
    <w:rsid w:val="002540E4"/>
    <w:rsid w:val="00254B55"/>
    <w:rsid w:val="00257B68"/>
    <w:rsid w:val="002602DA"/>
    <w:rsid w:val="00260607"/>
    <w:rsid w:val="00262269"/>
    <w:rsid w:val="00264384"/>
    <w:rsid w:val="002656BB"/>
    <w:rsid w:val="002710DE"/>
    <w:rsid w:val="00272CB5"/>
    <w:rsid w:val="002765BF"/>
    <w:rsid w:val="0027734E"/>
    <w:rsid w:val="00277979"/>
    <w:rsid w:val="002834F3"/>
    <w:rsid w:val="00283BE8"/>
    <w:rsid w:val="00286099"/>
    <w:rsid w:val="00286315"/>
    <w:rsid w:val="00286B12"/>
    <w:rsid w:val="002901EE"/>
    <w:rsid w:val="00292381"/>
    <w:rsid w:val="00292D40"/>
    <w:rsid w:val="0029552E"/>
    <w:rsid w:val="002979C3"/>
    <w:rsid w:val="002A0860"/>
    <w:rsid w:val="002A220C"/>
    <w:rsid w:val="002A4215"/>
    <w:rsid w:val="002A489F"/>
    <w:rsid w:val="002A4E7E"/>
    <w:rsid w:val="002B413A"/>
    <w:rsid w:val="002B4CAC"/>
    <w:rsid w:val="002C094F"/>
    <w:rsid w:val="002C17E6"/>
    <w:rsid w:val="002C32FB"/>
    <w:rsid w:val="002C3F89"/>
    <w:rsid w:val="002C4220"/>
    <w:rsid w:val="002C4810"/>
    <w:rsid w:val="002D149C"/>
    <w:rsid w:val="002D1F12"/>
    <w:rsid w:val="002D2616"/>
    <w:rsid w:val="002D380C"/>
    <w:rsid w:val="002D41DD"/>
    <w:rsid w:val="002D7552"/>
    <w:rsid w:val="002E153A"/>
    <w:rsid w:val="002E1C68"/>
    <w:rsid w:val="002E3919"/>
    <w:rsid w:val="002E4413"/>
    <w:rsid w:val="002E7186"/>
    <w:rsid w:val="002E7F53"/>
    <w:rsid w:val="002E7F59"/>
    <w:rsid w:val="002F1680"/>
    <w:rsid w:val="002F2222"/>
    <w:rsid w:val="002F33E9"/>
    <w:rsid w:val="002F434D"/>
    <w:rsid w:val="002F450C"/>
    <w:rsid w:val="002F69A4"/>
    <w:rsid w:val="002F6CAD"/>
    <w:rsid w:val="00301287"/>
    <w:rsid w:val="00305B10"/>
    <w:rsid w:val="00306B1D"/>
    <w:rsid w:val="00307262"/>
    <w:rsid w:val="00310167"/>
    <w:rsid w:val="003115ED"/>
    <w:rsid w:val="00312A9A"/>
    <w:rsid w:val="003148D2"/>
    <w:rsid w:val="00314E0C"/>
    <w:rsid w:val="00316202"/>
    <w:rsid w:val="00317FF6"/>
    <w:rsid w:val="00320DA4"/>
    <w:rsid w:val="003217BE"/>
    <w:rsid w:val="003223FD"/>
    <w:rsid w:val="00323635"/>
    <w:rsid w:val="00324E27"/>
    <w:rsid w:val="003255D3"/>
    <w:rsid w:val="00332A47"/>
    <w:rsid w:val="00334A26"/>
    <w:rsid w:val="0034212F"/>
    <w:rsid w:val="003429B5"/>
    <w:rsid w:val="003431C0"/>
    <w:rsid w:val="003448EA"/>
    <w:rsid w:val="0034540B"/>
    <w:rsid w:val="00350747"/>
    <w:rsid w:val="00351860"/>
    <w:rsid w:val="00352C48"/>
    <w:rsid w:val="00353A56"/>
    <w:rsid w:val="003545A8"/>
    <w:rsid w:val="00356CF8"/>
    <w:rsid w:val="003571B8"/>
    <w:rsid w:val="003622B5"/>
    <w:rsid w:val="00362A05"/>
    <w:rsid w:val="00363044"/>
    <w:rsid w:val="00364981"/>
    <w:rsid w:val="0036544F"/>
    <w:rsid w:val="00370DC6"/>
    <w:rsid w:val="003724F8"/>
    <w:rsid w:val="003733FD"/>
    <w:rsid w:val="00374EAD"/>
    <w:rsid w:val="003759EB"/>
    <w:rsid w:val="00375EC5"/>
    <w:rsid w:val="00381156"/>
    <w:rsid w:val="003832DD"/>
    <w:rsid w:val="00394514"/>
    <w:rsid w:val="00395C99"/>
    <w:rsid w:val="0039659E"/>
    <w:rsid w:val="003978A0"/>
    <w:rsid w:val="003A256E"/>
    <w:rsid w:val="003A354E"/>
    <w:rsid w:val="003A4AE2"/>
    <w:rsid w:val="003A684A"/>
    <w:rsid w:val="003A7009"/>
    <w:rsid w:val="003A724F"/>
    <w:rsid w:val="003B4FCF"/>
    <w:rsid w:val="003B6915"/>
    <w:rsid w:val="003B733D"/>
    <w:rsid w:val="003C4A6B"/>
    <w:rsid w:val="003C596A"/>
    <w:rsid w:val="003C5E4C"/>
    <w:rsid w:val="003C6BB2"/>
    <w:rsid w:val="003D0B05"/>
    <w:rsid w:val="003D255C"/>
    <w:rsid w:val="003D43AA"/>
    <w:rsid w:val="003D4BA6"/>
    <w:rsid w:val="003E1888"/>
    <w:rsid w:val="003E19FF"/>
    <w:rsid w:val="003E280F"/>
    <w:rsid w:val="003E457D"/>
    <w:rsid w:val="003E7176"/>
    <w:rsid w:val="003F1995"/>
    <w:rsid w:val="003F61ED"/>
    <w:rsid w:val="00402CAC"/>
    <w:rsid w:val="00403B40"/>
    <w:rsid w:val="00404807"/>
    <w:rsid w:val="00404B4F"/>
    <w:rsid w:val="00406A57"/>
    <w:rsid w:val="00406F96"/>
    <w:rsid w:val="004077D2"/>
    <w:rsid w:val="00407D9A"/>
    <w:rsid w:val="00407DEC"/>
    <w:rsid w:val="004150CB"/>
    <w:rsid w:val="00417AA7"/>
    <w:rsid w:val="00420EE5"/>
    <w:rsid w:val="0042380C"/>
    <w:rsid w:val="00424041"/>
    <w:rsid w:val="00425CC6"/>
    <w:rsid w:val="00431687"/>
    <w:rsid w:val="004328F5"/>
    <w:rsid w:val="00432EE2"/>
    <w:rsid w:val="0043372D"/>
    <w:rsid w:val="00433AF0"/>
    <w:rsid w:val="004347FB"/>
    <w:rsid w:val="004413FB"/>
    <w:rsid w:val="00441670"/>
    <w:rsid w:val="00443173"/>
    <w:rsid w:val="00450173"/>
    <w:rsid w:val="004505DF"/>
    <w:rsid w:val="00451C89"/>
    <w:rsid w:val="00451D49"/>
    <w:rsid w:val="004533B5"/>
    <w:rsid w:val="0045371F"/>
    <w:rsid w:val="0045444B"/>
    <w:rsid w:val="0045467C"/>
    <w:rsid w:val="00454A39"/>
    <w:rsid w:val="00456CDC"/>
    <w:rsid w:val="00456E66"/>
    <w:rsid w:val="00457474"/>
    <w:rsid w:val="00457FD9"/>
    <w:rsid w:val="00460479"/>
    <w:rsid w:val="004650A2"/>
    <w:rsid w:val="0046708A"/>
    <w:rsid w:val="00470AF6"/>
    <w:rsid w:val="00470E4A"/>
    <w:rsid w:val="004724B6"/>
    <w:rsid w:val="00472526"/>
    <w:rsid w:val="00472980"/>
    <w:rsid w:val="004745E1"/>
    <w:rsid w:val="00474952"/>
    <w:rsid w:val="00474CB1"/>
    <w:rsid w:val="00476E2F"/>
    <w:rsid w:val="00477C55"/>
    <w:rsid w:val="00477FC9"/>
    <w:rsid w:val="00480666"/>
    <w:rsid w:val="00480B7C"/>
    <w:rsid w:val="00480F0F"/>
    <w:rsid w:val="004817E1"/>
    <w:rsid w:val="004827FA"/>
    <w:rsid w:val="004828AC"/>
    <w:rsid w:val="00483789"/>
    <w:rsid w:val="00483C5E"/>
    <w:rsid w:val="00484796"/>
    <w:rsid w:val="00485655"/>
    <w:rsid w:val="004874AF"/>
    <w:rsid w:val="004906F0"/>
    <w:rsid w:val="00491A4B"/>
    <w:rsid w:val="00495F73"/>
    <w:rsid w:val="004A186B"/>
    <w:rsid w:val="004A19B5"/>
    <w:rsid w:val="004A1DB6"/>
    <w:rsid w:val="004A29AF"/>
    <w:rsid w:val="004A30C8"/>
    <w:rsid w:val="004A381A"/>
    <w:rsid w:val="004A394F"/>
    <w:rsid w:val="004A4827"/>
    <w:rsid w:val="004A5DDE"/>
    <w:rsid w:val="004A684D"/>
    <w:rsid w:val="004B2FAB"/>
    <w:rsid w:val="004B3AEE"/>
    <w:rsid w:val="004B3DD8"/>
    <w:rsid w:val="004B6CE3"/>
    <w:rsid w:val="004B6FD0"/>
    <w:rsid w:val="004B73D5"/>
    <w:rsid w:val="004C0358"/>
    <w:rsid w:val="004C05C2"/>
    <w:rsid w:val="004C08D0"/>
    <w:rsid w:val="004C30A6"/>
    <w:rsid w:val="004C4B6E"/>
    <w:rsid w:val="004C5491"/>
    <w:rsid w:val="004C6028"/>
    <w:rsid w:val="004C6BF4"/>
    <w:rsid w:val="004C73A5"/>
    <w:rsid w:val="004C74FF"/>
    <w:rsid w:val="004C7942"/>
    <w:rsid w:val="004D3010"/>
    <w:rsid w:val="004D3084"/>
    <w:rsid w:val="004D5522"/>
    <w:rsid w:val="004D5F13"/>
    <w:rsid w:val="004D67FA"/>
    <w:rsid w:val="004D68A9"/>
    <w:rsid w:val="004D6D60"/>
    <w:rsid w:val="004E25E2"/>
    <w:rsid w:val="004E2BF2"/>
    <w:rsid w:val="004E7031"/>
    <w:rsid w:val="004F0A28"/>
    <w:rsid w:val="004F0F94"/>
    <w:rsid w:val="004F20C0"/>
    <w:rsid w:val="004F3FBF"/>
    <w:rsid w:val="0050041A"/>
    <w:rsid w:val="00502375"/>
    <w:rsid w:val="00503D7B"/>
    <w:rsid w:val="00506919"/>
    <w:rsid w:val="00506F40"/>
    <w:rsid w:val="005113E5"/>
    <w:rsid w:val="00512662"/>
    <w:rsid w:val="0051305C"/>
    <w:rsid w:val="0051444D"/>
    <w:rsid w:val="00517536"/>
    <w:rsid w:val="00517AEE"/>
    <w:rsid w:val="005206A6"/>
    <w:rsid w:val="005249E0"/>
    <w:rsid w:val="00525DD8"/>
    <w:rsid w:val="00525F27"/>
    <w:rsid w:val="0052788C"/>
    <w:rsid w:val="00530967"/>
    <w:rsid w:val="005311E2"/>
    <w:rsid w:val="00533266"/>
    <w:rsid w:val="00535DF3"/>
    <w:rsid w:val="0054107D"/>
    <w:rsid w:val="00541EB1"/>
    <w:rsid w:val="00542021"/>
    <w:rsid w:val="005448D9"/>
    <w:rsid w:val="00544B68"/>
    <w:rsid w:val="00545F06"/>
    <w:rsid w:val="00546C87"/>
    <w:rsid w:val="00552D1C"/>
    <w:rsid w:val="00553062"/>
    <w:rsid w:val="00553962"/>
    <w:rsid w:val="00557C59"/>
    <w:rsid w:val="005633D4"/>
    <w:rsid w:val="00563E81"/>
    <w:rsid w:val="00564CAF"/>
    <w:rsid w:val="00565C2A"/>
    <w:rsid w:val="00566506"/>
    <w:rsid w:val="00572002"/>
    <w:rsid w:val="005724EE"/>
    <w:rsid w:val="00573678"/>
    <w:rsid w:val="005803AF"/>
    <w:rsid w:val="00582A5C"/>
    <w:rsid w:val="00586579"/>
    <w:rsid w:val="00587D01"/>
    <w:rsid w:val="005911BB"/>
    <w:rsid w:val="005915ED"/>
    <w:rsid w:val="0059196F"/>
    <w:rsid w:val="00594E98"/>
    <w:rsid w:val="00595DFD"/>
    <w:rsid w:val="005A1B63"/>
    <w:rsid w:val="005A21F4"/>
    <w:rsid w:val="005A2242"/>
    <w:rsid w:val="005A2713"/>
    <w:rsid w:val="005A67FB"/>
    <w:rsid w:val="005A690B"/>
    <w:rsid w:val="005A6A8A"/>
    <w:rsid w:val="005A6C5B"/>
    <w:rsid w:val="005B1CC5"/>
    <w:rsid w:val="005B1E93"/>
    <w:rsid w:val="005B2935"/>
    <w:rsid w:val="005B33DF"/>
    <w:rsid w:val="005B38A1"/>
    <w:rsid w:val="005B4257"/>
    <w:rsid w:val="005B44E8"/>
    <w:rsid w:val="005B5217"/>
    <w:rsid w:val="005B61B2"/>
    <w:rsid w:val="005C11C4"/>
    <w:rsid w:val="005C228A"/>
    <w:rsid w:val="005C5301"/>
    <w:rsid w:val="005C66B1"/>
    <w:rsid w:val="005C7E28"/>
    <w:rsid w:val="005D06CA"/>
    <w:rsid w:val="005D15A0"/>
    <w:rsid w:val="005D2BF9"/>
    <w:rsid w:val="005D3DF3"/>
    <w:rsid w:val="005D6F5C"/>
    <w:rsid w:val="005D7854"/>
    <w:rsid w:val="005D7D2C"/>
    <w:rsid w:val="005E1147"/>
    <w:rsid w:val="005E1348"/>
    <w:rsid w:val="005E18F5"/>
    <w:rsid w:val="005E6866"/>
    <w:rsid w:val="005F029C"/>
    <w:rsid w:val="00600837"/>
    <w:rsid w:val="00603675"/>
    <w:rsid w:val="00605275"/>
    <w:rsid w:val="00605A52"/>
    <w:rsid w:val="006139C5"/>
    <w:rsid w:val="006151C7"/>
    <w:rsid w:val="006157F8"/>
    <w:rsid w:val="00616A09"/>
    <w:rsid w:val="00622D6C"/>
    <w:rsid w:val="0062672E"/>
    <w:rsid w:val="00626E62"/>
    <w:rsid w:val="00630659"/>
    <w:rsid w:val="00630D22"/>
    <w:rsid w:val="0063248F"/>
    <w:rsid w:val="00632896"/>
    <w:rsid w:val="00634552"/>
    <w:rsid w:val="00634880"/>
    <w:rsid w:val="00635128"/>
    <w:rsid w:val="00651351"/>
    <w:rsid w:val="00652403"/>
    <w:rsid w:val="00652FB1"/>
    <w:rsid w:val="00656526"/>
    <w:rsid w:val="00657156"/>
    <w:rsid w:val="00657694"/>
    <w:rsid w:val="00661336"/>
    <w:rsid w:val="00661CB4"/>
    <w:rsid w:val="00662C3A"/>
    <w:rsid w:val="00663A43"/>
    <w:rsid w:val="0066466B"/>
    <w:rsid w:val="00665E09"/>
    <w:rsid w:val="00666217"/>
    <w:rsid w:val="00671401"/>
    <w:rsid w:val="00674013"/>
    <w:rsid w:val="006742AA"/>
    <w:rsid w:val="0068151F"/>
    <w:rsid w:val="00687946"/>
    <w:rsid w:val="00687DDB"/>
    <w:rsid w:val="00691556"/>
    <w:rsid w:val="0069214B"/>
    <w:rsid w:val="00693A0A"/>
    <w:rsid w:val="00695233"/>
    <w:rsid w:val="0069562B"/>
    <w:rsid w:val="0069624D"/>
    <w:rsid w:val="00696E36"/>
    <w:rsid w:val="006A582B"/>
    <w:rsid w:val="006A5D37"/>
    <w:rsid w:val="006A6299"/>
    <w:rsid w:val="006A6589"/>
    <w:rsid w:val="006B253A"/>
    <w:rsid w:val="006B3F55"/>
    <w:rsid w:val="006B4EC8"/>
    <w:rsid w:val="006B5402"/>
    <w:rsid w:val="006B75C9"/>
    <w:rsid w:val="006C5276"/>
    <w:rsid w:val="006C7993"/>
    <w:rsid w:val="006D034E"/>
    <w:rsid w:val="006D09AF"/>
    <w:rsid w:val="006D28BC"/>
    <w:rsid w:val="006D4C6C"/>
    <w:rsid w:val="006D540B"/>
    <w:rsid w:val="006D5B0F"/>
    <w:rsid w:val="006E044D"/>
    <w:rsid w:val="006E1234"/>
    <w:rsid w:val="006E2ABE"/>
    <w:rsid w:val="006E2CBC"/>
    <w:rsid w:val="006E4771"/>
    <w:rsid w:val="006E5294"/>
    <w:rsid w:val="006F074E"/>
    <w:rsid w:val="006F1A80"/>
    <w:rsid w:val="006F3721"/>
    <w:rsid w:val="006F5C74"/>
    <w:rsid w:val="00700E98"/>
    <w:rsid w:val="007014C0"/>
    <w:rsid w:val="00701C0A"/>
    <w:rsid w:val="00703E1B"/>
    <w:rsid w:val="00704210"/>
    <w:rsid w:val="00704894"/>
    <w:rsid w:val="00705096"/>
    <w:rsid w:val="00705561"/>
    <w:rsid w:val="00707877"/>
    <w:rsid w:val="00711494"/>
    <w:rsid w:val="007137BF"/>
    <w:rsid w:val="00714650"/>
    <w:rsid w:val="007147FE"/>
    <w:rsid w:val="00715F24"/>
    <w:rsid w:val="00717F4D"/>
    <w:rsid w:val="0072033B"/>
    <w:rsid w:val="00721182"/>
    <w:rsid w:val="007226AE"/>
    <w:rsid w:val="00722D8B"/>
    <w:rsid w:val="007270F7"/>
    <w:rsid w:val="00731C68"/>
    <w:rsid w:val="00734549"/>
    <w:rsid w:val="00737EF1"/>
    <w:rsid w:val="0074034E"/>
    <w:rsid w:val="00746D2E"/>
    <w:rsid w:val="007475A0"/>
    <w:rsid w:val="00751266"/>
    <w:rsid w:val="007519B7"/>
    <w:rsid w:val="00752990"/>
    <w:rsid w:val="00753B33"/>
    <w:rsid w:val="00756557"/>
    <w:rsid w:val="00756588"/>
    <w:rsid w:val="007600BE"/>
    <w:rsid w:val="0076346C"/>
    <w:rsid w:val="007635CC"/>
    <w:rsid w:val="00763E6D"/>
    <w:rsid w:val="00764830"/>
    <w:rsid w:val="00764E20"/>
    <w:rsid w:val="0077021F"/>
    <w:rsid w:val="00771E5C"/>
    <w:rsid w:val="00775639"/>
    <w:rsid w:val="007760FF"/>
    <w:rsid w:val="0077647D"/>
    <w:rsid w:val="00782CB9"/>
    <w:rsid w:val="007830E5"/>
    <w:rsid w:val="00790EC1"/>
    <w:rsid w:val="007929BC"/>
    <w:rsid w:val="0079478B"/>
    <w:rsid w:val="00797330"/>
    <w:rsid w:val="00797B3F"/>
    <w:rsid w:val="007A25AF"/>
    <w:rsid w:val="007A38D2"/>
    <w:rsid w:val="007A7BC4"/>
    <w:rsid w:val="007A7C46"/>
    <w:rsid w:val="007B0FF9"/>
    <w:rsid w:val="007B11B3"/>
    <w:rsid w:val="007B1D78"/>
    <w:rsid w:val="007B2DE1"/>
    <w:rsid w:val="007B3560"/>
    <w:rsid w:val="007B3ACD"/>
    <w:rsid w:val="007B556F"/>
    <w:rsid w:val="007B6D0C"/>
    <w:rsid w:val="007C0CCB"/>
    <w:rsid w:val="007C1638"/>
    <w:rsid w:val="007C3387"/>
    <w:rsid w:val="007C3D3D"/>
    <w:rsid w:val="007C5195"/>
    <w:rsid w:val="007C53B0"/>
    <w:rsid w:val="007C67C2"/>
    <w:rsid w:val="007C7414"/>
    <w:rsid w:val="007D1431"/>
    <w:rsid w:val="007D5167"/>
    <w:rsid w:val="007E09C8"/>
    <w:rsid w:val="007E264B"/>
    <w:rsid w:val="007E350B"/>
    <w:rsid w:val="007E40C5"/>
    <w:rsid w:val="007E6126"/>
    <w:rsid w:val="007E6345"/>
    <w:rsid w:val="007E716D"/>
    <w:rsid w:val="007E7B81"/>
    <w:rsid w:val="007E7FCF"/>
    <w:rsid w:val="007F0E33"/>
    <w:rsid w:val="007F5F8B"/>
    <w:rsid w:val="007F7936"/>
    <w:rsid w:val="007F79B8"/>
    <w:rsid w:val="00800942"/>
    <w:rsid w:val="00800E88"/>
    <w:rsid w:val="00801D45"/>
    <w:rsid w:val="008030F4"/>
    <w:rsid w:val="00804528"/>
    <w:rsid w:val="008051C6"/>
    <w:rsid w:val="00805224"/>
    <w:rsid w:val="00810DD4"/>
    <w:rsid w:val="008127A0"/>
    <w:rsid w:val="00813557"/>
    <w:rsid w:val="008143C2"/>
    <w:rsid w:val="00814D3F"/>
    <w:rsid w:val="008156D8"/>
    <w:rsid w:val="00817E57"/>
    <w:rsid w:val="0082013E"/>
    <w:rsid w:val="00821D29"/>
    <w:rsid w:val="00825DA2"/>
    <w:rsid w:val="00825E4A"/>
    <w:rsid w:val="008269B5"/>
    <w:rsid w:val="008307EE"/>
    <w:rsid w:val="0083295F"/>
    <w:rsid w:val="008335DB"/>
    <w:rsid w:val="00837AAE"/>
    <w:rsid w:val="00837D9E"/>
    <w:rsid w:val="0084424C"/>
    <w:rsid w:val="0084617E"/>
    <w:rsid w:val="008470E1"/>
    <w:rsid w:val="008475DD"/>
    <w:rsid w:val="008536A8"/>
    <w:rsid w:val="00854F2C"/>
    <w:rsid w:val="0085706C"/>
    <w:rsid w:val="00857C68"/>
    <w:rsid w:val="008601D0"/>
    <w:rsid w:val="00860730"/>
    <w:rsid w:val="00862AEE"/>
    <w:rsid w:val="0086313F"/>
    <w:rsid w:val="008638D5"/>
    <w:rsid w:val="0086765E"/>
    <w:rsid w:val="00871141"/>
    <w:rsid w:val="00872795"/>
    <w:rsid w:val="008737A4"/>
    <w:rsid w:val="00876367"/>
    <w:rsid w:val="00877C77"/>
    <w:rsid w:val="00877C8F"/>
    <w:rsid w:val="008807AC"/>
    <w:rsid w:val="008871F2"/>
    <w:rsid w:val="00890098"/>
    <w:rsid w:val="00891034"/>
    <w:rsid w:val="008910CF"/>
    <w:rsid w:val="00897BC4"/>
    <w:rsid w:val="008A0FD9"/>
    <w:rsid w:val="008A3B1C"/>
    <w:rsid w:val="008A6CDE"/>
    <w:rsid w:val="008A7C5F"/>
    <w:rsid w:val="008B104A"/>
    <w:rsid w:val="008B4EB4"/>
    <w:rsid w:val="008B5815"/>
    <w:rsid w:val="008B76F9"/>
    <w:rsid w:val="008B7D6E"/>
    <w:rsid w:val="008C02E0"/>
    <w:rsid w:val="008C1C50"/>
    <w:rsid w:val="008C3EB8"/>
    <w:rsid w:val="008C460B"/>
    <w:rsid w:val="008C4D79"/>
    <w:rsid w:val="008C5B8F"/>
    <w:rsid w:val="008C6313"/>
    <w:rsid w:val="008D2760"/>
    <w:rsid w:val="008D38E1"/>
    <w:rsid w:val="008D47E9"/>
    <w:rsid w:val="008D55F5"/>
    <w:rsid w:val="008D68CE"/>
    <w:rsid w:val="008E067C"/>
    <w:rsid w:val="008E3664"/>
    <w:rsid w:val="008E4452"/>
    <w:rsid w:val="008E5F46"/>
    <w:rsid w:val="008F1A2A"/>
    <w:rsid w:val="008F5A6C"/>
    <w:rsid w:val="00901A8F"/>
    <w:rsid w:val="0090233A"/>
    <w:rsid w:val="00903425"/>
    <w:rsid w:val="00903785"/>
    <w:rsid w:val="00903C70"/>
    <w:rsid w:val="00905CB1"/>
    <w:rsid w:val="00905F6C"/>
    <w:rsid w:val="0090650A"/>
    <w:rsid w:val="00906AB5"/>
    <w:rsid w:val="009131A6"/>
    <w:rsid w:val="00913251"/>
    <w:rsid w:val="009137CA"/>
    <w:rsid w:val="00914F13"/>
    <w:rsid w:val="009153F4"/>
    <w:rsid w:val="00917BBA"/>
    <w:rsid w:val="009217BA"/>
    <w:rsid w:val="00924CDB"/>
    <w:rsid w:val="009262C3"/>
    <w:rsid w:val="00926991"/>
    <w:rsid w:val="009279D8"/>
    <w:rsid w:val="00931E94"/>
    <w:rsid w:val="009321A3"/>
    <w:rsid w:val="00934622"/>
    <w:rsid w:val="00935967"/>
    <w:rsid w:val="00942048"/>
    <w:rsid w:val="00942276"/>
    <w:rsid w:val="0094346B"/>
    <w:rsid w:val="009455A6"/>
    <w:rsid w:val="009472C9"/>
    <w:rsid w:val="009477AB"/>
    <w:rsid w:val="00950480"/>
    <w:rsid w:val="00951928"/>
    <w:rsid w:val="009526C4"/>
    <w:rsid w:val="00952AE9"/>
    <w:rsid w:val="00954566"/>
    <w:rsid w:val="00956DE7"/>
    <w:rsid w:val="00957EDA"/>
    <w:rsid w:val="00963DA6"/>
    <w:rsid w:val="00965B90"/>
    <w:rsid w:val="00967644"/>
    <w:rsid w:val="00971534"/>
    <w:rsid w:val="00974EDE"/>
    <w:rsid w:val="009756E9"/>
    <w:rsid w:val="00983BC5"/>
    <w:rsid w:val="00985847"/>
    <w:rsid w:val="00986BEB"/>
    <w:rsid w:val="009909BF"/>
    <w:rsid w:val="00993875"/>
    <w:rsid w:val="00995956"/>
    <w:rsid w:val="00997756"/>
    <w:rsid w:val="009A0D0B"/>
    <w:rsid w:val="009A58B8"/>
    <w:rsid w:val="009B094B"/>
    <w:rsid w:val="009B2A69"/>
    <w:rsid w:val="009B2B00"/>
    <w:rsid w:val="009B3953"/>
    <w:rsid w:val="009B52D1"/>
    <w:rsid w:val="009C3EEC"/>
    <w:rsid w:val="009C4B62"/>
    <w:rsid w:val="009C5EB3"/>
    <w:rsid w:val="009C6568"/>
    <w:rsid w:val="009C7984"/>
    <w:rsid w:val="009D2FDA"/>
    <w:rsid w:val="009D40D5"/>
    <w:rsid w:val="009D62B8"/>
    <w:rsid w:val="009D650E"/>
    <w:rsid w:val="009D78CF"/>
    <w:rsid w:val="009E199F"/>
    <w:rsid w:val="009E24F1"/>
    <w:rsid w:val="009E5630"/>
    <w:rsid w:val="009E5D1F"/>
    <w:rsid w:val="009F1C19"/>
    <w:rsid w:val="009F23CD"/>
    <w:rsid w:val="009F2EBC"/>
    <w:rsid w:val="009F3E33"/>
    <w:rsid w:val="009F4BF8"/>
    <w:rsid w:val="009F7033"/>
    <w:rsid w:val="00A01FC7"/>
    <w:rsid w:val="00A037B6"/>
    <w:rsid w:val="00A03DAD"/>
    <w:rsid w:val="00A03F6B"/>
    <w:rsid w:val="00A050AF"/>
    <w:rsid w:val="00A079F0"/>
    <w:rsid w:val="00A10002"/>
    <w:rsid w:val="00A1044E"/>
    <w:rsid w:val="00A105EE"/>
    <w:rsid w:val="00A10F49"/>
    <w:rsid w:val="00A134E3"/>
    <w:rsid w:val="00A138CE"/>
    <w:rsid w:val="00A15107"/>
    <w:rsid w:val="00A200AC"/>
    <w:rsid w:val="00A20EA8"/>
    <w:rsid w:val="00A21668"/>
    <w:rsid w:val="00A21EB3"/>
    <w:rsid w:val="00A24D92"/>
    <w:rsid w:val="00A31F80"/>
    <w:rsid w:val="00A33473"/>
    <w:rsid w:val="00A3376A"/>
    <w:rsid w:val="00A340AD"/>
    <w:rsid w:val="00A34658"/>
    <w:rsid w:val="00A34FDD"/>
    <w:rsid w:val="00A3538E"/>
    <w:rsid w:val="00A35A10"/>
    <w:rsid w:val="00A4038A"/>
    <w:rsid w:val="00A44E1B"/>
    <w:rsid w:val="00A52011"/>
    <w:rsid w:val="00A5476C"/>
    <w:rsid w:val="00A60155"/>
    <w:rsid w:val="00A60B50"/>
    <w:rsid w:val="00A61302"/>
    <w:rsid w:val="00A61B09"/>
    <w:rsid w:val="00A63A61"/>
    <w:rsid w:val="00A7259F"/>
    <w:rsid w:val="00A72D6E"/>
    <w:rsid w:val="00A73627"/>
    <w:rsid w:val="00A74845"/>
    <w:rsid w:val="00A75A68"/>
    <w:rsid w:val="00A75B53"/>
    <w:rsid w:val="00A803A9"/>
    <w:rsid w:val="00A81984"/>
    <w:rsid w:val="00A84F26"/>
    <w:rsid w:val="00A85A11"/>
    <w:rsid w:val="00A91B63"/>
    <w:rsid w:val="00A91E93"/>
    <w:rsid w:val="00A9375A"/>
    <w:rsid w:val="00A9757D"/>
    <w:rsid w:val="00A97C2F"/>
    <w:rsid w:val="00AA2CE4"/>
    <w:rsid w:val="00AA304E"/>
    <w:rsid w:val="00AA4FD7"/>
    <w:rsid w:val="00AB1B25"/>
    <w:rsid w:val="00AB1C72"/>
    <w:rsid w:val="00AB278E"/>
    <w:rsid w:val="00AB2FC2"/>
    <w:rsid w:val="00AB45DA"/>
    <w:rsid w:val="00AB7215"/>
    <w:rsid w:val="00AB75FF"/>
    <w:rsid w:val="00AB7F1B"/>
    <w:rsid w:val="00AC01C1"/>
    <w:rsid w:val="00AC0A6A"/>
    <w:rsid w:val="00AC2B1A"/>
    <w:rsid w:val="00AC3D92"/>
    <w:rsid w:val="00AD1A7F"/>
    <w:rsid w:val="00AD4BE9"/>
    <w:rsid w:val="00AD504B"/>
    <w:rsid w:val="00AD7647"/>
    <w:rsid w:val="00AE52C0"/>
    <w:rsid w:val="00AE52EB"/>
    <w:rsid w:val="00AF174E"/>
    <w:rsid w:val="00AF1DB9"/>
    <w:rsid w:val="00AF22E2"/>
    <w:rsid w:val="00AF4A5D"/>
    <w:rsid w:val="00AF60FE"/>
    <w:rsid w:val="00AF6831"/>
    <w:rsid w:val="00B04442"/>
    <w:rsid w:val="00B04BF6"/>
    <w:rsid w:val="00B11411"/>
    <w:rsid w:val="00B11B50"/>
    <w:rsid w:val="00B15B06"/>
    <w:rsid w:val="00B2024F"/>
    <w:rsid w:val="00B202AC"/>
    <w:rsid w:val="00B20D8C"/>
    <w:rsid w:val="00B220E2"/>
    <w:rsid w:val="00B23F0B"/>
    <w:rsid w:val="00B241F9"/>
    <w:rsid w:val="00B274A2"/>
    <w:rsid w:val="00B36CDF"/>
    <w:rsid w:val="00B41E75"/>
    <w:rsid w:val="00B42EC1"/>
    <w:rsid w:val="00B42F99"/>
    <w:rsid w:val="00B462AA"/>
    <w:rsid w:val="00B47E0B"/>
    <w:rsid w:val="00B505F4"/>
    <w:rsid w:val="00B5485F"/>
    <w:rsid w:val="00B54AC2"/>
    <w:rsid w:val="00B55356"/>
    <w:rsid w:val="00B554C7"/>
    <w:rsid w:val="00B57317"/>
    <w:rsid w:val="00B577D8"/>
    <w:rsid w:val="00B6288C"/>
    <w:rsid w:val="00B64F0A"/>
    <w:rsid w:val="00B6533B"/>
    <w:rsid w:val="00B66BCA"/>
    <w:rsid w:val="00B670E9"/>
    <w:rsid w:val="00B72F9E"/>
    <w:rsid w:val="00B733A0"/>
    <w:rsid w:val="00B774C8"/>
    <w:rsid w:val="00B80866"/>
    <w:rsid w:val="00B83BB5"/>
    <w:rsid w:val="00B84A08"/>
    <w:rsid w:val="00B85874"/>
    <w:rsid w:val="00B91934"/>
    <w:rsid w:val="00B9435E"/>
    <w:rsid w:val="00B94C6B"/>
    <w:rsid w:val="00B956EB"/>
    <w:rsid w:val="00B9692A"/>
    <w:rsid w:val="00B96BE2"/>
    <w:rsid w:val="00B96C79"/>
    <w:rsid w:val="00BA3603"/>
    <w:rsid w:val="00BA509A"/>
    <w:rsid w:val="00BA6D33"/>
    <w:rsid w:val="00BB0005"/>
    <w:rsid w:val="00BB1BFD"/>
    <w:rsid w:val="00BB5B4B"/>
    <w:rsid w:val="00BB6025"/>
    <w:rsid w:val="00BB636C"/>
    <w:rsid w:val="00BC0E82"/>
    <w:rsid w:val="00BC1330"/>
    <w:rsid w:val="00BC19CF"/>
    <w:rsid w:val="00BC1E3B"/>
    <w:rsid w:val="00BC1F17"/>
    <w:rsid w:val="00BC2F60"/>
    <w:rsid w:val="00BC3775"/>
    <w:rsid w:val="00BD083B"/>
    <w:rsid w:val="00BD18AA"/>
    <w:rsid w:val="00BD2CD8"/>
    <w:rsid w:val="00BD3F94"/>
    <w:rsid w:val="00BD43D2"/>
    <w:rsid w:val="00BD4928"/>
    <w:rsid w:val="00BD4B5B"/>
    <w:rsid w:val="00BD4D42"/>
    <w:rsid w:val="00BE0F23"/>
    <w:rsid w:val="00BE3370"/>
    <w:rsid w:val="00BE4247"/>
    <w:rsid w:val="00BE4A22"/>
    <w:rsid w:val="00BE5292"/>
    <w:rsid w:val="00BE5566"/>
    <w:rsid w:val="00BE7A04"/>
    <w:rsid w:val="00BF16EB"/>
    <w:rsid w:val="00BF6E3A"/>
    <w:rsid w:val="00BF6F44"/>
    <w:rsid w:val="00BF7938"/>
    <w:rsid w:val="00BF7CE1"/>
    <w:rsid w:val="00C013C6"/>
    <w:rsid w:val="00C02335"/>
    <w:rsid w:val="00C02D5E"/>
    <w:rsid w:val="00C041E8"/>
    <w:rsid w:val="00C06A7E"/>
    <w:rsid w:val="00C135DC"/>
    <w:rsid w:val="00C1710B"/>
    <w:rsid w:val="00C17466"/>
    <w:rsid w:val="00C17810"/>
    <w:rsid w:val="00C21D83"/>
    <w:rsid w:val="00C24323"/>
    <w:rsid w:val="00C2448A"/>
    <w:rsid w:val="00C24EB3"/>
    <w:rsid w:val="00C2637A"/>
    <w:rsid w:val="00C272E4"/>
    <w:rsid w:val="00C30E11"/>
    <w:rsid w:val="00C35B9A"/>
    <w:rsid w:val="00C41774"/>
    <w:rsid w:val="00C41854"/>
    <w:rsid w:val="00C44765"/>
    <w:rsid w:val="00C5065C"/>
    <w:rsid w:val="00C50C64"/>
    <w:rsid w:val="00C51B02"/>
    <w:rsid w:val="00C558A0"/>
    <w:rsid w:val="00C55D0C"/>
    <w:rsid w:val="00C5686C"/>
    <w:rsid w:val="00C579A6"/>
    <w:rsid w:val="00C57F89"/>
    <w:rsid w:val="00C60536"/>
    <w:rsid w:val="00C60734"/>
    <w:rsid w:val="00C627C8"/>
    <w:rsid w:val="00C66CB6"/>
    <w:rsid w:val="00C67FEE"/>
    <w:rsid w:val="00C70861"/>
    <w:rsid w:val="00C708AE"/>
    <w:rsid w:val="00C72DA7"/>
    <w:rsid w:val="00C745A2"/>
    <w:rsid w:val="00C7677C"/>
    <w:rsid w:val="00C81EAA"/>
    <w:rsid w:val="00C821DE"/>
    <w:rsid w:val="00C8256A"/>
    <w:rsid w:val="00C82E4D"/>
    <w:rsid w:val="00C835AC"/>
    <w:rsid w:val="00C856CC"/>
    <w:rsid w:val="00C86CDB"/>
    <w:rsid w:val="00C87D01"/>
    <w:rsid w:val="00C91099"/>
    <w:rsid w:val="00C91907"/>
    <w:rsid w:val="00C9532E"/>
    <w:rsid w:val="00C96ACA"/>
    <w:rsid w:val="00C97821"/>
    <w:rsid w:val="00CA24FC"/>
    <w:rsid w:val="00CA3E58"/>
    <w:rsid w:val="00CA587A"/>
    <w:rsid w:val="00CA5AB3"/>
    <w:rsid w:val="00CA694F"/>
    <w:rsid w:val="00CA765F"/>
    <w:rsid w:val="00CB1D5A"/>
    <w:rsid w:val="00CB311E"/>
    <w:rsid w:val="00CB3816"/>
    <w:rsid w:val="00CB5332"/>
    <w:rsid w:val="00CB57CA"/>
    <w:rsid w:val="00CB5E8A"/>
    <w:rsid w:val="00CB5FDD"/>
    <w:rsid w:val="00CB6456"/>
    <w:rsid w:val="00CB7A8D"/>
    <w:rsid w:val="00CC1673"/>
    <w:rsid w:val="00CC4D5A"/>
    <w:rsid w:val="00CC567F"/>
    <w:rsid w:val="00CC7884"/>
    <w:rsid w:val="00CD134B"/>
    <w:rsid w:val="00CD1A6F"/>
    <w:rsid w:val="00CD5FF0"/>
    <w:rsid w:val="00CE01AC"/>
    <w:rsid w:val="00CE51B1"/>
    <w:rsid w:val="00CE7459"/>
    <w:rsid w:val="00CE7E97"/>
    <w:rsid w:val="00CF2A87"/>
    <w:rsid w:val="00CF4C92"/>
    <w:rsid w:val="00D00A09"/>
    <w:rsid w:val="00D01428"/>
    <w:rsid w:val="00D02256"/>
    <w:rsid w:val="00D02EEC"/>
    <w:rsid w:val="00D034BD"/>
    <w:rsid w:val="00D0530C"/>
    <w:rsid w:val="00D05514"/>
    <w:rsid w:val="00D0620C"/>
    <w:rsid w:val="00D07E64"/>
    <w:rsid w:val="00D10C9D"/>
    <w:rsid w:val="00D13671"/>
    <w:rsid w:val="00D13CEA"/>
    <w:rsid w:val="00D147DB"/>
    <w:rsid w:val="00D16DEE"/>
    <w:rsid w:val="00D22C81"/>
    <w:rsid w:val="00D233A1"/>
    <w:rsid w:val="00D25955"/>
    <w:rsid w:val="00D26FA2"/>
    <w:rsid w:val="00D33615"/>
    <w:rsid w:val="00D33911"/>
    <w:rsid w:val="00D33C19"/>
    <w:rsid w:val="00D35FB0"/>
    <w:rsid w:val="00D36795"/>
    <w:rsid w:val="00D3757F"/>
    <w:rsid w:val="00D404B6"/>
    <w:rsid w:val="00D41878"/>
    <w:rsid w:val="00D420B0"/>
    <w:rsid w:val="00D46B6E"/>
    <w:rsid w:val="00D46D34"/>
    <w:rsid w:val="00D47960"/>
    <w:rsid w:val="00D62161"/>
    <w:rsid w:val="00D637EB"/>
    <w:rsid w:val="00D65BB4"/>
    <w:rsid w:val="00D66F83"/>
    <w:rsid w:val="00D71719"/>
    <w:rsid w:val="00D740F0"/>
    <w:rsid w:val="00D76DB1"/>
    <w:rsid w:val="00D801DF"/>
    <w:rsid w:val="00D8043E"/>
    <w:rsid w:val="00D80B14"/>
    <w:rsid w:val="00D8110D"/>
    <w:rsid w:val="00D85199"/>
    <w:rsid w:val="00D92B4C"/>
    <w:rsid w:val="00D957A5"/>
    <w:rsid w:val="00D95961"/>
    <w:rsid w:val="00D978B5"/>
    <w:rsid w:val="00DA17A9"/>
    <w:rsid w:val="00DA20AB"/>
    <w:rsid w:val="00DA32B6"/>
    <w:rsid w:val="00DA375E"/>
    <w:rsid w:val="00DA4331"/>
    <w:rsid w:val="00DA5719"/>
    <w:rsid w:val="00DA7289"/>
    <w:rsid w:val="00DA79C9"/>
    <w:rsid w:val="00DB5627"/>
    <w:rsid w:val="00DB5CD4"/>
    <w:rsid w:val="00DB5DE8"/>
    <w:rsid w:val="00DC4850"/>
    <w:rsid w:val="00DC6FCD"/>
    <w:rsid w:val="00DD2AAC"/>
    <w:rsid w:val="00DD4784"/>
    <w:rsid w:val="00DD4A44"/>
    <w:rsid w:val="00DE17CF"/>
    <w:rsid w:val="00DE1B0A"/>
    <w:rsid w:val="00DE248F"/>
    <w:rsid w:val="00DE2A15"/>
    <w:rsid w:val="00DE3734"/>
    <w:rsid w:val="00DE52DB"/>
    <w:rsid w:val="00DE5BF8"/>
    <w:rsid w:val="00DE734E"/>
    <w:rsid w:val="00DE787F"/>
    <w:rsid w:val="00DF1794"/>
    <w:rsid w:val="00DF63EF"/>
    <w:rsid w:val="00DF6EC9"/>
    <w:rsid w:val="00DF7082"/>
    <w:rsid w:val="00E00BE4"/>
    <w:rsid w:val="00E015E2"/>
    <w:rsid w:val="00E02F77"/>
    <w:rsid w:val="00E06F69"/>
    <w:rsid w:val="00E164ED"/>
    <w:rsid w:val="00E21668"/>
    <w:rsid w:val="00E26477"/>
    <w:rsid w:val="00E2725E"/>
    <w:rsid w:val="00E34A8E"/>
    <w:rsid w:val="00E37F3D"/>
    <w:rsid w:val="00E37F52"/>
    <w:rsid w:val="00E41425"/>
    <w:rsid w:val="00E43A57"/>
    <w:rsid w:val="00E47301"/>
    <w:rsid w:val="00E52389"/>
    <w:rsid w:val="00E523BE"/>
    <w:rsid w:val="00E5457B"/>
    <w:rsid w:val="00E54F32"/>
    <w:rsid w:val="00E57C01"/>
    <w:rsid w:val="00E622EE"/>
    <w:rsid w:val="00E62D5B"/>
    <w:rsid w:val="00E727E6"/>
    <w:rsid w:val="00E72C58"/>
    <w:rsid w:val="00E746AA"/>
    <w:rsid w:val="00E75678"/>
    <w:rsid w:val="00E76E32"/>
    <w:rsid w:val="00E770B6"/>
    <w:rsid w:val="00E77E24"/>
    <w:rsid w:val="00E85BC7"/>
    <w:rsid w:val="00E85F8F"/>
    <w:rsid w:val="00E861FE"/>
    <w:rsid w:val="00E9032F"/>
    <w:rsid w:val="00E916F1"/>
    <w:rsid w:val="00E919D2"/>
    <w:rsid w:val="00EA0D18"/>
    <w:rsid w:val="00EA10A8"/>
    <w:rsid w:val="00EA18FE"/>
    <w:rsid w:val="00EA19CE"/>
    <w:rsid w:val="00EA38F2"/>
    <w:rsid w:val="00EA4020"/>
    <w:rsid w:val="00EA4892"/>
    <w:rsid w:val="00EA553E"/>
    <w:rsid w:val="00EA5F88"/>
    <w:rsid w:val="00EA682B"/>
    <w:rsid w:val="00EA7934"/>
    <w:rsid w:val="00EB4571"/>
    <w:rsid w:val="00EB4A8C"/>
    <w:rsid w:val="00EB505C"/>
    <w:rsid w:val="00EB53D9"/>
    <w:rsid w:val="00EB7BDB"/>
    <w:rsid w:val="00EC1144"/>
    <w:rsid w:val="00EC1A63"/>
    <w:rsid w:val="00EC2EFD"/>
    <w:rsid w:val="00ED0BB1"/>
    <w:rsid w:val="00ED3995"/>
    <w:rsid w:val="00ED6C57"/>
    <w:rsid w:val="00ED7DF7"/>
    <w:rsid w:val="00EE127F"/>
    <w:rsid w:val="00EE237A"/>
    <w:rsid w:val="00EE2D75"/>
    <w:rsid w:val="00EE5B86"/>
    <w:rsid w:val="00EE7E29"/>
    <w:rsid w:val="00EF1A26"/>
    <w:rsid w:val="00EF2B08"/>
    <w:rsid w:val="00EF7409"/>
    <w:rsid w:val="00F00293"/>
    <w:rsid w:val="00F01579"/>
    <w:rsid w:val="00F01BC7"/>
    <w:rsid w:val="00F025E1"/>
    <w:rsid w:val="00F026DF"/>
    <w:rsid w:val="00F02F31"/>
    <w:rsid w:val="00F04960"/>
    <w:rsid w:val="00F058DA"/>
    <w:rsid w:val="00F15F70"/>
    <w:rsid w:val="00F20BFE"/>
    <w:rsid w:val="00F210A0"/>
    <w:rsid w:val="00F227A1"/>
    <w:rsid w:val="00F275BB"/>
    <w:rsid w:val="00F300C8"/>
    <w:rsid w:val="00F3564E"/>
    <w:rsid w:val="00F36BBE"/>
    <w:rsid w:val="00F424D5"/>
    <w:rsid w:val="00F43A8F"/>
    <w:rsid w:val="00F46D3F"/>
    <w:rsid w:val="00F5261B"/>
    <w:rsid w:val="00F54292"/>
    <w:rsid w:val="00F55266"/>
    <w:rsid w:val="00F56D04"/>
    <w:rsid w:val="00F571CB"/>
    <w:rsid w:val="00F60850"/>
    <w:rsid w:val="00F636C7"/>
    <w:rsid w:val="00F63B64"/>
    <w:rsid w:val="00F64521"/>
    <w:rsid w:val="00F65810"/>
    <w:rsid w:val="00F67112"/>
    <w:rsid w:val="00F717C6"/>
    <w:rsid w:val="00F73275"/>
    <w:rsid w:val="00F775B4"/>
    <w:rsid w:val="00F800DD"/>
    <w:rsid w:val="00F81528"/>
    <w:rsid w:val="00F815AC"/>
    <w:rsid w:val="00F81709"/>
    <w:rsid w:val="00F81D45"/>
    <w:rsid w:val="00F83A3E"/>
    <w:rsid w:val="00F850EA"/>
    <w:rsid w:val="00F86EB8"/>
    <w:rsid w:val="00F92A55"/>
    <w:rsid w:val="00F93B24"/>
    <w:rsid w:val="00F948FA"/>
    <w:rsid w:val="00F94DAE"/>
    <w:rsid w:val="00F96834"/>
    <w:rsid w:val="00F968B6"/>
    <w:rsid w:val="00FA0290"/>
    <w:rsid w:val="00FA0700"/>
    <w:rsid w:val="00FA2B4D"/>
    <w:rsid w:val="00FA31F3"/>
    <w:rsid w:val="00FA5D55"/>
    <w:rsid w:val="00FA7260"/>
    <w:rsid w:val="00FB38C8"/>
    <w:rsid w:val="00FB3B79"/>
    <w:rsid w:val="00FB4A97"/>
    <w:rsid w:val="00FB553F"/>
    <w:rsid w:val="00FB5947"/>
    <w:rsid w:val="00FB649C"/>
    <w:rsid w:val="00FC0D4F"/>
    <w:rsid w:val="00FC1466"/>
    <w:rsid w:val="00FC1B39"/>
    <w:rsid w:val="00FC481E"/>
    <w:rsid w:val="00FC5C70"/>
    <w:rsid w:val="00FC6980"/>
    <w:rsid w:val="00FC72E6"/>
    <w:rsid w:val="00FD0015"/>
    <w:rsid w:val="00FD2CC7"/>
    <w:rsid w:val="00FD363A"/>
    <w:rsid w:val="00FD671B"/>
    <w:rsid w:val="00FD7569"/>
    <w:rsid w:val="00FD7B19"/>
    <w:rsid w:val="00FE1EDF"/>
    <w:rsid w:val="00FE54A1"/>
    <w:rsid w:val="00FE6047"/>
    <w:rsid w:val="00FE63E3"/>
    <w:rsid w:val="00FE74EE"/>
    <w:rsid w:val="00FF06DC"/>
    <w:rsid w:val="00FF271C"/>
    <w:rsid w:val="00FF2FD0"/>
    <w:rsid w:val="00FF51F1"/>
    <w:rsid w:val="00FF6306"/>
    <w:rsid w:val="6314466A"/>
    <w:rsid w:val="7B9A1904"/>
  </w:rsids>
  <m:mathPr>
    <m:mathFont m:val="Cambria Math"/>
    <m:brkBin m:val="before"/>
    <m:brkBinSub m:val="--"/>
    <m:smallFrac m:val="0"/>
    <m:dispDef/>
    <m:lMargin m:val="0"/>
    <m:rMargin m:val="0"/>
    <m:defJc m:val="centerGroup"/>
    <m:wrapIndent m:val="1440"/>
    <m:intLim m:val="subSup"/>
    <m:naryLim m:val="undOvr"/>
  </m:mathPr>
  <w:themeFontLang w:val="en-US" w:eastAsia="zh-CN" w:bidi="kn-IN"/>
  <w:clrSchemeMapping w:bg1="light1" w:t1="dark1" w:bg2="light2" w:t2="dark2" w:accent1="accent1" w:accent2="accent2" w:accent3="accent3" w:accent4="accent4" w:accent5="accent5" w:accent6="accent6" w:hyperlink="hyperlink" w:followedHyperlink="followedHyperlink"/>
  <w:shapeDefaults>
    <o:shapedefaults v:ext="edit" spidmax="1026" fillcolor="white" strokecolor="white">
      <v:fill color="white"/>
      <v:stroke color="white" weight="2.5pt"/>
    </o:shapedefaults>
    <o:shapelayout v:ext="edit">
      <o:idmap v:ext="edit" data="1"/>
    </o:shapelayout>
  </w:shapeDefaults>
  <w:decimalSymbol w:val="."/>
  <w:listSeparator w:val=","/>
  <w14:docId w14:val="1159D629"/>
  <w15:docId w15:val="{C4DDF5FD-F8D6-4411-AC6A-A1505912C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iPriority="0" w:unhideWhenUsed="1"/>
    <w:lsdException w:name="footer" w:unhideWhenUsed="1"/>
    <w:lsdException w:name="index heading" w:semiHidden="1" w:uiPriority="0"/>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firstLine="360"/>
    </w:pPr>
    <w:rPr>
      <w:rFonts w:ascii="Calibri" w:eastAsia="Times New Roman" w:hAnsi="Calibri"/>
      <w:sz w:val="22"/>
      <w:szCs w:val="22"/>
      <w:lang w:val="en-US" w:eastAsia="en-US" w:bidi="en-US"/>
    </w:rPr>
  </w:style>
  <w:style w:type="paragraph" w:styleId="Heading1">
    <w:name w:val="heading 1"/>
    <w:basedOn w:val="Normal"/>
    <w:next w:val="Normal"/>
    <w:link w:val="Heading1Char"/>
    <w:qFormat/>
    <w:pPr>
      <w:spacing w:before="600" w:after="80"/>
      <w:ind w:firstLine="0"/>
      <w:outlineLvl w:val="0"/>
    </w:pPr>
    <w:rPr>
      <w:rFonts w:ascii="Cambria" w:hAnsi="Cambria"/>
      <w:b/>
      <w:bCs/>
      <w:sz w:val="24"/>
      <w:szCs w:val="24"/>
    </w:rPr>
  </w:style>
  <w:style w:type="paragraph" w:styleId="Heading2">
    <w:name w:val="heading 2"/>
    <w:basedOn w:val="Normal"/>
    <w:next w:val="Normal"/>
    <w:link w:val="Heading2Char"/>
    <w:unhideWhenUsed/>
    <w:qFormat/>
    <w:pPr>
      <w:spacing w:before="200" w:after="80"/>
      <w:ind w:firstLine="0"/>
      <w:outlineLvl w:val="1"/>
    </w:pPr>
    <w:rPr>
      <w:rFonts w:ascii="Cambria" w:hAnsi="Cambria"/>
      <w:sz w:val="24"/>
      <w:szCs w:val="24"/>
    </w:rPr>
  </w:style>
  <w:style w:type="paragraph" w:styleId="Heading3">
    <w:name w:val="heading 3"/>
    <w:basedOn w:val="Normal"/>
    <w:next w:val="Normal"/>
    <w:link w:val="Heading3Char"/>
    <w:uiPriority w:val="9"/>
    <w:unhideWhenUsed/>
    <w:qFormat/>
    <w:pPr>
      <w:spacing w:before="200" w:after="80"/>
      <w:ind w:firstLine="0"/>
      <w:outlineLvl w:val="2"/>
    </w:pPr>
    <w:rPr>
      <w:rFonts w:ascii="Arial Bold" w:hAnsi="Arial Bold"/>
      <w:b/>
      <w:sz w:val="20"/>
      <w:szCs w:val="24"/>
    </w:rPr>
  </w:style>
  <w:style w:type="paragraph" w:styleId="Heading4">
    <w:name w:val="heading 4"/>
    <w:basedOn w:val="Normal"/>
    <w:next w:val="Normal"/>
    <w:link w:val="Heading4Char"/>
    <w:uiPriority w:val="9"/>
    <w:unhideWhenUsed/>
    <w:qFormat/>
    <w:pPr>
      <w:pBdr>
        <w:bottom w:val="single" w:sz="4" w:space="2" w:color="C0D7EC"/>
      </w:pBdr>
      <w:spacing w:before="200" w:after="80"/>
      <w:ind w:firstLine="0"/>
      <w:outlineLvl w:val="3"/>
    </w:pPr>
    <w:rPr>
      <w:rFonts w:ascii="Cambria" w:hAnsi="Cambria"/>
      <w:i/>
      <w:iCs/>
      <w:color w:val="629DD1"/>
      <w:sz w:val="24"/>
      <w:szCs w:val="24"/>
    </w:rPr>
  </w:style>
  <w:style w:type="paragraph" w:styleId="Heading5">
    <w:name w:val="heading 5"/>
    <w:basedOn w:val="Normal"/>
    <w:next w:val="Normal"/>
    <w:link w:val="Heading5Char"/>
    <w:uiPriority w:val="9"/>
    <w:unhideWhenUsed/>
    <w:qFormat/>
    <w:pPr>
      <w:spacing w:before="200" w:after="80"/>
      <w:ind w:firstLine="0"/>
      <w:outlineLvl w:val="4"/>
    </w:pPr>
    <w:rPr>
      <w:rFonts w:ascii="Cambria" w:hAnsi="Cambria"/>
      <w:color w:val="629DD1"/>
    </w:rPr>
  </w:style>
  <w:style w:type="paragraph" w:styleId="Heading6">
    <w:name w:val="heading 6"/>
    <w:basedOn w:val="Normal"/>
    <w:next w:val="Normal"/>
    <w:link w:val="Heading6Char"/>
    <w:uiPriority w:val="9"/>
    <w:semiHidden/>
    <w:unhideWhenUsed/>
    <w:qFormat/>
    <w:pPr>
      <w:spacing w:before="280" w:after="100"/>
      <w:ind w:firstLine="0"/>
      <w:outlineLvl w:val="5"/>
    </w:pPr>
    <w:rPr>
      <w:rFonts w:ascii="Cambria" w:hAnsi="Cambria"/>
      <w:i/>
      <w:iCs/>
      <w:color w:val="629DD1"/>
    </w:rPr>
  </w:style>
  <w:style w:type="paragraph" w:styleId="Heading7">
    <w:name w:val="heading 7"/>
    <w:basedOn w:val="Normal"/>
    <w:next w:val="Normal"/>
    <w:link w:val="Heading7Char"/>
    <w:uiPriority w:val="9"/>
    <w:semiHidden/>
    <w:unhideWhenUsed/>
    <w:qFormat/>
    <w:pPr>
      <w:spacing w:before="320" w:after="100"/>
      <w:ind w:firstLine="0"/>
      <w:outlineLvl w:val="6"/>
    </w:pPr>
    <w:rPr>
      <w:rFonts w:ascii="Cambria" w:hAnsi="Cambria"/>
      <w:b/>
      <w:bCs/>
      <w:color w:val="7F8FA9"/>
      <w:sz w:val="20"/>
      <w:szCs w:val="20"/>
    </w:rPr>
  </w:style>
  <w:style w:type="paragraph" w:styleId="Heading8">
    <w:name w:val="heading 8"/>
    <w:basedOn w:val="Normal"/>
    <w:next w:val="Normal"/>
    <w:link w:val="Heading8Char"/>
    <w:uiPriority w:val="9"/>
    <w:semiHidden/>
    <w:unhideWhenUsed/>
    <w:qFormat/>
    <w:pPr>
      <w:spacing w:before="320" w:after="100"/>
      <w:ind w:firstLine="0"/>
      <w:outlineLvl w:val="7"/>
    </w:pPr>
    <w:rPr>
      <w:rFonts w:ascii="Cambria" w:hAnsi="Cambria"/>
      <w:b/>
      <w:bCs/>
      <w:i/>
      <w:iCs/>
      <w:color w:val="7F8FA9"/>
      <w:sz w:val="20"/>
      <w:szCs w:val="20"/>
    </w:rPr>
  </w:style>
  <w:style w:type="paragraph" w:styleId="Heading9">
    <w:name w:val="heading 9"/>
    <w:basedOn w:val="Normal"/>
    <w:next w:val="Normal"/>
    <w:link w:val="Heading9Char"/>
    <w:uiPriority w:val="9"/>
    <w:semiHidden/>
    <w:unhideWhenUsed/>
    <w:qFormat/>
    <w:pPr>
      <w:spacing w:before="320" w:after="100"/>
      <w:ind w:firstLine="0"/>
      <w:outlineLvl w:val="8"/>
    </w:pPr>
    <w:rPr>
      <w:rFonts w:ascii="Cambria" w:hAnsi="Cambria"/>
      <w:i/>
      <w:iCs/>
      <w:color w:val="7F8FA9"/>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1"/>
    <w:pPr>
      <w:spacing w:before="20" w:after="20"/>
      <w:ind w:right="29" w:firstLine="0"/>
      <w:jc w:val="both"/>
    </w:pPr>
    <w:rPr>
      <w:rFonts w:ascii="Trebuchet MS" w:eastAsia="MS Mincho" w:hAnsi="Trebuchet MS"/>
      <w:sz w:val="20"/>
      <w:szCs w:val="20"/>
      <w:lang w:bidi="ar-SA"/>
    </w:rPr>
  </w:style>
  <w:style w:type="paragraph" w:styleId="Caption">
    <w:name w:val="caption"/>
    <w:basedOn w:val="Normal"/>
    <w:next w:val="Normal"/>
    <w:uiPriority w:val="35"/>
    <w:unhideWhenUsed/>
    <w:qFormat/>
    <w:rPr>
      <w:b/>
      <w:bCs/>
      <w:sz w:val="18"/>
      <w:szCs w:val="18"/>
    </w:rPr>
  </w:style>
  <w:style w:type="character" w:styleId="CommentReference">
    <w:name w:val="annotation reference"/>
    <w:uiPriority w:val="99"/>
    <w:semiHidden/>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rPr>
      <w:b/>
      <w:bCs/>
    </w:rPr>
  </w:style>
  <w:style w:type="paragraph" w:styleId="Date">
    <w:name w:val="Date"/>
    <w:basedOn w:val="Normal"/>
    <w:next w:val="Normal"/>
    <w:link w:val="DateChar"/>
    <w:pPr>
      <w:keepLines/>
      <w:widowControl w:val="0"/>
      <w:jc w:val="both"/>
    </w:pPr>
    <w:rPr>
      <w:rFonts w:ascii="Times New Roman" w:hAnsi="Times New Roman"/>
      <w:snapToGrid w:val="0"/>
      <w:sz w:val="20"/>
      <w:szCs w:val="20"/>
      <w:lang w:val="en-GB" w:bidi="ar-SA"/>
    </w:rPr>
  </w:style>
  <w:style w:type="character" w:styleId="Emphasis">
    <w:name w:val="Emphasis"/>
    <w:uiPriority w:val="20"/>
    <w:qFormat/>
    <w:rPr>
      <w:b/>
      <w:bCs/>
      <w:i/>
      <w:iCs/>
      <w:color w:val="5A5A5A"/>
    </w:rPr>
  </w:style>
  <w:style w:type="character" w:styleId="FollowedHyperlink">
    <w:name w:val="FollowedHyperlink"/>
    <w:uiPriority w:val="99"/>
    <w:semiHidden/>
    <w:unhideWhenUsed/>
    <w:rPr>
      <w:color w:val="3EBBF0"/>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hAnsi="Courier New" w:cs="Courier New"/>
      <w:sz w:val="20"/>
      <w:szCs w:val="20"/>
      <w:lang w:bidi="ar-SA"/>
    </w:rPr>
  </w:style>
  <w:style w:type="character" w:styleId="Hyperlink">
    <w:name w:val="Hyperlink"/>
    <w:uiPriority w:val="99"/>
    <w:unhideWhenUsed/>
    <w:rPr>
      <w:color w:val="9454C3"/>
      <w:u w:val="single"/>
    </w:rPr>
  </w:style>
  <w:style w:type="paragraph" w:styleId="Index1">
    <w:name w:val="index 1"/>
    <w:basedOn w:val="Normal"/>
    <w:next w:val="Normal"/>
    <w:uiPriority w:val="99"/>
    <w:semiHidden/>
    <w:unhideWhenUsed/>
    <w:pPr>
      <w:ind w:left="220" w:hanging="220"/>
    </w:pPr>
  </w:style>
  <w:style w:type="paragraph" w:styleId="IndexHeading">
    <w:name w:val="index heading"/>
    <w:basedOn w:val="Normal"/>
    <w:next w:val="Index1"/>
    <w:semiHidden/>
    <w:pPr>
      <w:keepLines/>
      <w:widowControl w:val="0"/>
      <w:ind w:left="-61" w:firstLine="0"/>
      <w:jc w:val="both"/>
    </w:pPr>
    <w:rPr>
      <w:rFonts w:ascii="Times New Roman" w:hAnsi="Times New Roman"/>
      <w:snapToGrid w:val="0"/>
      <w:color w:val="000000"/>
      <w:sz w:val="20"/>
      <w:szCs w:val="20"/>
      <w:lang w:val="en-GB" w:bidi="ar-SA"/>
    </w:rPr>
  </w:style>
  <w:style w:type="paragraph" w:styleId="NormalWeb">
    <w:name w:val="Normal (Web)"/>
    <w:basedOn w:val="Normal"/>
    <w:uiPriority w:val="99"/>
    <w:unhideWhenUsed/>
    <w:pPr>
      <w:spacing w:before="100" w:beforeAutospacing="1" w:after="100" w:afterAutospacing="1"/>
      <w:ind w:firstLine="0"/>
    </w:pPr>
    <w:rPr>
      <w:rFonts w:ascii="Times New Roman" w:hAnsi="Times New Roman"/>
      <w:sz w:val="24"/>
      <w:szCs w:val="24"/>
      <w:lang w:bidi="ar-SA"/>
    </w:rPr>
  </w:style>
  <w:style w:type="character" w:styleId="PageNumber">
    <w:name w:val="page number"/>
    <w:basedOn w:val="DefaultParagraphFont"/>
  </w:style>
  <w:style w:type="character" w:styleId="Strong">
    <w:name w:val="Strong"/>
    <w:uiPriority w:val="22"/>
    <w:qFormat/>
    <w:rPr>
      <w:b/>
      <w:bCs/>
      <w:spacing w:val="0"/>
    </w:rPr>
  </w:style>
  <w:style w:type="paragraph" w:styleId="Subtitle">
    <w:name w:val="Subtitle"/>
    <w:basedOn w:val="Normal"/>
    <w:next w:val="Normal"/>
    <w:link w:val="SubtitleChar"/>
    <w:uiPriority w:val="11"/>
    <w:qFormat/>
    <w:pPr>
      <w:spacing w:before="200" w:after="900"/>
      <w:ind w:firstLine="0"/>
      <w:jc w:val="right"/>
    </w:pPr>
    <w:rPr>
      <w:i/>
      <w:iCs/>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pBdr>
        <w:top w:val="single" w:sz="8" w:space="10" w:color="B0CDE8"/>
        <w:bottom w:val="single" w:sz="24" w:space="15" w:color="7F8FA9"/>
      </w:pBdr>
      <w:ind w:firstLine="0"/>
      <w:jc w:val="center"/>
    </w:pPr>
    <w:rPr>
      <w:rFonts w:ascii="Cambria" w:hAnsi="Cambria"/>
      <w:i/>
      <w:iCs/>
      <w:color w:val="224E76"/>
      <w:sz w:val="60"/>
      <w:szCs w:val="60"/>
    </w:rPr>
  </w:style>
  <w:style w:type="paragraph" w:styleId="TOC1">
    <w:name w:val="toc 1"/>
    <w:basedOn w:val="Normal"/>
    <w:next w:val="Normal"/>
    <w:uiPriority w:val="39"/>
    <w:unhideWhenUsed/>
    <w:qFormat/>
    <w:pPr>
      <w:spacing w:before="120" w:after="120"/>
    </w:pPr>
    <w:rPr>
      <w:rFonts w:asciiTheme="minorHAnsi" w:hAnsiTheme="minorHAnsi" w:cstheme="minorHAnsi"/>
      <w:b/>
      <w:bCs/>
      <w:caps/>
      <w:sz w:val="20"/>
      <w:szCs w:val="20"/>
    </w:rPr>
  </w:style>
  <w:style w:type="paragraph" w:styleId="TOC2">
    <w:name w:val="toc 2"/>
    <w:basedOn w:val="Normal"/>
    <w:next w:val="Normal"/>
    <w:uiPriority w:val="39"/>
    <w:unhideWhenUsed/>
    <w:qFormat/>
    <w:pPr>
      <w:ind w:left="220"/>
    </w:pPr>
    <w:rPr>
      <w:rFonts w:asciiTheme="minorHAnsi" w:hAnsiTheme="minorHAnsi" w:cstheme="minorHAnsi"/>
      <w:smallCaps/>
      <w:sz w:val="20"/>
      <w:szCs w:val="20"/>
    </w:rPr>
  </w:style>
  <w:style w:type="paragraph" w:styleId="TOC3">
    <w:name w:val="toc 3"/>
    <w:basedOn w:val="Normal"/>
    <w:next w:val="Normal"/>
    <w:uiPriority w:val="39"/>
    <w:unhideWhenUsed/>
    <w:qFormat/>
    <w:pPr>
      <w:ind w:left="440"/>
    </w:pPr>
    <w:rPr>
      <w:rFonts w:asciiTheme="minorHAnsi" w:hAnsiTheme="minorHAnsi" w:cstheme="minorHAnsi"/>
      <w:i/>
      <w:iCs/>
      <w:sz w:val="20"/>
      <w:szCs w:val="20"/>
    </w:rPr>
  </w:style>
  <w:style w:type="paragraph" w:styleId="TOC4">
    <w:name w:val="toc 4"/>
    <w:basedOn w:val="Normal"/>
    <w:next w:val="Normal"/>
    <w:uiPriority w:val="39"/>
    <w:unhideWhenUsed/>
    <w:pPr>
      <w:ind w:left="660"/>
    </w:pPr>
    <w:rPr>
      <w:rFonts w:asciiTheme="minorHAnsi" w:hAnsiTheme="minorHAnsi" w:cstheme="minorHAnsi"/>
      <w:sz w:val="18"/>
      <w:szCs w:val="18"/>
    </w:rPr>
  </w:style>
  <w:style w:type="paragraph" w:styleId="TOC5">
    <w:name w:val="toc 5"/>
    <w:basedOn w:val="Normal"/>
    <w:next w:val="Normal"/>
    <w:uiPriority w:val="39"/>
    <w:unhideWhenUsed/>
    <w:pPr>
      <w:ind w:left="880"/>
    </w:pPr>
    <w:rPr>
      <w:rFonts w:asciiTheme="minorHAnsi" w:hAnsiTheme="minorHAnsi" w:cstheme="minorHAnsi"/>
      <w:sz w:val="18"/>
      <w:szCs w:val="18"/>
    </w:rPr>
  </w:style>
  <w:style w:type="paragraph" w:styleId="TOC6">
    <w:name w:val="toc 6"/>
    <w:basedOn w:val="Normal"/>
    <w:next w:val="Normal"/>
    <w:uiPriority w:val="39"/>
    <w:unhideWhenUsed/>
    <w:pPr>
      <w:ind w:left="1100"/>
    </w:pPr>
    <w:rPr>
      <w:rFonts w:asciiTheme="minorHAnsi" w:hAnsiTheme="minorHAnsi" w:cstheme="minorHAnsi"/>
      <w:sz w:val="18"/>
      <w:szCs w:val="18"/>
    </w:rPr>
  </w:style>
  <w:style w:type="paragraph" w:styleId="TOC7">
    <w:name w:val="toc 7"/>
    <w:basedOn w:val="Normal"/>
    <w:next w:val="Normal"/>
    <w:uiPriority w:val="39"/>
    <w:unhideWhenUsed/>
    <w:pPr>
      <w:ind w:left="1320"/>
    </w:pPr>
    <w:rPr>
      <w:rFonts w:asciiTheme="minorHAnsi" w:hAnsiTheme="minorHAnsi" w:cstheme="minorHAnsi"/>
      <w:sz w:val="18"/>
      <w:szCs w:val="18"/>
    </w:rPr>
  </w:style>
  <w:style w:type="paragraph" w:styleId="TOC8">
    <w:name w:val="toc 8"/>
    <w:basedOn w:val="Normal"/>
    <w:next w:val="Normal"/>
    <w:uiPriority w:val="39"/>
    <w:unhideWhenUsed/>
    <w:pPr>
      <w:ind w:left="1540"/>
    </w:pPr>
    <w:rPr>
      <w:rFonts w:asciiTheme="minorHAnsi" w:hAnsiTheme="minorHAnsi" w:cstheme="minorHAnsi"/>
      <w:sz w:val="18"/>
      <w:szCs w:val="18"/>
    </w:rPr>
  </w:style>
  <w:style w:type="paragraph" w:styleId="TOC9">
    <w:name w:val="toc 9"/>
    <w:basedOn w:val="Normal"/>
    <w:next w:val="Normal"/>
    <w:uiPriority w:val="39"/>
    <w:unhideWhenUsed/>
    <w:pPr>
      <w:ind w:left="1760"/>
    </w:pPr>
    <w:rPr>
      <w:rFonts w:asciiTheme="minorHAnsi" w:hAnsiTheme="minorHAnsi" w:cstheme="minorHAnsi"/>
      <w:sz w:val="18"/>
      <w:szCs w:val="18"/>
    </w:rPr>
  </w:style>
  <w:style w:type="character" w:customStyle="1" w:styleId="Heading1Char">
    <w:name w:val="Heading 1 Char"/>
    <w:link w:val="Heading1"/>
    <w:uiPriority w:val="9"/>
    <w:rPr>
      <w:rFonts w:ascii="Cambria" w:eastAsia="Times New Roman" w:hAnsi="Cambria" w:cs="Times New Roman"/>
      <w:b/>
      <w:bCs/>
      <w:sz w:val="24"/>
      <w:szCs w:val="24"/>
    </w:rPr>
  </w:style>
  <w:style w:type="character" w:customStyle="1" w:styleId="Heading2Char">
    <w:name w:val="Heading 2 Char"/>
    <w:link w:val="Heading2"/>
    <w:rPr>
      <w:rFonts w:ascii="Cambria" w:eastAsia="Times New Roman" w:hAnsi="Cambria" w:cs="Times New Roman"/>
      <w:sz w:val="24"/>
      <w:szCs w:val="24"/>
    </w:rPr>
  </w:style>
  <w:style w:type="character" w:customStyle="1" w:styleId="Heading3Char">
    <w:name w:val="Heading 3 Char"/>
    <w:link w:val="Heading3"/>
    <w:uiPriority w:val="9"/>
    <w:rPr>
      <w:rFonts w:ascii="Arial Bold" w:eastAsia="Times New Roman" w:hAnsi="Arial Bold" w:cs="Times New Roman"/>
      <w:b/>
      <w:sz w:val="20"/>
      <w:szCs w:val="24"/>
    </w:rPr>
  </w:style>
  <w:style w:type="character" w:customStyle="1" w:styleId="Heading4Char">
    <w:name w:val="Heading 4 Char"/>
    <w:link w:val="Heading4"/>
    <w:uiPriority w:val="9"/>
    <w:rPr>
      <w:rFonts w:ascii="Cambria" w:eastAsia="Times New Roman" w:hAnsi="Cambria" w:cs="Times New Roman"/>
      <w:i/>
      <w:iCs/>
      <w:color w:val="629DD1"/>
      <w:sz w:val="24"/>
      <w:szCs w:val="24"/>
    </w:rPr>
  </w:style>
  <w:style w:type="character" w:customStyle="1" w:styleId="Heading5Char">
    <w:name w:val="Heading 5 Char"/>
    <w:link w:val="Heading5"/>
    <w:uiPriority w:val="9"/>
    <w:rPr>
      <w:rFonts w:ascii="Cambria" w:eastAsia="Times New Roman" w:hAnsi="Cambria" w:cs="Times New Roman"/>
      <w:color w:val="629DD1"/>
    </w:rPr>
  </w:style>
  <w:style w:type="character" w:customStyle="1" w:styleId="Heading6Char">
    <w:name w:val="Heading 6 Char"/>
    <w:link w:val="Heading6"/>
    <w:uiPriority w:val="9"/>
    <w:semiHidden/>
    <w:rPr>
      <w:rFonts w:ascii="Cambria" w:eastAsia="Times New Roman" w:hAnsi="Cambria" w:cs="Times New Roman"/>
      <w:i/>
      <w:iCs/>
      <w:color w:val="629DD1"/>
    </w:rPr>
  </w:style>
  <w:style w:type="character" w:customStyle="1" w:styleId="Heading7Char">
    <w:name w:val="Heading 7 Char"/>
    <w:link w:val="Heading7"/>
    <w:uiPriority w:val="9"/>
    <w:semiHidden/>
    <w:rPr>
      <w:rFonts w:ascii="Cambria" w:eastAsia="Times New Roman" w:hAnsi="Cambria" w:cs="Times New Roman"/>
      <w:b/>
      <w:bCs/>
      <w:color w:val="7F8FA9"/>
      <w:sz w:val="20"/>
      <w:szCs w:val="20"/>
    </w:rPr>
  </w:style>
  <w:style w:type="character" w:customStyle="1" w:styleId="Heading8Char">
    <w:name w:val="Heading 8 Char"/>
    <w:link w:val="Heading8"/>
    <w:uiPriority w:val="9"/>
    <w:semiHidden/>
    <w:rPr>
      <w:rFonts w:ascii="Cambria" w:eastAsia="Times New Roman" w:hAnsi="Cambria" w:cs="Times New Roman"/>
      <w:b/>
      <w:bCs/>
      <w:i/>
      <w:iCs/>
      <w:color w:val="7F8FA9"/>
      <w:sz w:val="20"/>
      <w:szCs w:val="20"/>
    </w:rPr>
  </w:style>
  <w:style w:type="character" w:customStyle="1" w:styleId="Heading9Char">
    <w:name w:val="Heading 9 Char"/>
    <w:link w:val="Heading9"/>
    <w:uiPriority w:val="9"/>
    <w:semiHidden/>
    <w:rPr>
      <w:rFonts w:ascii="Cambria" w:eastAsia="Times New Roman" w:hAnsi="Cambria" w:cs="Times New Roman"/>
      <w:i/>
      <w:iCs/>
      <w:color w:val="7F8FA9"/>
      <w:sz w:val="20"/>
      <w:szCs w:val="20"/>
    </w:rPr>
  </w:style>
  <w:style w:type="character" w:customStyle="1" w:styleId="TitleChar">
    <w:name w:val="Title Char"/>
    <w:link w:val="Title"/>
    <w:uiPriority w:val="10"/>
    <w:rPr>
      <w:rFonts w:ascii="Cambria" w:eastAsia="Times New Roman" w:hAnsi="Cambria" w:cs="Times New Roman"/>
      <w:i/>
      <w:iCs/>
      <w:color w:val="224E76"/>
      <w:sz w:val="60"/>
      <w:szCs w:val="60"/>
    </w:rPr>
  </w:style>
  <w:style w:type="character" w:customStyle="1" w:styleId="SubtitleChar">
    <w:name w:val="Subtitle Char"/>
    <w:link w:val="Subtitle"/>
    <w:uiPriority w:val="11"/>
    <w:rPr>
      <w:i/>
      <w:iCs/>
      <w:sz w:val="24"/>
      <w:szCs w:val="24"/>
    </w:rPr>
  </w:style>
  <w:style w:type="paragraph" w:styleId="NoSpacing">
    <w:name w:val="No Spacing"/>
    <w:basedOn w:val="Normal"/>
    <w:link w:val="NoSpacingChar"/>
    <w:uiPriority w:val="1"/>
    <w:qFormat/>
    <w:pPr>
      <w:ind w:firstLine="0"/>
    </w:pPr>
  </w:style>
  <w:style w:type="character" w:customStyle="1" w:styleId="NoSpacingChar">
    <w:name w:val="No Spacing Char"/>
    <w:basedOn w:val="DefaultParagraphFont"/>
    <w:link w:val="NoSpacing"/>
    <w:uiPriority w:val="1"/>
  </w:style>
  <w:style w:type="paragraph" w:styleId="ListParagraph">
    <w:name w:val="List Paragraph"/>
    <w:basedOn w:val="Normal"/>
    <w:link w:val="ListParagraphChar"/>
    <w:uiPriority w:val="34"/>
    <w:qFormat/>
    <w:pPr>
      <w:ind w:left="720"/>
      <w:contextualSpacing/>
    </w:pPr>
  </w:style>
  <w:style w:type="paragraph" w:styleId="Quote">
    <w:name w:val="Quote"/>
    <w:basedOn w:val="Normal"/>
    <w:next w:val="Normal"/>
    <w:link w:val="QuoteChar"/>
    <w:uiPriority w:val="29"/>
    <w:qFormat/>
    <w:rPr>
      <w:rFonts w:ascii="Cambria" w:hAnsi="Cambria"/>
      <w:i/>
      <w:iCs/>
      <w:color w:val="5A5A5A"/>
    </w:rPr>
  </w:style>
  <w:style w:type="character" w:customStyle="1" w:styleId="QuoteChar">
    <w:name w:val="Quote Char"/>
    <w:link w:val="Quote"/>
    <w:uiPriority w:val="29"/>
    <w:rPr>
      <w:rFonts w:ascii="Cambria" w:eastAsia="Times New Roman" w:hAnsi="Cambria" w:cs="Times New Roman"/>
      <w:i/>
      <w:iCs/>
      <w:color w:val="5A5A5A"/>
    </w:rPr>
  </w:style>
  <w:style w:type="paragraph" w:styleId="IntenseQuote">
    <w:name w:val="Intense Quote"/>
    <w:basedOn w:val="Normal"/>
    <w:next w:val="Normal"/>
    <w:link w:val="IntenseQuoteChar"/>
    <w:uiPriority w:val="30"/>
    <w:qFormat/>
    <w:pPr>
      <w:pBdr>
        <w:top w:val="single" w:sz="12" w:space="10" w:color="C0D7EC"/>
        <w:left w:val="single" w:sz="36" w:space="4" w:color="629DD1"/>
        <w:bottom w:val="single" w:sz="24" w:space="10" w:color="7F8FA9"/>
        <w:right w:val="single" w:sz="36" w:space="4" w:color="629DD1"/>
      </w:pBdr>
      <w:shd w:val="clear" w:color="auto" w:fill="629DD1"/>
      <w:spacing w:before="320" w:after="320" w:line="300" w:lineRule="auto"/>
      <w:ind w:left="1440" w:right="1440"/>
    </w:pPr>
    <w:rPr>
      <w:rFonts w:ascii="Cambria" w:hAnsi="Cambria"/>
      <w:i/>
      <w:iCs/>
      <w:color w:val="FFFFFF"/>
      <w:sz w:val="24"/>
      <w:szCs w:val="24"/>
    </w:rPr>
  </w:style>
  <w:style w:type="character" w:customStyle="1" w:styleId="IntenseQuoteChar">
    <w:name w:val="Intense Quote Char"/>
    <w:link w:val="IntenseQuote"/>
    <w:uiPriority w:val="30"/>
    <w:rPr>
      <w:rFonts w:ascii="Cambria" w:eastAsia="Times New Roman" w:hAnsi="Cambria" w:cs="Times New Roman"/>
      <w:i/>
      <w:iCs/>
      <w:color w:val="FFFFFF"/>
      <w:sz w:val="24"/>
      <w:szCs w:val="24"/>
      <w:shd w:val="clear" w:color="auto" w:fill="629DD1"/>
    </w:rPr>
  </w:style>
  <w:style w:type="character" w:customStyle="1" w:styleId="SubtleEmphasis1">
    <w:name w:val="Subtle Emphasis1"/>
    <w:uiPriority w:val="19"/>
    <w:qFormat/>
    <w:rPr>
      <w:i/>
      <w:iCs/>
      <w:color w:val="5A5A5A"/>
    </w:rPr>
  </w:style>
  <w:style w:type="character" w:customStyle="1" w:styleId="IntenseEmphasis1">
    <w:name w:val="Intense Emphasis1"/>
    <w:uiPriority w:val="21"/>
    <w:qFormat/>
    <w:rPr>
      <w:b/>
      <w:bCs/>
      <w:i/>
      <w:iCs/>
      <w:color w:val="629DD1"/>
      <w:sz w:val="22"/>
      <w:szCs w:val="22"/>
    </w:rPr>
  </w:style>
  <w:style w:type="character" w:customStyle="1" w:styleId="SubtleReference1">
    <w:name w:val="Subtle Reference1"/>
    <w:uiPriority w:val="31"/>
    <w:qFormat/>
    <w:rPr>
      <w:color w:val="auto"/>
      <w:u w:val="single" w:color="7F8FA9"/>
    </w:rPr>
  </w:style>
  <w:style w:type="character" w:customStyle="1" w:styleId="IntenseReference1">
    <w:name w:val="Intense Reference1"/>
    <w:uiPriority w:val="32"/>
    <w:qFormat/>
    <w:rPr>
      <w:b/>
      <w:bCs/>
      <w:color w:val="596984"/>
      <w:u w:val="single" w:color="7F8FA9"/>
    </w:rPr>
  </w:style>
  <w:style w:type="character" w:customStyle="1" w:styleId="BookTitle1">
    <w:name w:val="Book Title1"/>
    <w:uiPriority w:val="33"/>
    <w:qFormat/>
    <w:rPr>
      <w:rFonts w:ascii="Cambria" w:eastAsia="Times New Roman" w:hAnsi="Cambria" w:cs="Times New Roman"/>
      <w:b/>
      <w:bCs/>
      <w:i/>
      <w:iCs/>
      <w:color w:val="auto"/>
    </w:rPr>
  </w:style>
  <w:style w:type="paragraph" w:customStyle="1" w:styleId="TOCHeading1">
    <w:name w:val="TOC Heading1"/>
    <w:basedOn w:val="Heading1"/>
    <w:next w:val="Normal"/>
    <w:uiPriority w:val="39"/>
    <w:unhideWhenUsed/>
    <w:qFormat/>
    <w:pPr>
      <w:outlineLvl w:val="9"/>
    </w:pPr>
  </w:style>
  <w:style w:type="paragraph" w:customStyle="1" w:styleId="LogoText">
    <w:name w:val="LogoText"/>
    <w:basedOn w:val="CommentText"/>
    <w:pPr>
      <w:spacing w:line="252" w:lineRule="auto"/>
      <w:jc w:val="center"/>
    </w:pPr>
    <w:rPr>
      <w:rFonts w:ascii="Arial Black" w:hAnsi="Arial Black" w:cs="Arial"/>
      <w:sz w:val="28"/>
      <w:szCs w:val="24"/>
    </w:rPr>
  </w:style>
  <w:style w:type="character" w:customStyle="1" w:styleId="CommentTextChar">
    <w:name w:val="Comment Text Char"/>
    <w:link w:val="CommentText"/>
    <w:rPr>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BulletL1">
    <w:name w:val="Bullet_L1"/>
    <w:basedOn w:val="Normal"/>
    <w:pPr>
      <w:numPr>
        <w:numId w:val="1"/>
      </w:numPr>
      <w:spacing w:after="60"/>
    </w:pPr>
  </w:style>
  <w:style w:type="paragraph" w:customStyle="1" w:styleId="figuretextbb">
    <w:name w:val="figuretext_bb"/>
    <w:basedOn w:val="Normal"/>
    <w:pPr>
      <w:keepNext/>
      <w:jc w:val="center"/>
      <w:outlineLvl w:val="2"/>
    </w:pPr>
    <w:rPr>
      <w:rFonts w:ascii="Arial" w:hAnsi="Arial" w:cs="Arial"/>
      <w:b/>
      <w:bCs/>
      <w:color w:val="4D4D4D"/>
      <w:sz w:val="20"/>
      <w:szCs w:val="24"/>
      <w:lang w:bidi="ar-SA"/>
    </w:rPr>
  </w:style>
  <w:style w:type="paragraph" w:customStyle="1" w:styleId="TableText">
    <w:name w:val="TableText"/>
    <w:basedOn w:val="Normal"/>
    <w:uiPriority w:val="99"/>
    <w:pPr>
      <w:spacing w:before="60" w:after="60"/>
      <w:jc w:val="both"/>
    </w:pPr>
    <w:rPr>
      <w:rFonts w:ascii="Arial" w:hAnsi="Arial"/>
      <w:sz w:val="20"/>
      <w:szCs w:val="24"/>
      <w:lang w:bidi="ar-SA"/>
    </w:rPr>
  </w:style>
  <w:style w:type="character" w:customStyle="1" w:styleId="BalloonTextChar">
    <w:name w:val="Balloon Text Char"/>
    <w:link w:val="BalloonText"/>
    <w:uiPriority w:val="99"/>
    <w:semiHidden/>
    <w:rPr>
      <w:rFonts w:ascii="Tahoma" w:hAnsi="Tahoma" w:cs="Tahoma"/>
      <w:sz w:val="16"/>
      <w:szCs w:val="16"/>
    </w:rPr>
  </w:style>
  <w:style w:type="character" w:styleId="PlaceholderText">
    <w:name w:val="Placeholder Text"/>
    <w:uiPriority w:val="99"/>
    <w:semiHidden/>
    <w:rPr>
      <w:color w:val="808080"/>
    </w:rPr>
  </w:style>
  <w:style w:type="character" w:customStyle="1" w:styleId="DateChar">
    <w:name w:val="Date Char"/>
    <w:link w:val="Date"/>
    <w:rPr>
      <w:rFonts w:ascii="Times New Roman" w:eastAsia="Times New Roman" w:hAnsi="Times New Roman" w:cs="Times New Roman"/>
      <w:snapToGrid w:val="0"/>
      <w:sz w:val="20"/>
      <w:szCs w:val="20"/>
      <w:lang w:val="en-GB" w:bidi="ar-SA"/>
    </w:rPr>
  </w:style>
  <w:style w:type="character" w:customStyle="1" w:styleId="BodyTextChar">
    <w:name w:val="Body Text Char"/>
    <w:basedOn w:val="DefaultParagraphFont"/>
    <w:uiPriority w:val="99"/>
    <w:semiHidden/>
  </w:style>
  <w:style w:type="character" w:customStyle="1" w:styleId="BodyTextChar1">
    <w:name w:val="Body Text Char1"/>
    <w:link w:val="BodyText"/>
    <w:rPr>
      <w:rFonts w:ascii="Trebuchet MS" w:eastAsia="MS Mincho" w:hAnsi="Trebuchet MS" w:cs="Times New Roman"/>
      <w:sz w:val="20"/>
      <w:szCs w:val="20"/>
      <w:lang w:bidi="ar-SA"/>
    </w:rPr>
  </w:style>
  <w:style w:type="paragraph" w:customStyle="1" w:styleId="CEC00D05F4354E1094F28D836D46DBBF">
    <w:name w:val="CEC00D05F4354E1094F28D836D46DBBF"/>
    <w:pPr>
      <w:spacing w:after="200" w:line="276" w:lineRule="auto"/>
    </w:pPr>
    <w:rPr>
      <w:rFonts w:ascii="Calibri" w:eastAsia="Times New Roman" w:hAnsi="Calibri"/>
      <w:sz w:val="22"/>
      <w:szCs w:val="22"/>
      <w:lang w:val="en-US" w:eastAsia="ja-JP"/>
    </w:rPr>
  </w:style>
  <w:style w:type="character" w:customStyle="1" w:styleId="CommentSubjectChar">
    <w:name w:val="Comment Subject Char"/>
    <w:link w:val="CommentSubject"/>
    <w:uiPriority w:val="99"/>
    <w:semiHidden/>
    <w:rPr>
      <w:b/>
      <w:bCs/>
      <w:sz w:val="20"/>
      <w:szCs w:val="20"/>
      <w:lang w:bidi="en-US"/>
    </w:rPr>
  </w:style>
  <w:style w:type="paragraph" w:customStyle="1" w:styleId="OmniPage1">
    <w:name w:val="OmniPage #1"/>
    <w:basedOn w:val="Normal"/>
    <w:pPr>
      <w:spacing w:line="280" w:lineRule="exact"/>
      <w:ind w:firstLine="0"/>
    </w:pPr>
    <w:rPr>
      <w:rFonts w:ascii="Times New Roman" w:hAnsi="Times New Roman"/>
      <w:sz w:val="20"/>
      <w:szCs w:val="20"/>
      <w:lang w:bidi="ar-SA"/>
    </w:rPr>
  </w:style>
  <w:style w:type="paragraph" w:customStyle="1" w:styleId="Default">
    <w:name w:val="Default"/>
    <w:pPr>
      <w:autoSpaceDE w:val="0"/>
      <w:autoSpaceDN w:val="0"/>
      <w:adjustRightInd w:val="0"/>
    </w:pPr>
    <w:rPr>
      <w:rFonts w:ascii="Arial" w:eastAsia="Times New Roman" w:hAnsi="Arial" w:cs="Arial"/>
      <w:color w:val="000000"/>
      <w:sz w:val="24"/>
      <w:szCs w:val="24"/>
    </w:rPr>
  </w:style>
  <w:style w:type="paragraph" w:customStyle="1" w:styleId="Revision1">
    <w:name w:val="Revision1"/>
    <w:hidden/>
    <w:uiPriority w:val="99"/>
    <w:semiHidden/>
    <w:rPr>
      <w:rFonts w:ascii="Calibri" w:eastAsia="Times New Roman" w:hAnsi="Calibri"/>
      <w:sz w:val="22"/>
      <w:szCs w:val="22"/>
      <w:lang w:val="en-US" w:eastAsia="en-US" w:bidi="en-US"/>
    </w:rPr>
  </w:style>
  <w:style w:type="table" w:customStyle="1" w:styleId="GridTable4-Accent51">
    <w:name w:val="Grid Table 4 - Accent 51"/>
    <w:basedOn w:val="TableNormal"/>
    <w:uiPriority w:val="49"/>
    <w:tblPr>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ListParagraphChar">
    <w:name w:val="List Paragraph Char"/>
    <w:link w:val="ListParagraph"/>
    <w:uiPriority w:val="34"/>
    <w:rPr>
      <w:sz w:val="22"/>
      <w:szCs w:val="22"/>
      <w:lang w:bidi="en-US"/>
    </w:rPr>
  </w:style>
  <w:style w:type="character" w:customStyle="1" w:styleId="Mention1">
    <w:name w:val="Mention1"/>
    <w:basedOn w:val="DefaultParagraphFont"/>
    <w:uiPriority w:val="99"/>
    <w:semiHidden/>
    <w:unhideWhenUsed/>
    <w:rPr>
      <w:color w:val="2B579A"/>
      <w:shd w:val="clear" w:color="auto" w:fill="E6E6E6"/>
    </w:rPr>
  </w:style>
  <w:style w:type="character" w:customStyle="1" w:styleId="HTMLPreformattedChar">
    <w:name w:val="HTML Preformatted Char"/>
    <w:basedOn w:val="DefaultParagraphFont"/>
    <w:link w:val="HTMLPreformatted"/>
    <w:uiPriority w:val="99"/>
    <w:semiHidden/>
    <w:rPr>
      <w:rFonts w:ascii="Courier New" w:hAnsi="Courier New" w:cs="Courier New"/>
    </w:rPr>
  </w:style>
  <w:style w:type="paragraph" w:styleId="TOCHeading">
    <w:name w:val="TOC Heading"/>
    <w:basedOn w:val="Heading1"/>
    <w:next w:val="Normal"/>
    <w:uiPriority w:val="39"/>
    <w:unhideWhenUsed/>
    <w:qFormat/>
    <w:rsid w:val="00BB1BFD"/>
    <w:pPr>
      <w:keepNext/>
      <w:keepLines/>
      <w:spacing w:before="240" w:after="0" w:line="259" w:lineRule="auto"/>
      <w:outlineLvl w:val="9"/>
    </w:pPr>
    <w:rPr>
      <w:rFonts w:asciiTheme="majorHAnsi" w:eastAsiaTheme="majorEastAsia" w:hAnsiTheme="majorHAnsi" w:cstheme="majorBidi"/>
      <w:b w:val="0"/>
      <w:bCs w:val="0"/>
      <w:color w:val="365F91" w:themeColor="accent1" w:themeShade="BF"/>
      <w:sz w:val="32"/>
      <w:szCs w:val="32"/>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35">
      <w:bodyDiv w:val="1"/>
      <w:marLeft w:val="0"/>
      <w:marRight w:val="0"/>
      <w:marTop w:val="0"/>
      <w:marBottom w:val="0"/>
      <w:divBdr>
        <w:top w:val="none" w:sz="0" w:space="0" w:color="auto"/>
        <w:left w:val="none" w:sz="0" w:space="0" w:color="auto"/>
        <w:bottom w:val="none" w:sz="0" w:space="0" w:color="auto"/>
        <w:right w:val="none" w:sz="0" w:space="0" w:color="auto"/>
      </w:divBdr>
    </w:div>
    <w:div w:id="53238421">
      <w:bodyDiv w:val="1"/>
      <w:marLeft w:val="0"/>
      <w:marRight w:val="0"/>
      <w:marTop w:val="0"/>
      <w:marBottom w:val="0"/>
      <w:divBdr>
        <w:top w:val="none" w:sz="0" w:space="0" w:color="auto"/>
        <w:left w:val="none" w:sz="0" w:space="0" w:color="auto"/>
        <w:bottom w:val="none" w:sz="0" w:space="0" w:color="auto"/>
        <w:right w:val="none" w:sz="0" w:space="0" w:color="auto"/>
      </w:divBdr>
    </w:div>
    <w:div w:id="68431110">
      <w:bodyDiv w:val="1"/>
      <w:marLeft w:val="0"/>
      <w:marRight w:val="0"/>
      <w:marTop w:val="0"/>
      <w:marBottom w:val="0"/>
      <w:divBdr>
        <w:top w:val="none" w:sz="0" w:space="0" w:color="auto"/>
        <w:left w:val="none" w:sz="0" w:space="0" w:color="auto"/>
        <w:bottom w:val="none" w:sz="0" w:space="0" w:color="auto"/>
        <w:right w:val="none" w:sz="0" w:space="0" w:color="auto"/>
      </w:divBdr>
    </w:div>
    <w:div w:id="110445668">
      <w:bodyDiv w:val="1"/>
      <w:marLeft w:val="0"/>
      <w:marRight w:val="0"/>
      <w:marTop w:val="0"/>
      <w:marBottom w:val="0"/>
      <w:divBdr>
        <w:top w:val="none" w:sz="0" w:space="0" w:color="auto"/>
        <w:left w:val="none" w:sz="0" w:space="0" w:color="auto"/>
        <w:bottom w:val="none" w:sz="0" w:space="0" w:color="auto"/>
        <w:right w:val="none" w:sz="0" w:space="0" w:color="auto"/>
      </w:divBdr>
    </w:div>
    <w:div w:id="124665719">
      <w:bodyDiv w:val="1"/>
      <w:marLeft w:val="0"/>
      <w:marRight w:val="0"/>
      <w:marTop w:val="0"/>
      <w:marBottom w:val="0"/>
      <w:divBdr>
        <w:top w:val="none" w:sz="0" w:space="0" w:color="auto"/>
        <w:left w:val="none" w:sz="0" w:space="0" w:color="auto"/>
        <w:bottom w:val="none" w:sz="0" w:space="0" w:color="auto"/>
        <w:right w:val="none" w:sz="0" w:space="0" w:color="auto"/>
      </w:divBdr>
    </w:div>
    <w:div w:id="238753591">
      <w:bodyDiv w:val="1"/>
      <w:marLeft w:val="0"/>
      <w:marRight w:val="0"/>
      <w:marTop w:val="0"/>
      <w:marBottom w:val="0"/>
      <w:divBdr>
        <w:top w:val="none" w:sz="0" w:space="0" w:color="auto"/>
        <w:left w:val="none" w:sz="0" w:space="0" w:color="auto"/>
        <w:bottom w:val="none" w:sz="0" w:space="0" w:color="auto"/>
        <w:right w:val="none" w:sz="0" w:space="0" w:color="auto"/>
      </w:divBdr>
    </w:div>
    <w:div w:id="332606654">
      <w:bodyDiv w:val="1"/>
      <w:marLeft w:val="0"/>
      <w:marRight w:val="0"/>
      <w:marTop w:val="0"/>
      <w:marBottom w:val="0"/>
      <w:divBdr>
        <w:top w:val="none" w:sz="0" w:space="0" w:color="auto"/>
        <w:left w:val="none" w:sz="0" w:space="0" w:color="auto"/>
        <w:bottom w:val="none" w:sz="0" w:space="0" w:color="auto"/>
        <w:right w:val="none" w:sz="0" w:space="0" w:color="auto"/>
      </w:divBdr>
    </w:div>
    <w:div w:id="361446717">
      <w:bodyDiv w:val="1"/>
      <w:marLeft w:val="0"/>
      <w:marRight w:val="0"/>
      <w:marTop w:val="0"/>
      <w:marBottom w:val="0"/>
      <w:divBdr>
        <w:top w:val="none" w:sz="0" w:space="0" w:color="auto"/>
        <w:left w:val="none" w:sz="0" w:space="0" w:color="auto"/>
        <w:bottom w:val="none" w:sz="0" w:space="0" w:color="auto"/>
        <w:right w:val="none" w:sz="0" w:space="0" w:color="auto"/>
      </w:divBdr>
    </w:div>
    <w:div w:id="475488562">
      <w:bodyDiv w:val="1"/>
      <w:marLeft w:val="0"/>
      <w:marRight w:val="0"/>
      <w:marTop w:val="0"/>
      <w:marBottom w:val="0"/>
      <w:divBdr>
        <w:top w:val="none" w:sz="0" w:space="0" w:color="auto"/>
        <w:left w:val="none" w:sz="0" w:space="0" w:color="auto"/>
        <w:bottom w:val="none" w:sz="0" w:space="0" w:color="auto"/>
        <w:right w:val="none" w:sz="0" w:space="0" w:color="auto"/>
      </w:divBdr>
    </w:div>
    <w:div w:id="605773565">
      <w:bodyDiv w:val="1"/>
      <w:marLeft w:val="0"/>
      <w:marRight w:val="0"/>
      <w:marTop w:val="0"/>
      <w:marBottom w:val="0"/>
      <w:divBdr>
        <w:top w:val="none" w:sz="0" w:space="0" w:color="auto"/>
        <w:left w:val="none" w:sz="0" w:space="0" w:color="auto"/>
        <w:bottom w:val="none" w:sz="0" w:space="0" w:color="auto"/>
        <w:right w:val="none" w:sz="0" w:space="0" w:color="auto"/>
      </w:divBdr>
    </w:div>
    <w:div w:id="906455079">
      <w:bodyDiv w:val="1"/>
      <w:marLeft w:val="0"/>
      <w:marRight w:val="0"/>
      <w:marTop w:val="0"/>
      <w:marBottom w:val="0"/>
      <w:divBdr>
        <w:top w:val="none" w:sz="0" w:space="0" w:color="auto"/>
        <w:left w:val="none" w:sz="0" w:space="0" w:color="auto"/>
        <w:bottom w:val="none" w:sz="0" w:space="0" w:color="auto"/>
        <w:right w:val="none" w:sz="0" w:space="0" w:color="auto"/>
      </w:divBdr>
    </w:div>
    <w:div w:id="971256416">
      <w:bodyDiv w:val="1"/>
      <w:marLeft w:val="0"/>
      <w:marRight w:val="0"/>
      <w:marTop w:val="0"/>
      <w:marBottom w:val="0"/>
      <w:divBdr>
        <w:top w:val="none" w:sz="0" w:space="0" w:color="auto"/>
        <w:left w:val="none" w:sz="0" w:space="0" w:color="auto"/>
        <w:bottom w:val="none" w:sz="0" w:space="0" w:color="auto"/>
        <w:right w:val="none" w:sz="0" w:space="0" w:color="auto"/>
      </w:divBdr>
    </w:div>
    <w:div w:id="992415142">
      <w:bodyDiv w:val="1"/>
      <w:marLeft w:val="0"/>
      <w:marRight w:val="0"/>
      <w:marTop w:val="0"/>
      <w:marBottom w:val="0"/>
      <w:divBdr>
        <w:top w:val="none" w:sz="0" w:space="0" w:color="auto"/>
        <w:left w:val="none" w:sz="0" w:space="0" w:color="auto"/>
        <w:bottom w:val="none" w:sz="0" w:space="0" w:color="auto"/>
        <w:right w:val="none" w:sz="0" w:space="0" w:color="auto"/>
      </w:divBdr>
    </w:div>
    <w:div w:id="1128544794">
      <w:bodyDiv w:val="1"/>
      <w:marLeft w:val="0"/>
      <w:marRight w:val="0"/>
      <w:marTop w:val="0"/>
      <w:marBottom w:val="0"/>
      <w:divBdr>
        <w:top w:val="none" w:sz="0" w:space="0" w:color="auto"/>
        <w:left w:val="none" w:sz="0" w:space="0" w:color="auto"/>
        <w:bottom w:val="none" w:sz="0" w:space="0" w:color="auto"/>
        <w:right w:val="none" w:sz="0" w:space="0" w:color="auto"/>
      </w:divBdr>
    </w:div>
    <w:div w:id="1166287242">
      <w:bodyDiv w:val="1"/>
      <w:marLeft w:val="0"/>
      <w:marRight w:val="0"/>
      <w:marTop w:val="0"/>
      <w:marBottom w:val="0"/>
      <w:divBdr>
        <w:top w:val="none" w:sz="0" w:space="0" w:color="auto"/>
        <w:left w:val="none" w:sz="0" w:space="0" w:color="auto"/>
        <w:bottom w:val="none" w:sz="0" w:space="0" w:color="auto"/>
        <w:right w:val="none" w:sz="0" w:space="0" w:color="auto"/>
      </w:divBdr>
    </w:div>
    <w:div w:id="1183786207">
      <w:bodyDiv w:val="1"/>
      <w:marLeft w:val="0"/>
      <w:marRight w:val="0"/>
      <w:marTop w:val="0"/>
      <w:marBottom w:val="0"/>
      <w:divBdr>
        <w:top w:val="none" w:sz="0" w:space="0" w:color="auto"/>
        <w:left w:val="none" w:sz="0" w:space="0" w:color="auto"/>
        <w:bottom w:val="none" w:sz="0" w:space="0" w:color="auto"/>
        <w:right w:val="none" w:sz="0" w:space="0" w:color="auto"/>
      </w:divBdr>
    </w:div>
    <w:div w:id="1194923424">
      <w:bodyDiv w:val="1"/>
      <w:marLeft w:val="0"/>
      <w:marRight w:val="0"/>
      <w:marTop w:val="0"/>
      <w:marBottom w:val="0"/>
      <w:divBdr>
        <w:top w:val="none" w:sz="0" w:space="0" w:color="auto"/>
        <w:left w:val="none" w:sz="0" w:space="0" w:color="auto"/>
        <w:bottom w:val="none" w:sz="0" w:space="0" w:color="auto"/>
        <w:right w:val="none" w:sz="0" w:space="0" w:color="auto"/>
      </w:divBdr>
    </w:div>
    <w:div w:id="1204903010">
      <w:bodyDiv w:val="1"/>
      <w:marLeft w:val="0"/>
      <w:marRight w:val="0"/>
      <w:marTop w:val="0"/>
      <w:marBottom w:val="0"/>
      <w:divBdr>
        <w:top w:val="none" w:sz="0" w:space="0" w:color="auto"/>
        <w:left w:val="none" w:sz="0" w:space="0" w:color="auto"/>
        <w:bottom w:val="none" w:sz="0" w:space="0" w:color="auto"/>
        <w:right w:val="none" w:sz="0" w:space="0" w:color="auto"/>
      </w:divBdr>
    </w:div>
    <w:div w:id="1299872285">
      <w:bodyDiv w:val="1"/>
      <w:marLeft w:val="0"/>
      <w:marRight w:val="0"/>
      <w:marTop w:val="0"/>
      <w:marBottom w:val="0"/>
      <w:divBdr>
        <w:top w:val="none" w:sz="0" w:space="0" w:color="auto"/>
        <w:left w:val="none" w:sz="0" w:space="0" w:color="auto"/>
        <w:bottom w:val="none" w:sz="0" w:space="0" w:color="auto"/>
        <w:right w:val="none" w:sz="0" w:space="0" w:color="auto"/>
      </w:divBdr>
    </w:div>
    <w:div w:id="1363091359">
      <w:bodyDiv w:val="1"/>
      <w:marLeft w:val="0"/>
      <w:marRight w:val="0"/>
      <w:marTop w:val="0"/>
      <w:marBottom w:val="0"/>
      <w:divBdr>
        <w:top w:val="none" w:sz="0" w:space="0" w:color="auto"/>
        <w:left w:val="none" w:sz="0" w:space="0" w:color="auto"/>
        <w:bottom w:val="none" w:sz="0" w:space="0" w:color="auto"/>
        <w:right w:val="none" w:sz="0" w:space="0" w:color="auto"/>
      </w:divBdr>
    </w:div>
    <w:div w:id="1369910643">
      <w:bodyDiv w:val="1"/>
      <w:marLeft w:val="0"/>
      <w:marRight w:val="0"/>
      <w:marTop w:val="0"/>
      <w:marBottom w:val="0"/>
      <w:divBdr>
        <w:top w:val="none" w:sz="0" w:space="0" w:color="auto"/>
        <w:left w:val="none" w:sz="0" w:space="0" w:color="auto"/>
        <w:bottom w:val="none" w:sz="0" w:space="0" w:color="auto"/>
        <w:right w:val="none" w:sz="0" w:space="0" w:color="auto"/>
      </w:divBdr>
    </w:div>
    <w:div w:id="1607150980">
      <w:bodyDiv w:val="1"/>
      <w:marLeft w:val="0"/>
      <w:marRight w:val="0"/>
      <w:marTop w:val="0"/>
      <w:marBottom w:val="0"/>
      <w:divBdr>
        <w:top w:val="none" w:sz="0" w:space="0" w:color="auto"/>
        <w:left w:val="none" w:sz="0" w:space="0" w:color="auto"/>
        <w:bottom w:val="none" w:sz="0" w:space="0" w:color="auto"/>
        <w:right w:val="none" w:sz="0" w:space="0" w:color="auto"/>
      </w:divBdr>
    </w:div>
    <w:div w:id="1638804625">
      <w:bodyDiv w:val="1"/>
      <w:marLeft w:val="0"/>
      <w:marRight w:val="0"/>
      <w:marTop w:val="0"/>
      <w:marBottom w:val="0"/>
      <w:divBdr>
        <w:top w:val="none" w:sz="0" w:space="0" w:color="auto"/>
        <w:left w:val="none" w:sz="0" w:space="0" w:color="auto"/>
        <w:bottom w:val="none" w:sz="0" w:space="0" w:color="auto"/>
        <w:right w:val="none" w:sz="0" w:space="0" w:color="auto"/>
      </w:divBdr>
    </w:div>
    <w:div w:id="1646815399">
      <w:bodyDiv w:val="1"/>
      <w:marLeft w:val="0"/>
      <w:marRight w:val="0"/>
      <w:marTop w:val="0"/>
      <w:marBottom w:val="0"/>
      <w:divBdr>
        <w:top w:val="none" w:sz="0" w:space="0" w:color="auto"/>
        <w:left w:val="none" w:sz="0" w:space="0" w:color="auto"/>
        <w:bottom w:val="none" w:sz="0" w:space="0" w:color="auto"/>
        <w:right w:val="none" w:sz="0" w:space="0" w:color="auto"/>
      </w:divBdr>
      <w:divsChild>
        <w:div w:id="1930960901">
          <w:marLeft w:val="0"/>
          <w:marRight w:val="0"/>
          <w:marTop w:val="0"/>
          <w:marBottom w:val="0"/>
          <w:divBdr>
            <w:top w:val="none" w:sz="0" w:space="0" w:color="auto"/>
            <w:left w:val="none" w:sz="0" w:space="0" w:color="auto"/>
            <w:bottom w:val="none" w:sz="0" w:space="0" w:color="auto"/>
            <w:right w:val="none" w:sz="0" w:space="0" w:color="auto"/>
          </w:divBdr>
          <w:divsChild>
            <w:div w:id="103260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3033">
      <w:bodyDiv w:val="1"/>
      <w:marLeft w:val="0"/>
      <w:marRight w:val="0"/>
      <w:marTop w:val="0"/>
      <w:marBottom w:val="0"/>
      <w:divBdr>
        <w:top w:val="none" w:sz="0" w:space="0" w:color="auto"/>
        <w:left w:val="none" w:sz="0" w:space="0" w:color="auto"/>
        <w:bottom w:val="none" w:sz="0" w:space="0" w:color="auto"/>
        <w:right w:val="none" w:sz="0" w:space="0" w:color="auto"/>
      </w:divBdr>
    </w:div>
    <w:div w:id="1905795441">
      <w:bodyDiv w:val="1"/>
      <w:marLeft w:val="0"/>
      <w:marRight w:val="0"/>
      <w:marTop w:val="0"/>
      <w:marBottom w:val="0"/>
      <w:divBdr>
        <w:top w:val="none" w:sz="0" w:space="0" w:color="auto"/>
        <w:left w:val="none" w:sz="0" w:space="0" w:color="auto"/>
        <w:bottom w:val="none" w:sz="0" w:space="0" w:color="auto"/>
        <w:right w:val="none" w:sz="0" w:space="0" w:color="auto"/>
      </w:divBdr>
    </w:div>
    <w:div w:id="1968197589">
      <w:bodyDiv w:val="1"/>
      <w:marLeft w:val="0"/>
      <w:marRight w:val="0"/>
      <w:marTop w:val="0"/>
      <w:marBottom w:val="0"/>
      <w:divBdr>
        <w:top w:val="none" w:sz="0" w:space="0" w:color="auto"/>
        <w:left w:val="none" w:sz="0" w:space="0" w:color="auto"/>
        <w:bottom w:val="none" w:sz="0" w:space="0" w:color="auto"/>
        <w:right w:val="none" w:sz="0" w:space="0" w:color="auto"/>
      </w:divBdr>
    </w:div>
    <w:div w:id="1968244825">
      <w:bodyDiv w:val="1"/>
      <w:marLeft w:val="0"/>
      <w:marRight w:val="0"/>
      <w:marTop w:val="0"/>
      <w:marBottom w:val="0"/>
      <w:divBdr>
        <w:top w:val="none" w:sz="0" w:space="0" w:color="auto"/>
        <w:left w:val="none" w:sz="0" w:space="0" w:color="auto"/>
        <w:bottom w:val="none" w:sz="0" w:space="0" w:color="auto"/>
        <w:right w:val="none" w:sz="0" w:space="0" w:color="auto"/>
      </w:divBdr>
    </w:div>
    <w:div w:id="1971009680">
      <w:bodyDiv w:val="1"/>
      <w:marLeft w:val="0"/>
      <w:marRight w:val="0"/>
      <w:marTop w:val="0"/>
      <w:marBottom w:val="0"/>
      <w:divBdr>
        <w:top w:val="none" w:sz="0" w:space="0" w:color="auto"/>
        <w:left w:val="none" w:sz="0" w:space="0" w:color="auto"/>
        <w:bottom w:val="none" w:sz="0" w:space="0" w:color="auto"/>
        <w:right w:val="none" w:sz="0" w:space="0" w:color="auto"/>
      </w:divBdr>
    </w:div>
    <w:div w:id="2028099694">
      <w:bodyDiv w:val="1"/>
      <w:marLeft w:val="0"/>
      <w:marRight w:val="0"/>
      <w:marTop w:val="0"/>
      <w:marBottom w:val="0"/>
      <w:divBdr>
        <w:top w:val="none" w:sz="0" w:space="0" w:color="auto"/>
        <w:left w:val="none" w:sz="0" w:space="0" w:color="auto"/>
        <w:bottom w:val="none" w:sz="0" w:space="0" w:color="auto"/>
        <w:right w:val="none" w:sz="0" w:space="0" w:color="auto"/>
      </w:divBdr>
      <w:divsChild>
        <w:div w:id="95560813">
          <w:marLeft w:val="0"/>
          <w:marRight w:val="0"/>
          <w:marTop w:val="0"/>
          <w:marBottom w:val="0"/>
          <w:divBdr>
            <w:top w:val="none" w:sz="0" w:space="0" w:color="auto"/>
            <w:left w:val="none" w:sz="0" w:space="0" w:color="auto"/>
            <w:bottom w:val="none" w:sz="0" w:space="0" w:color="auto"/>
            <w:right w:val="none" w:sz="0" w:space="0" w:color="auto"/>
          </w:divBdr>
          <w:divsChild>
            <w:div w:id="86756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908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customXml" Target="../customXml/item7.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image" Target="media/image11.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settings" Target="setting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8" Type="http://schemas.openxmlformats.org/officeDocument/2006/relationships/numbering" Target="numbering.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D:\Template\GEA%20Syllabu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overPageProperties xmlns="http://schemas.microsoft.com/office/2006/coverPageProps">
  <PublishDate>2011-03-10T00:00:00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5.xml><?xml version="1.0" encoding="utf-8"?>
<ct:contentTypeSchema xmlns:ct="http://schemas.microsoft.com/office/2006/metadata/contentType" xmlns:ma="http://schemas.microsoft.com/office/2006/metadata/properties/metaAttributes" ct:_="" ma:_="" ma:contentTypeName="Document" ma:contentTypeID="0x01010085B29A3504687A4598296C9CB37201BC" ma:contentTypeVersion="2" ma:contentTypeDescription="Create a new document." ma:contentTypeScope="" ma:versionID="b8a66dcf462adc1362d741a8ea85eb28">
  <xsd:schema xmlns:xsd="http://www.w3.org/2001/XMLSchema" xmlns:xs="http://www.w3.org/2001/XMLSchema" xmlns:p="http://schemas.microsoft.com/office/2006/metadata/properties" xmlns:ns2="0a753450-2103-4f73-9514-b2b30e5a98f5" targetNamespace="http://schemas.microsoft.com/office/2006/metadata/properties" ma:root="true" ma:fieldsID="a618af6bc3416d62f173551f13c16174" ns2:_="">
    <xsd:import namespace="0a753450-2103-4f73-9514-b2b30e5a98f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53450-2103-4f73-9514-b2b30e5a98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E27346-7DB5-4078-A24E-655C1CA318FE}">
  <ds:schemaRefs>
    <ds:schemaRef ds:uri="http://schemas.openxmlformats.org/officeDocument/2006/bibliography"/>
  </ds:schemaRefs>
</ds:datastoreItem>
</file>

<file path=customXml/itemProps3.xml><?xml version="1.0" encoding="utf-8"?>
<ds:datastoreItem xmlns:ds="http://schemas.openxmlformats.org/officeDocument/2006/customXml" ds:itemID="{8A0EB15B-2730-47BD-9D92-F9C69F2F8C29}">
  <ds:schemaRefs>
    <ds:schemaRef ds:uri="http://schemas.openxmlformats.org/officeDocument/2006/bibliography"/>
  </ds:schemaRefs>
</ds:datastoreItem>
</file>

<file path=customXml/itemProps4.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5.xml><?xml version="1.0" encoding="utf-8"?>
<ds:datastoreItem xmlns:ds="http://schemas.openxmlformats.org/officeDocument/2006/customXml" ds:itemID="{AF67E4B1-C1FA-438A-A024-1C82CB9C2E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53450-2103-4f73-9514-b2b30e5a98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9A526395-E708-476D-A790-22C99B02C1EA}">
  <ds:schemaRefs>
    <ds:schemaRef ds:uri="http://schemas.microsoft.com/sharepoint/v3/contenttype/forms"/>
  </ds:schemaRefs>
</ds:datastoreItem>
</file>

<file path=customXml/itemProps7.xml><?xml version="1.0" encoding="utf-8"?>
<ds:datastoreItem xmlns:ds="http://schemas.openxmlformats.org/officeDocument/2006/customXml" ds:itemID="{C9425B54-CB8C-486C-9339-43FF6E549C0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GEA Syllabus Template</Template>
  <TotalTime>19</TotalTime>
  <Pages>15</Pages>
  <Words>1478</Words>
  <Characters>8425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&lt;Title of Proposal&gt;</vt:lpstr>
    </vt:vector>
  </TitlesOfParts>
  <Company>Microsoft</Company>
  <LinksUpToDate>false</LinksUpToDate>
  <CharactersWithSpaces>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&lt;Title of Proposal&gt;</dc:title>
  <dc:creator>Pagala Prithvi Sekhar</dc:creator>
  <cp:keywords>GEA;Global Engineering Academy;MBSE</cp:keywords>
  <cp:lastModifiedBy>Pavan Yadav A</cp:lastModifiedBy>
  <cp:revision>20</cp:revision>
  <cp:lastPrinted>2014-03-29T07:34:00Z</cp:lastPrinted>
  <dcterms:created xsi:type="dcterms:W3CDTF">2021-06-27T16:03:00Z</dcterms:created>
  <dcterms:modified xsi:type="dcterms:W3CDTF">2021-06-27T17:30:00Z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0x01010085B29A3504687A4598296C9CB37201BC</vt:lpwstr>
  </property>
  <property fmtid="{D5CDD505-2E9C-101B-9397-08002B2CF9AE}" pid="3" name="KSOProductBuildVer">
    <vt:lpwstr>1033-11.2.0.10152</vt:lpwstr>
  </property>
  <property fmtid="{D5CDD505-2E9C-101B-9397-08002B2CF9AE}" pid="4" name="MSIP_Label_4b5591f2-6b23-403d-aa5f-b6d577f5e572_ActionId">
    <vt:lpwstr>7b5915c4-c249-465c-99b2-0000ff5d88a6</vt:lpwstr>
  </property>
  <property fmtid="{D5CDD505-2E9C-101B-9397-08002B2CF9AE}" pid="5" name="MSIP_Label_4b5591f2-6b23-403d-aa5f-b6d577f5e572_ContentBits">
    <vt:lpwstr>0</vt:lpwstr>
  </property>
  <property fmtid="{D5CDD505-2E9C-101B-9397-08002B2CF9AE}" pid="6" name="MSIP_Label_4b5591f2-6b23-403d-aa5f-b6d577f5e572_Enabled">
    <vt:lpwstr>true</vt:lpwstr>
  </property>
  <property fmtid="{D5CDD505-2E9C-101B-9397-08002B2CF9AE}" pid="7" name="MSIP_Label_4b5591f2-6b23-403d-aa5f-b6d577f5e572_Method">
    <vt:lpwstr>Standard</vt:lpwstr>
  </property>
  <property fmtid="{D5CDD505-2E9C-101B-9397-08002B2CF9AE}" pid="8" name="MSIP_Label_4b5591f2-6b23-403d-aa5f-b6d577f5e572_Name">
    <vt:lpwstr>4b5591f2-6b23-403d-aa5f-b6d577f5e572</vt:lpwstr>
  </property>
  <property fmtid="{D5CDD505-2E9C-101B-9397-08002B2CF9AE}" pid="9" name="MSIP_Label_4b5591f2-6b23-403d-aa5f-b6d577f5e572_SetDate">
    <vt:lpwstr>2020-05-06T08:10:58Z</vt:lpwstr>
  </property>
  <property fmtid="{D5CDD505-2E9C-101B-9397-08002B2CF9AE}" pid="10" name="MSIP_Label_4b5591f2-6b23-403d-aa5f-b6d577f5e572_SiteId">
    <vt:lpwstr>311b3378-8e8a-4b5e-a33f-e80a3d8ba60a</vt:lpwstr>
  </property>
  <property fmtid="{D5CDD505-2E9C-101B-9397-08002B2CF9AE}" pid="11" name="NXPowerLiteLastOptimized">
    <vt:lpwstr>595302</vt:lpwstr>
  </property>
  <property fmtid="{D5CDD505-2E9C-101B-9397-08002B2CF9AE}" pid="12" name="NXPowerLiteSettings">
    <vt:lpwstr>C7000400038000</vt:lpwstr>
  </property>
  <property fmtid="{D5CDD505-2E9C-101B-9397-08002B2CF9AE}" pid="13" name="NXPowerLiteVersion">
    <vt:lpwstr>S9.0.3</vt:lpwstr>
  </property>
  <property fmtid="{D5CDD505-2E9C-101B-9397-08002B2CF9AE}" pid="14" name="_DocHome">
    <vt:i4>1931200311</vt:i4>
  </property>
</Properties>
</file>